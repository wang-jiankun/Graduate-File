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7B" w:rsidRDefault="000E723A">
      <w:r>
        <w:rPr>
          <w:noProof/>
        </w:rPr>
        <w:drawing>
          <wp:anchor distT="0" distB="0" distL="114300" distR="114300" simplePos="0" relativeHeight="251614208" behindDoc="0" locked="0" layoutInCell="1" allowOverlap="1" wp14:anchorId="199F5F9D" wp14:editId="1223C096">
            <wp:simplePos x="0" y="0"/>
            <wp:positionH relativeFrom="column">
              <wp:posOffset>-785495</wp:posOffset>
            </wp:positionH>
            <wp:positionV relativeFrom="paragraph">
              <wp:posOffset>-93980</wp:posOffset>
            </wp:positionV>
            <wp:extent cx="1132840" cy="1381760"/>
            <wp:effectExtent l="304800" t="266700" r="219710" b="2946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381760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6C8E">
        <w:rPr>
          <w:noProof/>
        </w:rPr>
        <w:drawing>
          <wp:anchor distT="0" distB="0" distL="114300" distR="114300" simplePos="0" relativeHeight="251603968" behindDoc="1" locked="0" layoutInCell="1" allowOverlap="1" wp14:anchorId="3C733962" wp14:editId="2B6D4290">
            <wp:simplePos x="0" y="0"/>
            <wp:positionH relativeFrom="page">
              <wp:posOffset>-171782</wp:posOffset>
            </wp:positionH>
            <wp:positionV relativeFrom="paragraph">
              <wp:posOffset>-1081378</wp:posOffset>
            </wp:positionV>
            <wp:extent cx="7550592" cy="10694504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92" cy="1069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AE8">
        <w:rPr>
          <w:noProof/>
        </w:rPr>
        <w:pict>
          <v:roundrect id="_x0000_s1087" style="position:absolute;left:0;text-align:left;margin-left:241.2pt;margin-top:607.05pt;width:12.5pt;height:7.15pt;z-index:251668480;mso-position-horizontal-relative:text;mso-position-vertical-relative:text" arcsize="10923f"/>
        </w:pict>
      </w:r>
      <w:r w:rsidR="00035AE8">
        <w:rPr>
          <w:noProof/>
        </w:rPr>
        <w:pict>
          <v:roundrect id="_x0000_s1086" style="position:absolute;left:0;text-align:left;margin-left:241.2pt;margin-top:588.9pt;width:12.5pt;height:7.15pt;z-index:251667456;mso-position-horizontal-relative:text;mso-position-vertical-relative:text" arcsize="10923f"/>
        </w:pict>
      </w:r>
      <w:r w:rsidR="00035AE8">
        <w:rPr>
          <w:noProof/>
        </w:rPr>
        <w:pict>
          <v:roundrect id="_x0000_s1085" style="position:absolute;left:0;text-align:left;margin-left:227.45pt;margin-top:572.25pt;width:26.25pt;height:7.15pt;z-index:251666432;mso-position-horizontal-relative:text;mso-position-vertical-relative:text" arcsize="10923f"/>
        </w:pict>
      </w:r>
      <w:r w:rsidR="00035AE8">
        <w:rPr>
          <w:noProof/>
        </w:rPr>
        <w:pict>
          <v:roundrect id="_x0000_s1084" style="position:absolute;left:0;text-align:left;margin-left:227.45pt;margin-top:554.45pt;width:26.25pt;height:7.15pt;z-index:251665408;mso-position-horizontal-relative:text;mso-position-vertical-relative:text" arcsize="10923f"/>
        </w:pict>
      </w:r>
      <w:r w:rsidR="00035AE8">
        <w:rPr>
          <w:noProof/>
        </w:rPr>
        <w:pict>
          <v:roundrect id="_x0000_s1082" style="position:absolute;left:0;text-align:left;margin-left:181.1pt;margin-top:607.05pt;width:60.1pt;height:7.15pt;z-index:251664384;mso-position-horizontal-relative:text;mso-position-vertical-relative:text" arcsize="10923f" fillcolor="#5b9bd5 [3204]"/>
        </w:pict>
      </w:r>
      <w:r w:rsidR="00035AE8">
        <w:rPr>
          <w:noProof/>
        </w:rPr>
        <w:pict>
          <v:roundrect id="_x0000_s1078" style="position:absolute;left:0;text-align:left;margin-left:181.1pt;margin-top:554.45pt;width:46.35pt;height:7.15pt;z-index:251661312;mso-position-horizontal-relative:text;mso-position-vertical-relative:text" arcsize="10923f" fillcolor="#5b9bd5 [3204]"/>
        </w:pict>
      </w:r>
      <w:r w:rsidR="00035AE8">
        <w:rPr>
          <w:noProof/>
        </w:rPr>
        <w:pict>
          <v:roundrect id="_x0000_s1081" style="position:absolute;left:0;text-align:left;margin-left:181.1pt;margin-top:588.9pt;width:60.1pt;height:7.15pt;z-index:251663360;mso-position-horizontal-relative:text;mso-position-vertical-relative:text" arcsize="10923f" fillcolor="#5b9bd5 [3204]"/>
        </w:pict>
      </w:r>
      <w:r w:rsidR="00035AE8">
        <w:rPr>
          <w:noProof/>
        </w:rPr>
        <w:pict>
          <v:roundrect id="_x0000_s1079" style="position:absolute;left:0;text-align:left;margin-left:181.1pt;margin-top:572.25pt;width:46.35pt;height:7.15pt;z-index:251662336;mso-position-horizontal-relative:text;mso-position-vertical-relative:text" arcsize="10923f" fillcolor="#5b9bd5 [3204]"/>
        </w:pict>
      </w:r>
      <w:r w:rsidR="00035AE8">
        <w:rPr>
          <w:noProof/>
        </w:rPr>
        <w:pict>
          <v:rect id="矩形 22" o:spid="_x0000_s1044" style="position:absolute;left:0;text-align:left;margin-left:-73.45pt;margin-top:435.75pt;width:149.55pt;height:79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 filled="f" stroked="f">
            <v:textbox style="mso-next-textbox:#矩形 22;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</w:t>
                  </w:r>
                  <w:r w:rsidR="008B3D66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A级</w:t>
                  </w:r>
                </w:p>
                <w:p w:rsidR="00E2607B" w:rsidRDefault="008B3D66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</w:t>
                  </w:r>
                  <w:proofErr w:type="spellStart"/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ceac</w:t>
                  </w:r>
                  <w:proofErr w:type="spellEnd"/>
                  <w:r w:rsidR="00BB7256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、熟练掌握计算机word、excel、</w:t>
                  </w:r>
                  <w:proofErr w:type="spellStart"/>
                  <w:r w:rsidR="00BB7256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powerpoint</w:t>
                  </w:r>
                  <w:proofErr w:type="spellEnd"/>
                  <w:r w:rsidR="00BB7256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等办公软件。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50" o:spid="_x0000_s1027" style="position:absolute;left:0;text-align:left;margin-left:-75.5pt;margin-top:129.8pt;width:151.6pt;height:121.8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" filled="f" stroked="f">
            <v:textbox style="mso-next-textbox:#矩形 50">
              <w:txbxContent>
                <w:p w:rsidR="00BB7256" w:rsidRDefault="00BB7256" w:rsidP="00BB7256">
                  <w:pPr>
                    <w:pStyle w:val="a3"/>
                    <w:spacing w:before="0" w:beforeAutospacing="0" w:after="0" w:afterAutospacing="0" w:line="300" w:lineRule="exact"/>
                    <w:rPr>
                      <w:rFonts w:ascii="黑体" w:eastAsia="黑体" w:hAnsi="黑体" w:cstheme="minorBidi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</w:pPr>
                  <w:r w:rsidRPr="00CF2D9A">
                    <w:rPr>
                      <w:rFonts w:ascii="黑体" w:eastAsia="黑体" w:hAnsi="黑体" w:cstheme="minorBidi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>姓名：杨</w:t>
                  </w:r>
                  <w:r w:rsidR="000E723A">
                    <w:rPr>
                      <w:rFonts w:ascii="黑体" w:eastAsia="黑体" w:hAnsi="黑体" w:cstheme="minorBidi" w:hint="eastAsia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  <w:t>XX</w:t>
                  </w:r>
                </w:p>
                <w:p w:rsidR="00BB7256" w:rsidRPr="00CF2D9A" w:rsidRDefault="00BB7256" w:rsidP="00BB7256">
                  <w:pPr>
                    <w:pStyle w:val="a3"/>
                    <w:spacing w:before="0" w:beforeAutospacing="0" w:after="0" w:afterAutospacing="0" w:line="300" w:lineRule="exact"/>
                    <w:rPr>
                      <w:rFonts w:ascii="黑体" w:eastAsia="黑体" w:hAnsi="黑体" w:cstheme="minorBidi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</w:pPr>
                </w:p>
                <w:p w:rsidR="00BB7256" w:rsidRPr="00CF2D9A" w:rsidRDefault="00BB7256" w:rsidP="00BB7256">
                  <w:pPr>
                    <w:pStyle w:val="a3"/>
                    <w:spacing w:before="0" w:beforeAutospacing="0" w:after="0" w:afterAutospacing="0" w:line="300" w:lineRule="exact"/>
                    <w:rPr>
                      <w:rFonts w:ascii="黑体" w:eastAsia="黑体" w:hAnsi="黑体"/>
                    </w:rPr>
                  </w:pPr>
                  <w:r w:rsidRPr="00CF2D9A">
                    <w:rPr>
                      <w:rFonts w:ascii="黑体" w:eastAsia="黑体" w:hAnsi="黑体" w:cstheme="minorBidi" w:hint="eastAsia"/>
                      <w:bCs/>
                      <w:color w:val="FFFFFF" w:themeColor="background1"/>
                      <w:kern w:val="24"/>
                    </w:rPr>
                    <w:t xml:space="preserve">求职意向：会计助理,会计 </w:t>
                  </w:r>
                  <w:r w:rsidRPr="00CF2D9A">
                    <w:rPr>
                      <w:rFonts w:ascii="黑体" w:eastAsia="黑体" w:hAnsi="黑体" w:cstheme="minorBidi"/>
                      <w:bCs/>
                      <w:color w:val="FFFFFF" w:themeColor="background1"/>
                      <w:kern w:val="24"/>
                    </w:rPr>
                    <w:t>,</w:t>
                  </w:r>
                  <w:r w:rsidRPr="00CF2D9A">
                    <w:rPr>
                      <w:rFonts w:ascii="黑体" w:eastAsia="黑体" w:hAnsi="黑体" w:cstheme="minorBidi" w:hint="eastAsia"/>
                      <w:bCs/>
                      <w:color w:val="FFFFFF" w:themeColor="background1"/>
                      <w:kern w:val="24"/>
                    </w:rPr>
                    <w:t>财务助理</w:t>
                  </w:r>
                </w:p>
                <w:p w:rsidR="00E2607B" w:rsidRPr="00BB7256" w:rsidRDefault="00E2607B" w:rsidP="00CF2D9A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035AE8">
        <w:rPr>
          <w:noProof/>
        </w:rPr>
        <w:pict>
          <v:rect id="矩形 7" o:spid="_x0000_s1040" style="position:absolute;left:0;text-align:left;margin-left:-71.1pt;margin-top:-49.4pt;width:133.85pt;height:85.7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<v:textbox style="mso-next-textbox:#矩形 7">
              <w:txbxContent>
                <w:p w:rsidR="00CF2D9A" w:rsidRPr="00BB7256" w:rsidRDefault="00CF2D9A" w:rsidP="00F83896">
                  <w:pPr>
                    <w:pStyle w:val="a3"/>
                    <w:spacing w:before="0" w:beforeAutospacing="0" w:after="0" w:afterAutospacing="0" w:line="300" w:lineRule="exact"/>
                    <w:rPr>
                      <w:rFonts w:ascii="黑体" w:eastAsia="黑体" w:hAnsi="黑体" w:cstheme="minorBidi"/>
                      <w:b/>
                      <w:bCs/>
                      <w:color w:val="FFFFFF" w:themeColor="background1"/>
                      <w:kern w:val="24"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035AE8">
        <w:rPr>
          <w:noProof/>
        </w:rPr>
        <w:pict>
          <v:rect id="矩形 51" o:spid="_x0000_s1028" style="position:absolute;left:0;text-align:left;margin-left:-52.75pt;margin-top:280.55pt;width:115.5pt;height:114.75pt;z-index:251609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BvO9t2UAQAA9gIA&#10;AA4AAAAAAAAAAAAAAAAALgIAAGRycy9lMm9Eb2MueG1sUEsBAi0AFAAGAAgAAAAhAIddqYnhAAAA&#10;CwEAAA8AAAAAAAAAAAAAAAAA7gMAAGRycy9kb3ducmV2LnhtbFBLBQYAAAAABAAEAPMAAAD8BAAA&#10;AAA=&#10;" filled="f" stroked="f">
            <v:textbox style="mso-next-textbox:#矩形 51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生日：</w:t>
                  </w:r>
                  <w:r w:rsidR="00385FD1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1997.01.20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             </w:t>
                  </w:r>
                </w:p>
                <w:p w:rsidR="00E2607B" w:rsidRDefault="00AE6C8E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籍贯</w:t>
                  </w:r>
                  <w:r w:rsidR="00385FD1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：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云南.</w:t>
                  </w:r>
                  <w:r w:rsidR="00BB7256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丽江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500" w:lineRule="exact"/>
                    <w:jc w:val="both"/>
                    <w:rPr>
                      <w:rFonts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 w:rsidR="00385FD1">
                    <w:rPr>
                      <w:rFonts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1</w:t>
                  </w:r>
                  <w:r w:rsidR="00385FD1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50</w:t>
                  </w:r>
                  <w:r w:rsidR="000E723A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XXXXX</w:t>
                  </w:r>
                  <w:r w:rsidR="00385FD1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89</w:t>
                  </w:r>
                  <w:r w:rsidR="00BB7256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6</w:t>
                  </w:r>
                </w:p>
                <w:p w:rsidR="00385FD1" w:rsidRDefault="00385FD1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302</w:t>
                  </w:r>
                  <w:r w:rsidR="000E723A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XXXXX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5@qq.com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13" o:spid="_x0000_s1041" style="position:absolute;left:0;text-align:left;margin-left:-75.5pt;margin-top:236.85pt;width:156.65pt;height:37.9pt;z-index:251624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<v:textbox style="mso-next-textbox:#矩形 13"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035A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26" type="#_x0000_t202" style="position:absolute;left:0;text-align:left;margin-left:-47.5pt;margin-top:207pt;width:133.3pt;height:34.4pt;z-index:251616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" filled="f" stroked="f">
            <v:textbox style="mso-next-textbox:#文本框 83">
              <w:txbxContent>
                <w:p w:rsidR="00E2607B" w:rsidRDefault="00E2607B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shape>
        </w:pict>
      </w:r>
      <w:r w:rsidR="00035AE8">
        <w:rPr>
          <w:noProof/>
        </w:rPr>
        <w:pict>
          <v:shape id="KSO_Shape" o:spid="_x0000_s1069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035AE8">
        <w:rPr>
          <w:noProof/>
        </w:rPr>
        <w:pict>
          <v:shape id="_x0000_s1068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035AE8">
        <w:rPr>
          <w:noProof/>
        </w:rPr>
        <w:pict>
          <v:shape id="_x0000_s1067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035AE8">
        <w:rPr>
          <w:noProof/>
        </w:rPr>
        <w:pict>
          <v:shape id="_x0000_s1066" style="position:absolute;left:0;text-align:left;margin-left:-65.15pt;margin-top:294.9pt;width:12.8pt;height:12.05pt;z-index:251613184;visibility:visible;mso-position-horizontal-relative:text;mso-position-vertical-relative:text;v-text-anchor:middle" coordsize="1993900,1873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custom" o:connectlocs="15206,120049;105681,47029;94038,92631;89424,65078;84129,57462;87938,56626;91034,55171;93481,53190;95246,50621;96577,47029;46360,101113;54875,64583;46360,65480;49673,56967;52986,55698;55649,53902;57631,51549;59025,48639;17497,21751;14004,24133;12334,28063;12891,129176;15549,132425;19691,133693;139077,132765;142075,129826;142972,28805;141673,24690;138427,21999;125629,26423;27234,21411;108813,16801;135583,9066;141426,9963;146588,12438;150762,16275;153729,21132;155182,26825;155059,129300;153327,134838;150143,139541;145785,143161;140499,145389;19691,146039;13849,145141;8656,142635;4482,138830;1546,133972;93,128310;216,25804;1917,20266;5101,15532;9490,11912;14776,9684;29645,9066" o:connectangles="0,0,0,0,0,0,0,0,0,0,0,0,0,0,0,0,0,0,0,0,0,0,0,0,0,0,0,0,0,0,0,0,0,0,0,0,0,0,0,0,0,0,0,0,0,0,0,0,0,0,0,0,0,0,0"/>
          </v:shape>
        </w:pict>
      </w:r>
      <w:r w:rsidR="00035AE8">
        <w:rPr>
          <w:noProof/>
        </w:rPr>
        <w:pict>
          <v:shape id="_x0000_s1065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035AE8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035AE8">
        <w:rPr>
          <w:noProof/>
        </w:rPr>
        <w:pict>
          <v:shape id="文本框 24" o:spid="_x0000_s1029" type="#_x0000_t202" style="position:absolute;left:0;text-align:left;margin-left:133.4pt;margin-top:-3.7pt;width:147.95pt;height:19.2pt;z-index:251630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 filled="f" stroked="f">
            <v:textbox style="mso-next-textbox:#文本框 24;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035AE8">
        <w:rPr>
          <w:noProof/>
        </w:rPr>
        <w:pict>
          <v:shape id="_x0000_s1063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035AE8">
        <w:rPr>
          <w:noProof/>
        </w:rPr>
        <w:pict>
          <v:shape id="_x0000_s1062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035AE8">
        <w:rPr>
          <w:noProof/>
        </w:rPr>
        <w:pict>
          <v:shape id="_x0000_s1061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035AE8">
        <w:rPr>
          <w:noProof/>
        </w:rPr>
        <w:pict>
          <v:shape id="文本框 127" o:spid="_x0000_s1030" type="#_x0000_t202" style="position:absolute;left:0;text-align:left;margin-left:133.4pt;margin-top:140.25pt;width:147.95pt;height:19.2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<v:textbox style="mso-next-textbox:#文本框 127;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035AE8">
        <w:rPr>
          <w:noProof/>
        </w:rPr>
        <w:pict>
          <v:shape id="_x0000_s1060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035AE8">
        <w:rPr>
          <w:noProof/>
        </w:rPr>
        <w:pict>
          <v:shape id="_x0000_s1059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035AE8">
        <w:rPr>
          <w:noProof/>
        </w:rPr>
        <w:pict>
          <v:shape id="_x0000_s1058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035AE8">
        <w:rPr>
          <w:noProof/>
        </w:rPr>
        <w:pict>
          <v:shape id="文本框 132" o:spid="_x0000_s1031" type="#_x0000_t202" style="position:absolute;left:0;text-align:left;margin-left:133.4pt;margin-top:376.1pt;width:147.95pt;height:19.2pt;z-index:251640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<v:textbox style="mso-next-textbox:#文本框 132;mso-fit-shape-to-text:t">
              <w:txbxContent>
                <w:p w:rsidR="009504DC" w:rsidRDefault="009504DC" w:rsidP="009504DC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  <w:p w:rsidR="00E2607B" w:rsidRDefault="00E2607B">
                  <w:pPr>
                    <w:pStyle w:val="a3"/>
                    <w:spacing w:before="0" w:beforeAutospacing="0" w:after="0" w:afterAutospacing="0" w:line="240" w:lineRule="exact"/>
                  </w:pPr>
                </w:p>
              </w:txbxContent>
            </v:textbox>
          </v:shape>
        </w:pict>
      </w:r>
      <w:r w:rsidR="00035AE8">
        <w:rPr>
          <w:noProof/>
        </w:rPr>
        <w:pict>
          <v:shape id="_x0000_s1057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035AE8">
        <w:rPr>
          <w:noProof/>
        </w:rPr>
        <w:pict>
          <v:shape id="_x0000_s1056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035AE8">
        <w:rPr>
          <w:noProof/>
        </w:rPr>
        <w:pict>
          <v:shape id="_x0000_s1055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035AE8">
        <w:rPr>
          <w:noProof/>
        </w:rPr>
        <w:pict>
          <v:shape id="文本框 141" o:spid="_x0000_s1032" type="#_x0000_t202" style="position:absolute;left:0;text-align:left;margin-left:133.4pt;margin-top:507.7pt;width:147.95pt;height:19.2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<v:textbox style="mso-next-textbox:#文本框 141;mso-fit-shape-to-text:t">
              <w:txbxContent>
                <w:p w:rsidR="00E2607B" w:rsidRPr="00AE6C8E" w:rsidRDefault="008E7A92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5B9BD5" w:themeColor="accent1"/>
                      <w:kern w:val="24"/>
                    </w:rPr>
                  </w:pPr>
                  <w:r w:rsidRPr="00AE6C8E">
                    <w:rPr>
                      <w:rFonts w:ascii="方正兰亭粗黑简体" w:eastAsia="方正兰亭粗黑简体" w:cstheme="minorBidi" w:hint="eastAsia"/>
                      <w:color w:val="5B9BD5" w:themeColor="accent1"/>
                      <w:kern w:val="24"/>
                    </w:rPr>
                    <w:t>个人能力</w:t>
                  </w:r>
                </w:p>
                <w:p w:rsidR="008E7A92" w:rsidRDefault="008E7A92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35AE8">
        <w:rPr>
          <w:noProof/>
        </w:rPr>
        <w:pict>
          <v:shape id="_x0000_s1054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035AE8">
        <w:rPr>
          <w:noProof/>
        </w:rPr>
        <w:pict>
          <v:shape id="_x0000_s1053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035AE8">
        <w:rPr>
          <w:noProof/>
        </w:rPr>
        <w:pict>
          <v:shape id="_x0000_s1052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035AE8">
        <w:rPr>
          <w:noProof/>
        </w:rPr>
        <w:pict>
          <v:shape id="文本框 169" o:spid="_x0000_s1033" type="#_x0000_t202" style="position:absolute;left:0;text-align:left;margin-left:133.4pt;margin-top:640.55pt;width:147.95pt;height:19.2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<v:textbox style="mso-next-textbox:#文本框 169;mso-fit-shape-to-text:t">
              <w:txbxContent>
                <w:p w:rsidR="00E2607B" w:rsidRPr="00AE6C8E" w:rsidRDefault="008E7A92">
                  <w:pPr>
                    <w:pStyle w:val="a3"/>
                    <w:spacing w:before="0" w:beforeAutospacing="0" w:after="0" w:afterAutospacing="0" w:line="240" w:lineRule="exact"/>
                    <w:rPr>
                      <w:color w:val="5B9BD5" w:themeColor="accent1"/>
                    </w:rPr>
                  </w:pPr>
                  <w:r w:rsidRPr="00AE6C8E">
                    <w:rPr>
                      <w:rFonts w:hint="eastAsia"/>
                      <w:color w:val="5B9BD5" w:themeColor="accent1"/>
                    </w:rPr>
                    <w:t>兴趣爱好</w:t>
                  </w:r>
                </w:p>
              </w:txbxContent>
            </v:textbox>
          </v:shape>
        </w:pict>
      </w:r>
      <w:r w:rsidR="00035AE8">
        <w:rPr>
          <w:noProof/>
        </w:rPr>
        <w:pict>
          <v:shape id="_x0000_s1051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035AE8">
        <w:rPr>
          <w:noProof/>
        </w:rPr>
        <w:pict>
          <v:rect id="矩形 24" o:spid="_x0000_s1034" style="position:absolute;left:0;text-align:left;margin-left:111.3pt;margin-top:31pt;width:382.5pt;height:97.2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 filled="f" stroked="f">
            <v:textbox style="mso-next-textbox:#矩形 24;mso-fit-shape-to-text:t">
              <w:txbxContent>
                <w:p w:rsidR="00E2607B" w:rsidRDefault="008B3D66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2015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.09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2018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 w:rsidR="00BB7256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0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6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云南</w:t>
                  </w:r>
                  <w:r w:rsidR="000E723A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XXXX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学院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财务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管理专业 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专科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学历</w:t>
                  </w:r>
                </w:p>
                <w:p w:rsidR="00CF2D9A" w:rsidRDefault="00BB7256" w:rsidP="00BB7256">
                  <w:pPr>
                    <w:pStyle w:val="a3"/>
                    <w:spacing w:before="0" w:beforeAutospacing="0" w:after="0" w:afterAutospacing="0" w:line="360" w:lineRule="exact"/>
                    <w:ind w:left="1200" w:hangingChars="500" w:hanging="1200"/>
                  </w:pPr>
                  <w:r>
                    <w:rPr>
                      <w:rFonts w:hint="eastAsia"/>
                    </w:rPr>
                    <w:t>主修课程：财务管理、会计基础、管理会计学、财务报表编制与分析、中级财务管理等。</w:t>
                  </w:r>
                </w:p>
                <w:p w:rsidR="00E2607B" w:rsidRDefault="00E2607B" w:rsidP="008B3D66">
                  <w:pPr>
                    <w:pStyle w:val="1"/>
                    <w:tabs>
                      <w:tab w:val="left" w:pos="720"/>
                    </w:tabs>
                    <w:spacing w:line="360" w:lineRule="exact"/>
                    <w:ind w:left="720" w:firstLineChars="0" w:firstLine="0"/>
                    <w:rPr>
                      <w:color w:val="595959"/>
                      <w:sz w:val="18"/>
                    </w:rPr>
                  </w:pPr>
                </w:p>
              </w:txbxContent>
            </v:textbox>
          </v:rect>
        </w:pict>
      </w:r>
      <w:r w:rsidR="00035AE8">
        <w:rPr>
          <w:noProof/>
        </w:rPr>
        <w:pict>
          <v:rect id="Rectangle 3" o:spid="_x0000_s1035" style="position:absolute;left:0;text-align:left;margin-left:111.1pt;margin-top:175.9pt;width:382.7pt;height:169.2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 filled="f" stroked="f">
            <v:textbox style="mso-next-textbox:#Rectangle 3;mso-fit-shape-to-text:t">
              <w:txbxContent>
                <w:p w:rsidR="00E2607B" w:rsidRPr="009504DC" w:rsidRDefault="00BB7256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2017.03-2017.07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 w:rsidR="009504DC" w:rsidRPr="009504DC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丽江市</w:t>
                  </w:r>
                  <w:r w:rsidR="000E723A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XXXXXXXXXX</w:t>
                  </w:r>
                  <w:bookmarkStart w:id="0" w:name="_GoBack"/>
                  <w:bookmarkEnd w:id="0"/>
                  <w:r w:rsidR="009504DC" w:rsidRPr="009504DC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有限公司</w:t>
                  </w:r>
                  <w:r w:rsidR="009504DC" w:rsidRPr="009504DC"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 w:rsidR="009504DC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会计助理</w:t>
                  </w:r>
                </w:p>
                <w:p w:rsidR="00DA6FB5" w:rsidRDefault="005B7570" w:rsidP="009504DC">
                  <w:pPr>
                    <w:pStyle w:val="a3"/>
                    <w:numPr>
                      <w:ilvl w:val="0"/>
                      <w:numId w:val="3"/>
                    </w:numPr>
                    <w:spacing w:before="0" w:line="360" w:lineRule="exact"/>
                  </w:pPr>
                  <w:r w:rsidRPr="009504DC">
                    <w:rPr>
                      <w:rFonts w:hint="eastAsia"/>
                    </w:rPr>
                    <w:t>了解财务室的主要职责还有整理一些凭证和报表等。</w:t>
                  </w:r>
                </w:p>
                <w:p w:rsidR="009504DC" w:rsidRDefault="009504DC" w:rsidP="009504DC">
                  <w:pPr>
                    <w:pStyle w:val="a3"/>
                    <w:numPr>
                      <w:ilvl w:val="0"/>
                      <w:numId w:val="3"/>
                    </w:numPr>
                    <w:spacing w:before="0" w:line="360" w:lineRule="exact"/>
                  </w:pPr>
                  <w:r>
                    <w:rPr>
                      <w:rFonts w:hint="eastAsia"/>
                    </w:rPr>
                    <w:t>从岗位上，了解</w:t>
                  </w:r>
                  <w:r w:rsidRPr="009504DC">
                    <w:rPr>
                      <w:rFonts w:hint="eastAsia"/>
                    </w:rPr>
                    <w:t>现金出纳工作的基本流程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AE6C8E" w:rsidRDefault="00AE6C8E" w:rsidP="009504DC">
                  <w:pPr>
                    <w:pStyle w:val="a3"/>
                    <w:numPr>
                      <w:ilvl w:val="0"/>
                      <w:numId w:val="3"/>
                    </w:numPr>
                    <w:spacing w:before="0" w:line="360" w:lineRule="exact"/>
                  </w:pPr>
                  <w:r w:rsidRPr="00AE6C8E">
                    <w:rPr>
                      <w:rFonts w:hint="eastAsia"/>
                    </w:rPr>
                    <w:t>整理、装订凭证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AE6C8E" w:rsidRDefault="00AE6C8E" w:rsidP="009504DC">
                  <w:pPr>
                    <w:pStyle w:val="a3"/>
                    <w:numPr>
                      <w:ilvl w:val="0"/>
                      <w:numId w:val="3"/>
                    </w:numPr>
                    <w:spacing w:before="0" w:line="360" w:lineRule="exact"/>
                  </w:pPr>
                  <w:r w:rsidRPr="00AE6C8E">
                    <w:rPr>
                      <w:rFonts w:hint="eastAsia"/>
                    </w:rPr>
                    <w:t>在费用报销的岗位中，学习到了费用</w:t>
                  </w:r>
                  <w:r>
                    <w:rPr>
                      <w:rFonts w:hint="eastAsia"/>
                    </w:rPr>
                    <w:t>报销的审核、费用报销的标准以及费用报销的基本流程。</w:t>
                  </w:r>
                </w:p>
                <w:p w:rsidR="00AE6C8E" w:rsidRPr="009504DC" w:rsidRDefault="00AE6C8E" w:rsidP="009504DC">
                  <w:pPr>
                    <w:pStyle w:val="a3"/>
                    <w:numPr>
                      <w:ilvl w:val="0"/>
                      <w:numId w:val="3"/>
                    </w:numPr>
                    <w:spacing w:before="0" w:line="360" w:lineRule="exact"/>
                  </w:pPr>
                </w:p>
                <w:p w:rsidR="00E2607B" w:rsidRPr="009504DC" w:rsidRDefault="00E2607B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8B3D66" w:rsidRDefault="008B3D66"/>
              </w:txbxContent>
            </v:textbox>
          </v:rect>
        </w:pict>
      </w:r>
      <w:r w:rsidR="00035AE8">
        <w:rPr>
          <w:noProof/>
        </w:rPr>
        <w:pict>
          <v:rect id="矩形 26" o:spid="_x0000_s1036" style="position:absolute;left:0;text-align:left;margin-left:111.1pt;margin-top:544.85pt;width:382.7pt;height:79.2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 filled="f" stroked="f">
            <v:textbox style="mso-next-textbox:#矩形 26;mso-fit-shape-to-text:t">
              <w:txbxContent>
                <w:p w:rsidR="00E2607B" w:rsidRDefault="00F10AC6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>自主学习</w:t>
                  </w:r>
                  <w:r w:rsidR="000D6332">
                    <w:rPr>
                      <w:rFonts w:hint="eastAsia"/>
                    </w:rPr>
                    <w:t xml:space="preserve">                        </w:t>
                  </w:r>
                </w:p>
                <w:p w:rsidR="000D6332" w:rsidRDefault="000D633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>团队分析</w:t>
                  </w:r>
                </w:p>
                <w:p w:rsidR="000D6332" w:rsidRDefault="000D633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 xml:space="preserve">专业技能  </w:t>
                  </w:r>
                </w:p>
                <w:p w:rsidR="000D6332" w:rsidRPr="000D6332" w:rsidRDefault="000D633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 xml:space="preserve">实训能力  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27" o:spid="_x0000_s1037" style="position:absolute;left:0;text-align:left;margin-left:111.2pt;margin-top:409.65pt;width:382.6pt;height:79.2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 filled="f" stroked="f">
            <v:textbox style="mso-next-textbox:#矩形 27;mso-fit-shape-to-text:t">
              <w:txbxContent>
                <w:p w:rsidR="009504DC" w:rsidRPr="00AE6C8E" w:rsidRDefault="009504DC" w:rsidP="009504DC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Theme="minorEastAsia" w:eastAsiaTheme="minorEastAsia" w:hAnsiTheme="minorEastAsia"/>
                    </w:rPr>
                  </w:pPr>
                  <w:r w:rsidRPr="00AE6C8E">
                    <w:rPr>
                      <w:rFonts w:asciiTheme="minorEastAsia" w:eastAsiaTheme="minorEastAsia" w:hAnsiTheme="minorEastAsia" w:cstheme="minorBidi" w:hint="eastAsia"/>
                      <w:kern w:val="24"/>
                    </w:rPr>
                    <w:t>语言技能：英语A级、普通话</w:t>
                  </w:r>
                </w:p>
                <w:p w:rsidR="00AE6C8E" w:rsidRPr="00AE6C8E" w:rsidRDefault="009504DC" w:rsidP="00AE6C8E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Theme="minorEastAsia" w:eastAsiaTheme="minorEastAsia" w:hAnsiTheme="minorEastAsia"/>
                    </w:rPr>
                  </w:pPr>
                  <w:r w:rsidRPr="00AE6C8E">
                    <w:rPr>
                      <w:rFonts w:asciiTheme="minorEastAsia" w:eastAsiaTheme="minorEastAsia" w:hAnsiTheme="minorEastAsia" w:cstheme="minorBidi" w:hint="eastAsia"/>
                      <w:kern w:val="24"/>
                    </w:rPr>
                    <w:t>专业技能：熟悉财务报表编制、</w:t>
                  </w:r>
                  <w:r w:rsidR="008E7A92" w:rsidRPr="00AE6C8E">
                    <w:rPr>
                      <w:rFonts w:asciiTheme="minorEastAsia" w:eastAsiaTheme="minorEastAsia" w:hAnsiTheme="minorEastAsia" w:cstheme="minorBidi" w:hint="eastAsia"/>
                      <w:kern w:val="24"/>
                    </w:rPr>
                    <w:t>精通手工实训帐</w:t>
                  </w:r>
                  <w:r w:rsidR="00AE6C8E" w:rsidRPr="00AE6C8E">
                    <w:rPr>
                      <w:rFonts w:asciiTheme="minorEastAsia" w:eastAsiaTheme="minorEastAsia" w:hAnsiTheme="minorEastAsia" w:hint="eastAsia"/>
                    </w:rPr>
                    <w:t>、</w:t>
                  </w:r>
                  <w:r w:rsidR="00AE6C8E" w:rsidRPr="00AE6C8E">
                    <w:rPr>
                      <w:rFonts w:asciiTheme="minorEastAsia" w:eastAsiaTheme="minorEastAsia" w:hAnsiTheme="minorEastAsia" w:cstheme="minorBidi" w:hint="eastAsia"/>
                      <w:kern w:val="24"/>
                    </w:rPr>
                    <w:t>熟练掌握电脑基本操作和办公软件</w:t>
                  </w:r>
                </w:p>
                <w:p w:rsidR="009504DC" w:rsidRDefault="009504DC" w:rsidP="009504DC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</w:p>
                <w:p w:rsidR="00E2607B" w:rsidRDefault="00E2607B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</w:p>
              </w:txbxContent>
            </v:textbox>
          </v:rect>
        </w:pict>
      </w:r>
      <w:r w:rsidR="00035AE8">
        <w:rPr>
          <w:noProof/>
        </w:rPr>
        <w:pict>
          <v:rect id="矩形 28" o:spid="_x0000_s1038" style="position:absolute;left:0;text-align:left;margin-left:111.1pt;margin-top:677.1pt;width:382.7pt;height:43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 filled="f" stroked="f">
            <v:textbox style="mso-next-textbox:#矩形 28;mso-fit-shape-to-text:t">
              <w:txbxContent>
                <w:p w:rsidR="00E2607B" w:rsidRDefault="008E7A9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7441" cy="236220"/>
                        <wp:effectExtent l="19050" t="0" r="1159" b="0"/>
                        <wp:docPr id="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9" cy="238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E0B1D">
                    <w:rPr>
                      <w:rFonts w:hint="eastAsia"/>
                    </w:rPr>
                    <w:t xml:space="preserve">      </w:t>
                  </w:r>
                  <w:r w:rsidR="005E0B1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34174" cy="219407"/>
                        <wp:effectExtent l="19050" t="0" r="3976" b="0"/>
                        <wp:docPr id="1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174" cy="2194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E0B1D">
                    <w:rPr>
                      <w:rFonts w:hint="eastAsia"/>
                    </w:rPr>
                    <w:t xml:space="preserve">       </w:t>
                  </w:r>
                  <w:r w:rsidR="005E0B1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25780" cy="221035"/>
                        <wp:effectExtent l="19050" t="0" r="7620" b="0"/>
                        <wp:docPr id="16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330" cy="222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E0B1D">
                    <w:rPr>
                      <w:rFonts w:hint="eastAsia"/>
                    </w:rPr>
                    <w:t xml:space="preserve">            </w:t>
                  </w:r>
                </w:p>
                <w:p w:rsidR="005E0B1D" w:rsidRDefault="008E7A9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>摄影</w:t>
                  </w:r>
                  <w:r w:rsidR="005E0B1D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5E0B1D">
                    <w:rPr>
                      <w:rFonts w:hint="eastAsia"/>
                    </w:rPr>
                    <w:t xml:space="preserve"> 听音乐         骑行</w:t>
                  </w:r>
                </w:p>
                <w:p w:rsidR="005E0B1D" w:rsidRDefault="005E0B1D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2" o:spid="_x0000_s1039" style="position:absolute;left:0;text-align:left;margin-left:-75.5pt;margin-top:245.35pt;width:171.7pt;height:27.3pt;z-index:251607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 fillcolor="#2192bc" stroked="f" strokeweight="4.5pt">
            <v:shadow on="t" type="perspective" color="black" opacity="39321f" offset="-.9945mm,.36197mm" matrix="68157f,,,68157f"/>
            <v:textbox style="mso-next-textbox:#矩形 2">
              <w:txbxContent>
                <w:p w:rsidR="00E2607B" w:rsidRDefault="00E2607B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035AE8">
        <w:rPr>
          <w:noProof/>
        </w:rPr>
        <w:pict>
          <v:rect id="_x0000_s1050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035AE8">
        <w:rPr>
          <w:noProof/>
        </w:rPr>
        <w:pict>
          <v:rect id="_x0000_s1049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035AE8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8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035AE8">
        <w:rPr>
          <w:noProof/>
        </w:rPr>
        <w:pict>
          <v:shape id="_x0000_s1047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035AE8">
        <w:rPr>
          <w:noProof/>
        </w:rPr>
        <w:pict>
          <v:shape id="_x0000_s1046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035AE8">
        <w:rPr>
          <w:noProof/>
        </w:rPr>
        <w:pict>
          <v:rect id="矩形 14" o:spid="_x0000_s1042" style="position:absolute;left:0;text-align:left;margin-left:-75.5pt;margin-top:397.3pt;width:130.55pt;height:41.75pt;z-index:251625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<v:textbox style="mso-next-textbox:#矩形 14"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15" o:spid="_x0000_s1043" style="position:absolute;left:0;text-align:left;margin-left:-75.5pt;margin-top:511.2pt;width:135.9pt;height:36pt;z-index:251626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 filled="f" stroked="f" strokeweight="4.5pt">
            <v:textbox style="mso-next-textbox:#矩形 15"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035AE8">
        <w:rPr>
          <w:noProof/>
        </w:rPr>
        <w:pict>
          <v:rect id="矩形 23" o:spid="_x0000_s1045" style="position:absolute;left:0;text-align:left;margin-left:-73.85pt;margin-top:557.3pt;width:142.85pt;height:115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 filled="f" stroked="f">
            <v:textbox style="mso-next-textbox:#矩形 23;mso-fit-shape-to-text:t">
              <w:txbxContent>
                <w:p w:rsidR="00E2607B" w:rsidRDefault="008B3D66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</w:t>
                  </w:r>
                </w:p>
                <w:p w:rsidR="000D6332" w:rsidRDefault="000D6332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有强烈的团队精神。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r w:rsidR="005E0B1D">
        <w:rPr>
          <w:rFonts w:hint="eastAsia"/>
          <w:noProof/>
        </w:rPr>
        <w:t xml:space="preserve">  </w:t>
      </w:r>
    </w:p>
    <w:sectPr w:rsidR="00E2607B" w:rsidSect="0015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E8" w:rsidRDefault="00035AE8" w:rsidP="00385FD1">
      <w:r>
        <w:separator/>
      </w:r>
    </w:p>
  </w:endnote>
  <w:endnote w:type="continuationSeparator" w:id="0">
    <w:p w:rsidR="00035AE8" w:rsidRDefault="00035AE8" w:rsidP="0038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E8" w:rsidRDefault="00035AE8" w:rsidP="00385FD1">
      <w:r>
        <w:separator/>
      </w:r>
    </w:p>
  </w:footnote>
  <w:footnote w:type="continuationSeparator" w:id="0">
    <w:p w:rsidR="00035AE8" w:rsidRDefault="00035AE8" w:rsidP="0038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B0A45CE"/>
    <w:multiLevelType w:val="hybridMultilevel"/>
    <w:tmpl w:val="87E86D56"/>
    <w:lvl w:ilvl="0" w:tplc="DF20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12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FA6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7E6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BE3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C8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3C4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E0F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A86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75A493F"/>
    <w:rsid w:val="00035AE8"/>
    <w:rsid w:val="000D6332"/>
    <w:rsid w:val="000E723A"/>
    <w:rsid w:val="00127990"/>
    <w:rsid w:val="00151C1B"/>
    <w:rsid w:val="002571D1"/>
    <w:rsid w:val="002B35E5"/>
    <w:rsid w:val="00385FD1"/>
    <w:rsid w:val="005B7570"/>
    <w:rsid w:val="005E0B1D"/>
    <w:rsid w:val="007669CA"/>
    <w:rsid w:val="00843008"/>
    <w:rsid w:val="008B11F0"/>
    <w:rsid w:val="008B3D66"/>
    <w:rsid w:val="008E7A92"/>
    <w:rsid w:val="009504DC"/>
    <w:rsid w:val="00AE6C8E"/>
    <w:rsid w:val="00AF7394"/>
    <w:rsid w:val="00BB7256"/>
    <w:rsid w:val="00C47DFE"/>
    <w:rsid w:val="00CC028F"/>
    <w:rsid w:val="00CF2D9A"/>
    <w:rsid w:val="00DA6FB5"/>
    <w:rsid w:val="00E2607B"/>
    <w:rsid w:val="00E32332"/>
    <w:rsid w:val="00EC5270"/>
    <w:rsid w:val="00F10AC6"/>
    <w:rsid w:val="00F83896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C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151C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8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5F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5FD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38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38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96B2C0-87F4-4347-9701-9327D2B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11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caitan</cp:lastModifiedBy>
  <cp:revision>4</cp:revision>
  <dcterms:created xsi:type="dcterms:W3CDTF">2017-11-08T12:46:00Z</dcterms:created>
  <dcterms:modified xsi:type="dcterms:W3CDTF">2018-03-30T10:46:00Z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