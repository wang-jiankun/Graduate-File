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E2DA1" w14:textId="6712C06F" w:rsidR="00E2607B" w:rsidRPr="008D5FC2" w:rsidRDefault="00521599" w:rsidP="00AB58D2">
      <w:pPr>
        <w:rPr>
          <w14:shadow w14:blurRad="50800" w14:dist="50800" w14:dir="5400000" w14:sx="0" w14:sy="0" w14:kx="0" w14:ky="0" w14:algn="ctr">
            <w14:srgbClr w14:val="C00000"/>
          </w14:shadow>
        </w:rPr>
      </w:pPr>
      <w:bookmarkStart w:id="0" w:name="_GoBack"/>
      <w:bookmarkEnd w:id="0"/>
      <w:r w:rsidRPr="00A764FA">
        <w:rPr>
          <w:noProof/>
          <w14:shadow w14:blurRad="50800" w14:dist="50800" w14:dir="5400000" w14:sx="0" w14:sy="0" w14:kx="0" w14:ky="0" w14:algn="ctr">
            <w14:srgbClr w14:val="C00000"/>
          </w14:shadow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AF5862" wp14:editId="655911A5">
                <wp:simplePos x="0" y="0"/>
                <wp:positionH relativeFrom="column">
                  <wp:posOffset>2155825</wp:posOffset>
                </wp:positionH>
                <wp:positionV relativeFrom="paragraph">
                  <wp:posOffset>8178300</wp:posOffset>
                </wp:positionV>
                <wp:extent cx="3827145" cy="10795"/>
                <wp:effectExtent l="0" t="0" r="0" b="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145" cy="107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238D8" id="矩形 74" o:spid="_x0000_s1026" style="position:absolute;left:0;text-align:left;margin-left:169.75pt;margin-top:643.95pt;width:301.35pt;height: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796F93" wp14:editId="35A1EFC1">
                <wp:simplePos x="0" y="0"/>
                <wp:positionH relativeFrom="column">
                  <wp:posOffset>1701800</wp:posOffset>
                </wp:positionH>
                <wp:positionV relativeFrom="paragraph">
                  <wp:posOffset>2240008</wp:posOffset>
                </wp:positionV>
                <wp:extent cx="4279990" cy="4220166"/>
                <wp:effectExtent l="0" t="0" r="0" b="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9990" cy="42201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8DD56" w14:textId="6941D752" w:rsidR="000963E4" w:rsidRPr="001B0B8C" w:rsidRDefault="000963E4" w:rsidP="000963E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spacing w:line="52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1B0B8C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使用</w:t>
                            </w:r>
                            <w:proofErr w:type="spellStart"/>
                            <w:r w:rsidRPr="001B0B8C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opencv</w:t>
                            </w:r>
                            <w:proofErr w:type="spellEnd"/>
                            <w:r w:rsidRPr="001B0B8C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进行图像处理</w:t>
                            </w:r>
                            <w:r w:rsidR="00DA7832" w:rsidRPr="001B0B8C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与目标检测</w:t>
                            </w:r>
                          </w:p>
                          <w:p w14:paraId="76CB1DC4" w14:textId="30FB6F31" w:rsidR="009B5AEA" w:rsidRPr="00577660" w:rsidRDefault="009940E9" w:rsidP="00577660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采用</w:t>
                            </w:r>
                            <w:r w:rsidR="009B5AEA" w:rsidRP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混合高斯模型</w:t>
                            </w:r>
                            <w:r w:rsidRP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对图像背景、前景进行分离。对前景图像进行</w:t>
                            </w:r>
                            <w:r w:rsidR="00945393" w:rsidRPr="00945393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去除车辆的阴影</w:t>
                            </w:r>
                            <w:r w:rsidR="00945393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</w:t>
                            </w:r>
                            <w:r w:rsidRP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开、闭运算</w:t>
                            </w:r>
                            <w:r w:rsidR="00577660" w:rsidRP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，并</w:t>
                            </w:r>
                            <w:r w:rsidRP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设计算法</w:t>
                            </w:r>
                            <w:r w:rsidR="00945393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去除</w:t>
                            </w:r>
                            <w:r w:rsidRP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灯</w:t>
                            </w:r>
                            <w:r w:rsidR="00577660" w:rsidRP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光</w:t>
                            </w:r>
                            <w:r w:rsidR="00945393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区域</w:t>
                            </w:r>
                            <w:r w:rsidR="00577660" w:rsidRP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为后续算法提供</w:t>
                            </w:r>
                            <w:r w:rsid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更准确</w:t>
                            </w:r>
                            <w:r w:rsidR="00577660" w:rsidRP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的图像。</w:t>
                            </w:r>
                            <w:r w:rsid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采用虚拟检测线对车辆进行计数，取得不错的效果。</w:t>
                            </w:r>
                          </w:p>
                          <w:p w14:paraId="48C0082E" w14:textId="465C1A3D" w:rsidR="000963E4" w:rsidRPr="001B0B8C" w:rsidRDefault="00A764FA" w:rsidP="004A568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spacing w:beforeLines="20" w:before="62" w:line="44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1B0B8C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基于</w:t>
                            </w:r>
                            <w:r w:rsidR="00DA7832" w:rsidRPr="001B0B8C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yolo算法</w:t>
                            </w:r>
                            <w:r w:rsidRPr="001B0B8C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的</w:t>
                            </w:r>
                            <w:r w:rsidR="00577660" w:rsidRPr="001B0B8C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目标检测</w:t>
                            </w:r>
                          </w:p>
                          <w:p w14:paraId="0AF67081" w14:textId="73B3B967" w:rsidR="00577660" w:rsidRPr="00577660" w:rsidRDefault="00577660" w:rsidP="00577660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7766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基于深度学习的yolo算法，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识别视频中的车辆。根据</w:t>
                            </w:r>
                            <w:r w:rsid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yolo算法的检测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结果，设计算法对车辆进行跟踪、计数和判别车型</w:t>
                            </w:r>
                            <w:r w:rsidR="001B0B8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车辆计数准确率达到9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8%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，并对行人检测进行研究。</w:t>
                            </w:r>
                          </w:p>
                          <w:p w14:paraId="0A06A1AF" w14:textId="1DFCBA58" w:rsidR="00E2607B" w:rsidRPr="001B0B8C" w:rsidRDefault="001B0B8C" w:rsidP="004A5684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spacing w:beforeLines="20" w:before="62" w:line="440" w:lineRule="exact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学习</w:t>
                            </w:r>
                            <w:r w:rsidR="00A764FA" w:rsidRPr="001B0B8C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深度学习算法</w:t>
                            </w:r>
                            <w:r w:rsidR="000963E4" w:rsidRPr="001B0B8C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</w:rPr>
                              <w:t>，使用tensorflow框架</w:t>
                            </w:r>
                          </w:p>
                          <w:p w14:paraId="361CA86C" w14:textId="169139DA" w:rsidR="001B0B8C" w:rsidRPr="004A5684" w:rsidRDefault="001B0B8C" w:rsidP="001B0B8C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学习深度学习算法，着重研究D</w:t>
                            </w:r>
                            <w:r w:rsidRPr="004A568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NN</w:t>
                            </w:r>
                            <w:r w:rsidRP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，C</w:t>
                            </w:r>
                            <w:r w:rsidRPr="004A568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NN</w:t>
                            </w:r>
                            <w:r w:rsidRP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和参数调优。</w:t>
                            </w:r>
                            <w:r w:rsidR="00B760E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熟悉了经典网络模型，并</w:t>
                            </w:r>
                            <w:r w:rsid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了解</w:t>
                            </w:r>
                            <w:r w:rsidR="00B760E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了</w:t>
                            </w:r>
                            <w:r w:rsidR="004A568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I</w:t>
                            </w:r>
                            <w:r w:rsid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nception和R</w:t>
                            </w:r>
                            <w:r w:rsidR="004A568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esNe</w:t>
                            </w:r>
                            <w:r w:rsidR="00B760E4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ts</w:t>
                            </w:r>
                            <w:r w:rsidR="00B760E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网络。</w:t>
                            </w:r>
                            <w:r w:rsidRP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结合开源数据库</w:t>
                            </w:r>
                            <w:r w:rsidR="00420CBC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和tensorflow框架</w:t>
                            </w:r>
                            <w:r w:rsidRP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进行手写数字和手势识别算法</w:t>
                            </w:r>
                            <w:r w:rsidR="00B760E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的设计</w:t>
                            </w:r>
                            <w:r w:rsidRP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。掌握神经网络的搭建流程</w:t>
                            </w:r>
                            <w:r w:rsidR="00B760E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r w:rsidRP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参数调优的方法</w:t>
                            </w:r>
                            <w:r w:rsidR="003869C8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和</w:t>
                            </w:r>
                            <w:r w:rsidR="003869C8" w:rsidRPr="003869C8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训练模型的保存和运用</w:t>
                            </w:r>
                            <w:r w:rsidRP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。熟悉</w:t>
                            </w:r>
                            <w:r w:rsidR="004A5684" w:rsidRP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了</w:t>
                            </w:r>
                            <w:r w:rsidRPr="004A5684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tensorboar的使用。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96F93" id="矩形 27" o:spid="_x0000_s1026" style="position:absolute;left:0;text-align:left;margin-left:134pt;margin-top:176.4pt;width:337pt;height:332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" filled="f" stroked="f">
                <v:textbox>
                  <w:txbxContent>
                    <w:p w14:paraId="6628DD56" w14:textId="6941D752" w:rsidR="000963E4" w:rsidRPr="001B0B8C" w:rsidRDefault="000963E4" w:rsidP="000963E4">
                      <w:pPr>
                        <w:pStyle w:val="aa"/>
                        <w:numPr>
                          <w:ilvl w:val="0"/>
                          <w:numId w:val="6"/>
                        </w:numPr>
                        <w:spacing w:line="52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1B0B8C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使用</w:t>
                      </w:r>
                      <w:proofErr w:type="spellStart"/>
                      <w:r w:rsidRPr="001B0B8C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opencv</w:t>
                      </w:r>
                      <w:proofErr w:type="spellEnd"/>
                      <w:r w:rsidRPr="001B0B8C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进行图像处理</w:t>
                      </w:r>
                      <w:r w:rsidR="00DA7832" w:rsidRPr="001B0B8C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与目标检测</w:t>
                      </w:r>
                    </w:p>
                    <w:p w14:paraId="76CB1DC4" w14:textId="30FB6F31" w:rsidR="009B5AEA" w:rsidRPr="00577660" w:rsidRDefault="009940E9" w:rsidP="00577660">
                      <w:pPr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采用</w:t>
                      </w:r>
                      <w:r w:rsidR="009B5AEA" w:rsidRP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混合高斯模型</w:t>
                      </w:r>
                      <w:r w:rsidRP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对图像背景、前景进行分离。对前景图像进行</w:t>
                      </w:r>
                      <w:r w:rsidR="00945393" w:rsidRPr="00945393">
                        <w:rPr>
                          <w:rFonts w:ascii="微软雅黑" w:eastAsia="微软雅黑" w:hAnsi="微软雅黑" w:hint="eastAsia"/>
                          <w:szCs w:val="21"/>
                        </w:rPr>
                        <w:t>去除车辆的阴影</w:t>
                      </w:r>
                      <w:r w:rsidR="00945393">
                        <w:rPr>
                          <w:rFonts w:ascii="微软雅黑" w:eastAsia="微软雅黑" w:hAnsi="微软雅黑" w:hint="eastAsia"/>
                          <w:szCs w:val="21"/>
                        </w:rPr>
                        <w:t>，</w:t>
                      </w:r>
                      <w:r w:rsidRP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开、闭运算</w:t>
                      </w:r>
                      <w:r w:rsidR="00577660" w:rsidRP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，并</w:t>
                      </w:r>
                      <w:r w:rsidRP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设计算法</w:t>
                      </w:r>
                      <w:r w:rsidR="00945393">
                        <w:rPr>
                          <w:rFonts w:ascii="微软雅黑" w:eastAsia="微软雅黑" w:hAnsi="微软雅黑" w:hint="eastAsia"/>
                          <w:szCs w:val="21"/>
                        </w:rPr>
                        <w:t>去除</w:t>
                      </w:r>
                      <w:r w:rsidRP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灯</w:t>
                      </w:r>
                      <w:r w:rsidR="00577660" w:rsidRP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光</w:t>
                      </w:r>
                      <w:r w:rsidR="00945393">
                        <w:rPr>
                          <w:rFonts w:ascii="微软雅黑" w:eastAsia="微软雅黑" w:hAnsi="微软雅黑" w:hint="eastAsia"/>
                          <w:szCs w:val="21"/>
                        </w:rPr>
                        <w:t>区域</w:t>
                      </w:r>
                      <w:r w:rsidR="00577660" w:rsidRP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为后续算法提供</w:t>
                      </w:r>
                      <w:r w:rsid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更准确</w:t>
                      </w:r>
                      <w:r w:rsidR="00577660" w:rsidRP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的图像。</w:t>
                      </w:r>
                      <w:r w:rsid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采用虚拟检测线对车辆进行计数，取得不错的效果。</w:t>
                      </w:r>
                    </w:p>
                    <w:p w14:paraId="48C0082E" w14:textId="465C1A3D" w:rsidR="000963E4" w:rsidRPr="001B0B8C" w:rsidRDefault="00A764FA" w:rsidP="004A5684">
                      <w:pPr>
                        <w:pStyle w:val="aa"/>
                        <w:numPr>
                          <w:ilvl w:val="0"/>
                          <w:numId w:val="6"/>
                        </w:numPr>
                        <w:spacing w:beforeLines="20" w:before="62" w:line="44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1B0B8C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基于</w:t>
                      </w:r>
                      <w:r w:rsidR="00DA7832" w:rsidRPr="001B0B8C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yolo算法</w:t>
                      </w:r>
                      <w:r w:rsidRPr="001B0B8C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的</w:t>
                      </w:r>
                      <w:r w:rsidR="00577660" w:rsidRPr="001B0B8C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目标检测</w:t>
                      </w:r>
                    </w:p>
                    <w:p w14:paraId="0AF67081" w14:textId="73B3B967" w:rsidR="00577660" w:rsidRPr="00577660" w:rsidRDefault="00577660" w:rsidP="00577660">
                      <w:pPr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77660">
                        <w:rPr>
                          <w:rFonts w:ascii="微软雅黑" w:eastAsia="微软雅黑" w:hAnsi="微软雅黑" w:hint="eastAsia"/>
                          <w:szCs w:val="21"/>
                        </w:rPr>
                        <w:t>基于深度学习的yolo算法，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识别视频中的车辆。根据</w:t>
                      </w:r>
                      <w:r w:rsid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yolo算法的检测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结果，设计算法对车辆进行跟踪、计数和判别车型</w:t>
                      </w:r>
                      <w:r w:rsidR="001B0B8C"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车辆计数准确率达到9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8%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，并对行人检测进行研究。</w:t>
                      </w:r>
                    </w:p>
                    <w:p w14:paraId="0A06A1AF" w14:textId="1DFCBA58" w:rsidR="00E2607B" w:rsidRPr="001B0B8C" w:rsidRDefault="001B0B8C" w:rsidP="004A5684">
                      <w:pPr>
                        <w:pStyle w:val="aa"/>
                        <w:numPr>
                          <w:ilvl w:val="0"/>
                          <w:numId w:val="6"/>
                        </w:numPr>
                        <w:spacing w:beforeLines="20" w:before="62" w:line="440" w:lineRule="exact"/>
                        <w:ind w:firstLineChars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学习</w:t>
                      </w:r>
                      <w:r w:rsidR="00A764FA" w:rsidRPr="001B0B8C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深度学习算法</w:t>
                      </w:r>
                      <w:r w:rsidR="000963E4" w:rsidRPr="001B0B8C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</w:rPr>
                        <w:t>，使用tensorflow框架</w:t>
                      </w:r>
                    </w:p>
                    <w:p w14:paraId="361CA86C" w14:textId="169139DA" w:rsidR="001B0B8C" w:rsidRPr="004A5684" w:rsidRDefault="001B0B8C" w:rsidP="001B0B8C">
                      <w:pPr>
                        <w:spacing w:line="44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学习深度学习算法，着重研究D</w:t>
                      </w:r>
                      <w:r w:rsidRPr="004A5684">
                        <w:rPr>
                          <w:rFonts w:ascii="微软雅黑" w:eastAsia="微软雅黑" w:hAnsi="微软雅黑"/>
                          <w:szCs w:val="21"/>
                        </w:rPr>
                        <w:t>NN</w:t>
                      </w:r>
                      <w:r w:rsidRP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，C</w:t>
                      </w:r>
                      <w:r w:rsidRPr="004A5684">
                        <w:rPr>
                          <w:rFonts w:ascii="微软雅黑" w:eastAsia="微软雅黑" w:hAnsi="微软雅黑"/>
                          <w:szCs w:val="21"/>
                        </w:rPr>
                        <w:t>NN</w:t>
                      </w:r>
                      <w:r w:rsidRP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和参数调优。</w:t>
                      </w:r>
                      <w:r w:rsidR="00B760E4">
                        <w:rPr>
                          <w:rFonts w:ascii="微软雅黑" w:eastAsia="微软雅黑" w:hAnsi="微软雅黑" w:hint="eastAsia"/>
                          <w:szCs w:val="21"/>
                        </w:rPr>
                        <w:t>熟悉了经典网络模型，并</w:t>
                      </w:r>
                      <w:r w:rsid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了解</w:t>
                      </w:r>
                      <w:r w:rsidR="00B760E4">
                        <w:rPr>
                          <w:rFonts w:ascii="微软雅黑" w:eastAsia="微软雅黑" w:hAnsi="微软雅黑" w:hint="eastAsia"/>
                          <w:szCs w:val="21"/>
                        </w:rPr>
                        <w:t>了</w:t>
                      </w:r>
                      <w:r w:rsidR="004A5684">
                        <w:rPr>
                          <w:rFonts w:ascii="微软雅黑" w:eastAsia="微软雅黑" w:hAnsi="微软雅黑"/>
                          <w:szCs w:val="21"/>
                        </w:rPr>
                        <w:t>I</w:t>
                      </w:r>
                      <w:r w:rsid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nception和R</w:t>
                      </w:r>
                      <w:r w:rsidR="004A5684">
                        <w:rPr>
                          <w:rFonts w:ascii="微软雅黑" w:eastAsia="微软雅黑" w:hAnsi="微软雅黑"/>
                          <w:szCs w:val="21"/>
                        </w:rPr>
                        <w:t>esNe</w:t>
                      </w:r>
                      <w:r w:rsidR="00B760E4">
                        <w:rPr>
                          <w:rFonts w:ascii="微软雅黑" w:eastAsia="微软雅黑" w:hAnsi="微软雅黑"/>
                          <w:szCs w:val="21"/>
                        </w:rPr>
                        <w:t>ts</w:t>
                      </w:r>
                      <w:r w:rsidR="00B760E4">
                        <w:rPr>
                          <w:rFonts w:ascii="微软雅黑" w:eastAsia="微软雅黑" w:hAnsi="微软雅黑" w:hint="eastAsia"/>
                          <w:szCs w:val="21"/>
                        </w:rPr>
                        <w:t>网络。</w:t>
                      </w:r>
                      <w:r w:rsidRP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结合开源数据库</w:t>
                      </w:r>
                      <w:r w:rsidR="00420CBC">
                        <w:rPr>
                          <w:rFonts w:ascii="微软雅黑" w:eastAsia="微软雅黑" w:hAnsi="微软雅黑" w:hint="eastAsia"/>
                          <w:szCs w:val="21"/>
                        </w:rPr>
                        <w:t>和tensorflow框架</w:t>
                      </w:r>
                      <w:r w:rsidRP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进行手写数字和手势识别算法</w:t>
                      </w:r>
                      <w:r w:rsidR="00B760E4">
                        <w:rPr>
                          <w:rFonts w:ascii="微软雅黑" w:eastAsia="微软雅黑" w:hAnsi="微软雅黑" w:hint="eastAsia"/>
                          <w:szCs w:val="21"/>
                        </w:rPr>
                        <w:t>的设计</w:t>
                      </w:r>
                      <w:r w:rsidRP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。掌握神经网络的搭建流程</w:t>
                      </w:r>
                      <w:r w:rsidR="00B760E4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r w:rsidRP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参数调优的方法</w:t>
                      </w:r>
                      <w:r w:rsidR="003869C8">
                        <w:rPr>
                          <w:rFonts w:ascii="微软雅黑" w:eastAsia="微软雅黑" w:hAnsi="微软雅黑" w:hint="eastAsia"/>
                          <w:szCs w:val="21"/>
                        </w:rPr>
                        <w:t>和</w:t>
                      </w:r>
                      <w:r w:rsidR="003869C8" w:rsidRPr="003869C8">
                        <w:rPr>
                          <w:rFonts w:ascii="微软雅黑" w:eastAsia="微软雅黑" w:hAnsi="微软雅黑" w:hint="eastAsia"/>
                          <w:szCs w:val="21"/>
                        </w:rPr>
                        <w:t>训练模型的保存和运用</w:t>
                      </w:r>
                      <w:r w:rsidRP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。熟悉</w:t>
                      </w:r>
                      <w:r w:rsidR="004A5684" w:rsidRP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了</w:t>
                      </w:r>
                      <w:r w:rsidRPr="004A5684">
                        <w:rPr>
                          <w:rFonts w:ascii="微软雅黑" w:eastAsia="微软雅黑" w:hAnsi="微软雅黑" w:hint="eastAsia"/>
                          <w:szCs w:val="21"/>
                        </w:rPr>
                        <w:t>tensorboar的使用。</w:t>
                      </w:r>
                    </w:p>
                  </w:txbxContent>
                </v:textbox>
              </v:rect>
            </w:pict>
          </mc:Fallback>
        </mc:AlternateContent>
      </w:r>
      <w:r w:rsidRPr="0049288D">
        <w:rPr>
          <w:noProof/>
          <w14:shadow w14:blurRad="50800" w14:dist="50800" w14:dir="5400000" w14:sx="0" w14:sy="0" w14:kx="0" w14:ky="0" w14:algn="ctr">
            <w14:srgbClr w14:val="C00000"/>
          </w14:shadow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674F4F" wp14:editId="6D7B2A18">
                <wp:simplePos x="0" y="0"/>
                <wp:positionH relativeFrom="column">
                  <wp:posOffset>2153285</wp:posOffset>
                </wp:positionH>
                <wp:positionV relativeFrom="paragraph">
                  <wp:posOffset>6769093</wp:posOffset>
                </wp:positionV>
                <wp:extent cx="3827145" cy="10795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145" cy="107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7BBF3" id="矩形 68" o:spid="_x0000_s1026" style="position:absolute;left:0;text-align:left;margin-left:169.55pt;margin-top:533pt;width:301.35pt;height: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" fillcolor="black [3213]" stroked="f" strokeweight="1pt"/>
            </w:pict>
          </mc:Fallback>
        </mc:AlternateContent>
      </w:r>
      <w:r w:rsidRPr="002468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BFE297" wp14:editId="2317A7B7">
                <wp:simplePos x="0" y="0"/>
                <wp:positionH relativeFrom="column">
                  <wp:posOffset>2167890</wp:posOffset>
                </wp:positionH>
                <wp:positionV relativeFrom="paragraph">
                  <wp:posOffset>2135277</wp:posOffset>
                </wp:positionV>
                <wp:extent cx="3827145" cy="10795"/>
                <wp:effectExtent l="0" t="0" r="0" b="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145" cy="107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B247C" id="矩形 211" o:spid="_x0000_s1026" style="position:absolute;left:0;text-align:left;margin-left:170.7pt;margin-top:168.15pt;width:301.35pt;height: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8A6E9C" wp14:editId="37998EA1">
                <wp:simplePos x="0" y="0"/>
                <wp:positionH relativeFrom="column">
                  <wp:posOffset>2162175</wp:posOffset>
                </wp:positionH>
                <wp:positionV relativeFrom="paragraph">
                  <wp:posOffset>437734</wp:posOffset>
                </wp:positionV>
                <wp:extent cx="3827145" cy="10795"/>
                <wp:effectExtent l="0" t="0" r="0" b="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145" cy="107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C8063" id="矩形 207" o:spid="_x0000_s1026" style="position:absolute;left:0;text-align:left;margin-left:170.25pt;margin-top:34.45pt;width:301.35pt;height: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" fillcolor="black [3213]" stroked="f" strokeweight="1pt"/>
            </w:pict>
          </mc:Fallback>
        </mc:AlternateContent>
      </w:r>
      <w:r w:rsidR="00A35B2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47FDAA8" wp14:editId="4DBB8C6F">
                <wp:simplePos x="0" y="0"/>
                <wp:positionH relativeFrom="column">
                  <wp:posOffset>1731010</wp:posOffset>
                </wp:positionH>
                <wp:positionV relativeFrom="paragraph">
                  <wp:posOffset>523875</wp:posOffset>
                </wp:positionV>
                <wp:extent cx="4068000" cy="1005840"/>
                <wp:effectExtent l="0" t="0" r="0" b="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8000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2CA71B" w14:textId="39916ADD" w:rsidR="00354182" w:rsidRPr="009B5AEA" w:rsidRDefault="00354182" w:rsidP="002468BF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2013.9-2017.</w:t>
                            </w:r>
                            <w:r w:rsidR="006D04C6"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 w:rsidR="00DA7832"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DA7832"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DA7832"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福州大学</w:t>
                            </w:r>
                            <w:r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CE75D1"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061685CF" w14:textId="25F61F66" w:rsidR="00CE75D1" w:rsidRPr="009B5AEA" w:rsidRDefault="00CE75D1" w:rsidP="002468BF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 xml:space="preserve">学分绩点（GPA）: </w:t>
                            </w:r>
                            <w:r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3.83/5      成绩排名:  4/20</w:t>
                            </w:r>
                            <w:r w:rsidR="00BA5DB4"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29180302" w14:textId="4E4C5D01" w:rsidR="00354182" w:rsidRPr="009B5AEA" w:rsidRDefault="00354182" w:rsidP="009B5AEA">
                            <w:pPr>
                              <w:pStyle w:val="1"/>
                              <w:tabs>
                                <w:tab w:val="left" w:pos="720"/>
                              </w:tabs>
                              <w:spacing w:beforeLines="30" w:before="93" w:line="40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2017.9-至今</w:t>
                            </w:r>
                            <w:r w:rsidR="00CE75D1"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 w:rsidR="00DA7832"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</w:t>
                            </w:r>
                            <w:r w:rsid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哈尔滨工业大学</w:t>
                            </w:r>
                            <w:r w:rsidR="00043BC1"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深圳</w:t>
                            </w:r>
                            <w:r w:rsidR="00043BC1"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6D04C6"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A7832"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9382F08" w14:textId="77777777" w:rsidR="00E2607B" w:rsidRPr="00794C0A" w:rsidRDefault="00354182" w:rsidP="002468BF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400" w:lineRule="exact"/>
                              <w:ind w:firstLineChars="0" w:firstLine="0"/>
                              <w:rPr>
                                <w:rFonts w:ascii="方正兰亭粗黑简体" w:eastAsia="方正兰亭粗黑简体" w:cstheme="minorBid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>主要课程：</w:t>
                            </w:r>
                            <w:r w:rsidR="00CE75D1"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E75D1"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 xml:space="preserve">数据结构与算法  A+   </w:t>
                            </w:r>
                            <w:r w:rsidR="002468BF"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1"/>
                                <w:szCs w:val="21"/>
                              </w:rPr>
                              <w:t xml:space="preserve">矩阵分析 </w:t>
                            </w:r>
                            <w:r w:rsidR="002468BF" w:rsidRPr="009B5AEA">
                              <w:rPr>
                                <w:rFonts w:ascii="微软雅黑" w:eastAsia="微软雅黑" w:hAnsi="微软雅黑" w:cstheme="minorBidi"/>
                                <w:kern w:val="24"/>
                                <w:sz w:val="21"/>
                                <w:szCs w:val="21"/>
                              </w:rPr>
                              <w:t xml:space="preserve"> A+</w:t>
                            </w:r>
                            <w:r w:rsidRPr="009B5AEA">
                              <w:rPr>
                                <w:rFonts w:ascii="方正兰亭粗黑简体" w:eastAsia="方正兰亭粗黑简体" w:cstheme="minorBidi" w:hint="eastAsia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794C0A">
                              <w:rPr>
                                <w:rFonts w:ascii="方正兰亭粗黑简体" w:eastAsia="方正兰亭粗黑简体" w:cstheme="minorBidi" w:hint="eastAsi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FDAA8" id="矩形 24" o:spid="_x0000_s1027" style="position:absolute;left:0;text-align:left;margin-left:136.3pt;margin-top:41.25pt;width:320.3pt;height:79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" filled="f" stroked="f">
                <v:textbox style="mso-fit-shape-to-text:t">
                  <w:txbxContent>
                    <w:p w14:paraId="6E2CA71B" w14:textId="39916ADD" w:rsidR="00354182" w:rsidRPr="009B5AEA" w:rsidRDefault="00354182" w:rsidP="002468BF">
                      <w:pPr>
                        <w:pStyle w:val="1"/>
                        <w:tabs>
                          <w:tab w:val="left" w:pos="720"/>
                        </w:tabs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</w:pPr>
                      <w:r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2013.9-2017.</w:t>
                      </w:r>
                      <w:r w:rsidR="006D04C6"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6</w:t>
                      </w:r>
                      <w:r w:rsidR="00DA7832"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ab/>
                      </w:r>
                      <w:r w:rsidR="00DA7832"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ab/>
                      </w:r>
                      <w:r w:rsidR="00DA7832"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ab/>
                      </w:r>
                      <w:r w:rsid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福州大学</w:t>
                      </w:r>
                      <w:r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ab/>
                      </w:r>
                      <w:r w:rsidR="00CE75D1"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061685CF" w14:textId="25F61F66" w:rsidR="00CE75D1" w:rsidRPr="009B5AEA" w:rsidRDefault="00CE75D1" w:rsidP="002468BF">
                      <w:pPr>
                        <w:pStyle w:val="1"/>
                        <w:tabs>
                          <w:tab w:val="left" w:pos="720"/>
                        </w:tabs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</w:pPr>
                      <w:r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 xml:space="preserve">学分绩点（GPA）: </w:t>
                      </w:r>
                      <w:r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3.83/5      成绩排名:  4/20</w:t>
                      </w:r>
                      <w:r w:rsidR="00BA5DB4"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>1</w:t>
                      </w:r>
                    </w:p>
                    <w:p w14:paraId="29180302" w14:textId="4E4C5D01" w:rsidR="00354182" w:rsidRPr="009B5AEA" w:rsidRDefault="00354182" w:rsidP="009B5AEA">
                      <w:pPr>
                        <w:pStyle w:val="1"/>
                        <w:tabs>
                          <w:tab w:val="left" w:pos="720"/>
                        </w:tabs>
                        <w:spacing w:beforeLines="30" w:before="93" w:line="40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</w:pPr>
                      <w:r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2017.9-至今</w:t>
                      </w:r>
                      <w:r w:rsidR="00CE75D1"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ab/>
                        <w:t xml:space="preserve"> </w:t>
                      </w:r>
                      <w:r w:rsidR="00DA7832"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ab/>
                        <w:t xml:space="preserve">   </w:t>
                      </w:r>
                      <w:r w:rsid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哈尔滨工业大学</w:t>
                      </w:r>
                      <w:r w:rsidR="00043BC1"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(</w:t>
                      </w:r>
                      <w:r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深圳</w:t>
                      </w:r>
                      <w:r w:rsidR="00043BC1"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)</w:t>
                      </w:r>
                      <w:r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ab/>
                      </w:r>
                      <w:r w:rsidR="006D04C6"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DA7832"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9382F08" w14:textId="77777777" w:rsidR="00E2607B" w:rsidRPr="00794C0A" w:rsidRDefault="00354182" w:rsidP="002468BF">
                      <w:pPr>
                        <w:pStyle w:val="1"/>
                        <w:tabs>
                          <w:tab w:val="left" w:pos="720"/>
                        </w:tabs>
                        <w:spacing w:line="400" w:lineRule="exact"/>
                        <w:ind w:firstLineChars="0" w:firstLine="0"/>
                        <w:rPr>
                          <w:rFonts w:ascii="方正兰亭粗黑简体" w:eastAsia="方正兰亭粗黑简体" w:cstheme="minorBidi"/>
                          <w:kern w:val="24"/>
                          <w:sz w:val="20"/>
                          <w:szCs w:val="20"/>
                        </w:rPr>
                      </w:pPr>
                      <w:r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>主要课程：</w:t>
                      </w:r>
                      <w:r w:rsidR="00CE75D1"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CE75D1"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 xml:space="preserve">数据结构与算法  A+   </w:t>
                      </w:r>
                      <w:r w:rsidR="002468BF"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1"/>
                          <w:szCs w:val="21"/>
                        </w:rPr>
                        <w:t xml:space="preserve">矩阵分析 </w:t>
                      </w:r>
                      <w:r w:rsidR="002468BF" w:rsidRPr="009B5AEA">
                        <w:rPr>
                          <w:rFonts w:ascii="微软雅黑" w:eastAsia="微软雅黑" w:hAnsi="微软雅黑" w:cstheme="minorBidi"/>
                          <w:kern w:val="24"/>
                          <w:sz w:val="21"/>
                          <w:szCs w:val="21"/>
                        </w:rPr>
                        <w:t xml:space="preserve"> A+</w:t>
                      </w:r>
                      <w:r w:rsidRPr="009B5AEA">
                        <w:rPr>
                          <w:rFonts w:ascii="方正兰亭粗黑简体" w:eastAsia="方正兰亭粗黑简体" w:cstheme="minorBidi" w:hint="eastAsia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 w:rsidRPr="00794C0A">
                        <w:rPr>
                          <w:rFonts w:ascii="方正兰亭粗黑简体" w:eastAsia="方正兰亭粗黑简体" w:cstheme="minorBidi" w:hint="eastAsi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35B2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768E1A" wp14:editId="0D938E43">
                <wp:simplePos x="0" y="0"/>
                <wp:positionH relativeFrom="column">
                  <wp:posOffset>1717440</wp:posOffset>
                </wp:positionH>
                <wp:positionV relativeFrom="paragraph">
                  <wp:posOffset>6870065</wp:posOffset>
                </wp:positionV>
                <wp:extent cx="3692769" cy="2473960"/>
                <wp:effectExtent l="0" t="0" r="0" b="762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2769" cy="247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5587B1" w14:textId="77777777" w:rsidR="00CE75D1" w:rsidRPr="009B5AEA" w:rsidRDefault="00CE75D1" w:rsidP="00CE75D1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哈尔滨工业大学（深圳）一等奖学金</w:t>
                            </w:r>
                          </w:p>
                          <w:p w14:paraId="1E0E53D4" w14:textId="77777777" w:rsidR="00CE75D1" w:rsidRPr="009B5AEA" w:rsidRDefault="00CE75D1" w:rsidP="00CE75D1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福州大学“三好学生”荣誉</w:t>
                            </w:r>
                          </w:p>
                          <w:p w14:paraId="26B2B49F" w14:textId="77777777" w:rsidR="00CE75D1" w:rsidRPr="009B5AEA" w:rsidRDefault="00CE75D1" w:rsidP="00CE75D1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福州大学综合奖学金一等奖</w:t>
                            </w:r>
                            <w:r w:rsidRPr="009B5AEA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</w:t>
                            </w:r>
                            <w:r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次、二等奖</w:t>
                            </w:r>
                            <w:r w:rsidRPr="009B5AEA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4</w:t>
                            </w:r>
                            <w:r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次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68E1A" id="Rectangle 3" o:spid="_x0000_s1028" style="position:absolute;left:0;text-align:left;margin-left:135.25pt;margin-top:540.95pt;width:290.75pt;height:194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" filled="f" stroked="f">
                <v:textbox style="mso-fit-shape-to-text:t">
                  <w:txbxContent>
                    <w:p w14:paraId="225587B1" w14:textId="77777777" w:rsidR="00CE75D1" w:rsidRPr="009B5AEA" w:rsidRDefault="00CE75D1" w:rsidP="00CE75D1">
                      <w:pPr>
                        <w:pStyle w:val="aa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哈尔滨工业大学（深圳）一等奖学金</w:t>
                      </w:r>
                    </w:p>
                    <w:p w14:paraId="1E0E53D4" w14:textId="77777777" w:rsidR="00CE75D1" w:rsidRPr="009B5AEA" w:rsidRDefault="00CE75D1" w:rsidP="00CE75D1">
                      <w:pPr>
                        <w:pStyle w:val="aa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福州大学“三好学生”荣誉</w:t>
                      </w:r>
                    </w:p>
                    <w:p w14:paraId="26B2B49F" w14:textId="77777777" w:rsidR="00CE75D1" w:rsidRPr="009B5AEA" w:rsidRDefault="00CE75D1" w:rsidP="00CE75D1">
                      <w:pPr>
                        <w:pStyle w:val="aa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福州大学综合奖学金一等奖</w:t>
                      </w:r>
                      <w:r w:rsidRPr="009B5AEA">
                        <w:rPr>
                          <w:rFonts w:ascii="微软雅黑" w:eastAsia="微软雅黑" w:hAnsi="微软雅黑"/>
                          <w:szCs w:val="21"/>
                        </w:rPr>
                        <w:t>1</w:t>
                      </w:r>
                      <w:r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次、二等奖</w:t>
                      </w:r>
                      <w:r w:rsidRPr="009B5AEA">
                        <w:rPr>
                          <w:rFonts w:ascii="微软雅黑" w:eastAsia="微软雅黑" w:hAnsi="微软雅黑"/>
                          <w:szCs w:val="21"/>
                        </w:rPr>
                        <w:t>4</w:t>
                      </w:r>
                      <w:r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次</w:t>
                      </w:r>
                    </w:p>
                  </w:txbxContent>
                </v:textbox>
              </v:rect>
            </w:pict>
          </mc:Fallback>
        </mc:AlternateContent>
      </w:r>
      <w:r w:rsidR="00A35B2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53A63C" wp14:editId="7ACAB853">
                <wp:simplePos x="0" y="0"/>
                <wp:positionH relativeFrom="column">
                  <wp:posOffset>1735103</wp:posOffset>
                </wp:positionH>
                <wp:positionV relativeFrom="paragraph">
                  <wp:posOffset>8284845</wp:posOffset>
                </wp:positionV>
                <wp:extent cx="4222257" cy="2473960"/>
                <wp:effectExtent l="0" t="0" r="0" b="3810"/>
                <wp:wrapNone/>
                <wp:docPr id="7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2257" cy="247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0E11B0" w14:textId="77777777" w:rsidR="00A764FA" w:rsidRPr="009B5AEA" w:rsidRDefault="00DA7832" w:rsidP="004A5684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本人</w:t>
                            </w:r>
                            <w:r w:rsidR="000963E4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一直对编程</w:t>
                            </w:r>
                            <w:r w:rsidR="00065291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r w:rsidR="000963E4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图像处理</w:t>
                            </w:r>
                            <w:r w:rsidR="00065291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及</w:t>
                            </w:r>
                            <w:r w:rsidR="006C29A5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深度</w:t>
                            </w:r>
                            <w:r w:rsidR="00065291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学习算法</w:t>
                            </w:r>
                            <w:r w:rsidR="000963E4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充满兴趣。自学能力较强，</w:t>
                            </w:r>
                            <w:r w:rsidR="00043BC1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自学python、c</w:t>
                            </w:r>
                            <w:r w:rsidR="00043BC1" w:rsidRPr="009B5AEA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++</w:t>
                            </w:r>
                            <w:r w:rsidR="00043BC1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、图像处理及</w:t>
                            </w:r>
                            <w:r w:rsidR="006C29A5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深度</w:t>
                            </w:r>
                            <w:r w:rsidR="00043BC1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学习算法</w:t>
                            </w:r>
                            <w:r w:rsidR="00BA5DB4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  <w:r w:rsidR="009A4274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基础</w:t>
                            </w:r>
                            <w:r w:rsidR="008E2FC3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知识</w:t>
                            </w:r>
                            <w:r w:rsidR="009A4274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比较扎实，</w:t>
                            </w:r>
                            <w:r w:rsidR="008E2FC3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对</w:t>
                            </w:r>
                            <w:r w:rsidR="007A66EC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新</w:t>
                            </w:r>
                            <w:r w:rsidR="008E2FC3" w:rsidRPr="009B5AE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知识充满好学的态度。坚信只要努力、不怕辛苦便能克服一切困难，勇往直前。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3A63C" id="_x0000_s1029" style="position:absolute;left:0;text-align:left;margin-left:136.6pt;margin-top:652.35pt;width:332.45pt;height:194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" filled="f" stroked="f">
                <v:textbox style="mso-fit-shape-to-text:t">
                  <w:txbxContent>
                    <w:p w14:paraId="580E11B0" w14:textId="77777777" w:rsidR="00A764FA" w:rsidRPr="009B5AEA" w:rsidRDefault="00DA7832" w:rsidP="004A5684">
                      <w:pPr>
                        <w:spacing w:line="400" w:lineRule="exac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本人</w:t>
                      </w:r>
                      <w:r w:rsidR="000963E4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一直对编程</w:t>
                      </w:r>
                      <w:r w:rsidR="00065291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r w:rsidR="000963E4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图像处理</w:t>
                      </w:r>
                      <w:r w:rsidR="00065291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及</w:t>
                      </w:r>
                      <w:r w:rsidR="006C29A5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深度</w:t>
                      </w:r>
                      <w:r w:rsidR="00065291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学习算法</w:t>
                      </w:r>
                      <w:r w:rsidR="000963E4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充满兴趣。自学能力较强，</w:t>
                      </w:r>
                      <w:r w:rsidR="00043BC1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自学python、c</w:t>
                      </w:r>
                      <w:r w:rsidR="00043BC1" w:rsidRPr="009B5AEA">
                        <w:rPr>
                          <w:rFonts w:ascii="微软雅黑" w:eastAsia="微软雅黑" w:hAnsi="微软雅黑"/>
                          <w:szCs w:val="21"/>
                        </w:rPr>
                        <w:t>++</w:t>
                      </w:r>
                      <w:r w:rsidR="00043BC1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、图像处理及</w:t>
                      </w:r>
                      <w:r w:rsidR="006C29A5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深度</w:t>
                      </w:r>
                      <w:r w:rsidR="00043BC1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学习算法</w:t>
                      </w:r>
                      <w:r w:rsidR="00BA5DB4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  <w:r w:rsidR="009A4274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基础</w:t>
                      </w:r>
                      <w:r w:rsidR="008E2FC3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知识</w:t>
                      </w:r>
                      <w:r w:rsidR="009A4274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比较扎实，</w:t>
                      </w:r>
                      <w:r w:rsidR="008E2FC3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对</w:t>
                      </w:r>
                      <w:r w:rsidR="007A66EC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新</w:t>
                      </w:r>
                      <w:r w:rsidR="008E2FC3" w:rsidRPr="009B5AEA">
                        <w:rPr>
                          <w:rFonts w:ascii="微软雅黑" w:eastAsia="微软雅黑" w:hAnsi="微软雅黑" w:hint="eastAsia"/>
                          <w:szCs w:val="21"/>
                        </w:rPr>
                        <w:t>知识充满好学的态度。坚信只要努力、不怕辛苦便能克服一切困难，勇往直前。</w:t>
                      </w:r>
                    </w:p>
                  </w:txbxContent>
                </v:textbox>
              </v:rect>
            </w:pict>
          </mc:Fallback>
        </mc:AlternateContent>
      </w:r>
      <w:r w:rsidR="00420C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FDE68C" wp14:editId="3BF187D5">
                <wp:simplePos x="0" y="0"/>
                <wp:positionH relativeFrom="column">
                  <wp:posOffset>2072005</wp:posOffset>
                </wp:positionH>
                <wp:positionV relativeFrom="paragraph">
                  <wp:posOffset>6380480</wp:posOffset>
                </wp:positionV>
                <wp:extent cx="1652905" cy="483870"/>
                <wp:effectExtent l="0" t="0" r="0" b="0"/>
                <wp:wrapNone/>
                <wp:docPr id="73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2905" cy="483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6671F9" w14:textId="77777777" w:rsidR="0049288D" w:rsidRPr="009B5AEA" w:rsidRDefault="00A764FA" w:rsidP="006D04C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8"/>
                                <w:szCs w:val="28"/>
                              </w:rPr>
                              <w:t>主要</w:t>
                            </w:r>
                            <w:r w:rsidR="0049288D"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8"/>
                                <w:szCs w:val="28"/>
                              </w:rPr>
                              <w:t>荣誉奖项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DE68C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30" type="#_x0000_t202" style="position:absolute;left:0;text-align:left;margin-left:163.15pt;margin-top:502.4pt;width:130.15pt;height:3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" filled="f" stroked="f">
                <v:textbox>
                  <w:txbxContent>
                    <w:p w14:paraId="066671F9" w14:textId="77777777" w:rsidR="0049288D" w:rsidRPr="009B5AEA" w:rsidRDefault="00A764FA" w:rsidP="006D04C6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8"/>
                          <w:szCs w:val="28"/>
                        </w:rPr>
                        <w:t>主要</w:t>
                      </w:r>
                      <w:r w:rsidR="0049288D"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8"/>
                          <w:szCs w:val="28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 w:rsidR="00420CBC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FE778FA" wp14:editId="2A2C6D91">
                <wp:simplePos x="0" y="0"/>
                <wp:positionH relativeFrom="column">
                  <wp:posOffset>1619250</wp:posOffset>
                </wp:positionH>
                <wp:positionV relativeFrom="paragraph">
                  <wp:posOffset>6433110</wp:posOffset>
                </wp:positionV>
                <wp:extent cx="431800" cy="431800"/>
                <wp:effectExtent l="0" t="0" r="6350" b="635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431800"/>
                          <a:chOff x="0" y="0"/>
                          <a:chExt cx="431800" cy="431800"/>
                        </a:xfrm>
                      </wpg:grpSpPr>
                      <wps:wsp>
                        <wps:cNvPr id="70" name="椭圆 70"/>
                        <wps:cNvSpPr/>
                        <wps:spPr>
                          <a:xfrm>
                            <a:off x="0" y="0"/>
                            <a:ext cx="431800" cy="43180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1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1600" y="112889"/>
                            <a:ext cx="223200" cy="223200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257753" id="组合 82" o:spid="_x0000_s1026" style="position:absolute;left:0;text-align:left;margin-left:127.5pt;margin-top:506.55pt;width:34pt;height:34pt;z-index:251717632;mso-width-relative:margin" coordsize="431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">
                <v:oval id="椭圆 70" o:spid="_x0000_s1027" style="position:absolute;width:431800;height:43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" fillcolor="#002060" stroked="f" strokeweight="1pt">
                  <v:stroke joinstyle="miter"/>
                </v:oval>
                <v:shape id="Freeform 174" o:spid="_x0000_s1028" style="position:absolute;left:101600;top:112889;width:223200;height:223200;visibility:visible;mso-wrap-style:square;v-text-anchor:top" coordsize="485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" path="m201,291r-71,7l130,262,,421,102,402r2,106l251,328r-10,-7l201,291m357,265r,35l286,295r-11,7l239,331,376,515r7,-104l485,435,357,265t43,-57l348,234r,52l286,281r-42,31l201,281r-61,5l140,234,88,208r26,-52l88,102,140,78r,-52l201,31,244,r42,31l348,26r,52l400,104r-26,52l400,208r,l400,208m362,194l343,156r19,-40l322,97r,-40l277,59,244,38,211,59,166,57r,40l126,116r18,40l126,194r40,21l166,253r45,-3l244,274r33,-24l322,253r,-38l362,194r,l362,194m324,182r-26,14l298,222r-31,-2l244,236,222,220r-33,2l189,196,163,182r12,-26l163,128r26,-12l189,87r33,3l244,73r23,17l298,87r,29l324,128r-12,28l324,182r,m324,182r,e" fillcolor="white [3212]" stroked="f">
                  <v:path arrowok="t" o:connecttype="custom" o:connectlocs="59827,129153;0,182461;47861,220166;110910,139121;164294,114850;131619,127852;109989,143455;176259,178127;164294,114850;160152,101415;131619,121785;92501,121785;64429,101415;52464,67610;64429,33805;92501,13435;131619,13435;160152,33805;172117,67610;184082,90147;166595,84079;166595,50274;148186,24704;112290,16469;76394,24704;57986,50274;57986,84079;76394,109650;112290,118751;148186,109650;166595,84079;166595,84079;137141,84946;122875,95348;102166,95348;86979,84946;80536,67610;86979,50274;102166,39006;122875,39006;137141,50274;143584,67610;149107,78878;149107,78878" o:connectangles="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420CBC" w:rsidRPr="00A764FA">
        <w:rPr>
          <w:noProof/>
          <w14:shadow w14:blurRad="50800" w14:dist="50800" w14:dir="5400000" w14:sx="0" w14:sy="0" w14:kx="0" w14:ky="0" w14:algn="ctr">
            <w14:srgbClr w14:val="C00000"/>
          </w14:shadow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0403CE" wp14:editId="68780464">
                <wp:simplePos x="0" y="0"/>
                <wp:positionH relativeFrom="column">
                  <wp:posOffset>2073275</wp:posOffset>
                </wp:positionH>
                <wp:positionV relativeFrom="paragraph">
                  <wp:posOffset>7792720</wp:posOffset>
                </wp:positionV>
                <wp:extent cx="963930" cy="483870"/>
                <wp:effectExtent l="0" t="0" r="0" b="0"/>
                <wp:wrapNone/>
                <wp:docPr id="77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3930" cy="483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C0B37D" w14:textId="77777777" w:rsidR="00A764FA" w:rsidRPr="009B5AEA" w:rsidRDefault="00A764FA" w:rsidP="00A764F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403CE" id="_x0000_s1031" type="#_x0000_t202" style="position:absolute;left:0;text-align:left;margin-left:163.25pt;margin-top:613.6pt;width:75.9pt;height:38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" filled="f" stroked="f">
                <v:textbox>
                  <w:txbxContent>
                    <w:p w14:paraId="64C0B37D" w14:textId="77777777" w:rsidR="00A764FA" w:rsidRPr="009B5AEA" w:rsidRDefault="00A764FA" w:rsidP="00A764F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420CBC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DCB10B0" wp14:editId="499BC22B">
                <wp:simplePos x="0" y="0"/>
                <wp:positionH relativeFrom="column">
                  <wp:posOffset>1618615</wp:posOffset>
                </wp:positionH>
                <wp:positionV relativeFrom="paragraph">
                  <wp:posOffset>7839458</wp:posOffset>
                </wp:positionV>
                <wp:extent cx="431800" cy="431800"/>
                <wp:effectExtent l="0" t="0" r="6350" b="635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431800"/>
                          <a:chOff x="0" y="0"/>
                          <a:chExt cx="431800" cy="431800"/>
                        </a:xfrm>
                      </wpg:grpSpPr>
                      <wps:wsp>
                        <wps:cNvPr id="75" name="椭圆 75"/>
                        <wps:cNvSpPr/>
                        <wps:spPr>
                          <a:xfrm>
                            <a:off x="0" y="0"/>
                            <a:ext cx="431800" cy="431800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4268" y="11312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EDF7D" id="组合 79" o:spid="_x0000_s1026" style="position:absolute;left:0;text-align:left;margin-left:127.45pt;margin-top:617.3pt;width:34pt;height:34pt;z-index:251727872" coordsize="431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">
                <v:oval id="椭圆 75" o:spid="_x0000_s1027" style="position:absolute;width:431800;height:43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" fillcolor="#002060" stroked="f" strokeweight="1pt">
                  <v:stroke joinstyle="miter"/>
                </v:oval>
                <v:shape id="Freeform 171" o:spid="_x0000_s1028" style="position:absolute;left:94268;top:113122;width:223200;height:223200;visibility:visible;mso-wrap-style:square;v-text-anchor:top" coordsize="18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<v:path arrowok="t" o:connecttype="custom" o:connectlocs="198000,88074;190800,96519;190800,190625;172800,208722;36000,208722;14400,190625;14400,51879;36000,31369;114000,31369;122400,24130;114000,16891;36000,16891;0,51879;0,190625;36000,223200;172800,223200;205200,190625;205200,96519;198000,88074;213600,19304;202800,8445;170400,8445;148800,33782;51600,126681;51600,130301;51600,130301;37200,178560;46800,188212;92400,171321;93600,172528;96000,172528;188400,73596;213600,53085;213600,19304;57600,167702;63600,147191;76800,160463;57600,167702;90000,152017;70800,132714;157200,45846;176400,65150;90000,152017;202800,41021;188400,56705;165600,33782;181200,19304;186000,16891;192000,19304;202800,30162;202800,41021;202800,41021;202800,41021" o:connectangles="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4A568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E0E4F0" wp14:editId="47EE437C">
                <wp:simplePos x="0" y="0"/>
                <wp:positionH relativeFrom="column">
                  <wp:posOffset>2087880</wp:posOffset>
                </wp:positionH>
                <wp:positionV relativeFrom="paragraph">
                  <wp:posOffset>1735455</wp:posOffset>
                </wp:positionV>
                <wp:extent cx="963930" cy="483870"/>
                <wp:effectExtent l="0" t="0" r="0" b="0"/>
                <wp:wrapNone/>
                <wp:docPr id="67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3930" cy="483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41749F" w14:textId="6A36FDA2" w:rsidR="006D04C6" w:rsidRPr="009B5AEA" w:rsidRDefault="009B5AEA" w:rsidP="006D04C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8"/>
                                <w:szCs w:val="28"/>
                              </w:rPr>
                              <w:t>项目</w:t>
                            </w:r>
                            <w:r w:rsidR="006D04C6"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8"/>
                                <w:szCs w:val="28"/>
                              </w:rPr>
                              <w:t>经验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0E4F0" id="_x0000_s1032" type="#_x0000_t202" style="position:absolute;left:0;text-align:left;margin-left:164.4pt;margin-top:136.65pt;width:75.9pt;height:38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" filled="f" stroked="f">
                <v:textbox>
                  <w:txbxContent>
                    <w:p w14:paraId="6241749F" w14:textId="6A36FDA2" w:rsidR="006D04C6" w:rsidRPr="009B5AEA" w:rsidRDefault="009B5AEA" w:rsidP="006D04C6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8"/>
                          <w:szCs w:val="28"/>
                        </w:rPr>
                        <w:t>项目</w:t>
                      </w:r>
                      <w:r w:rsidR="006D04C6"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8"/>
                          <w:szCs w:val="28"/>
                        </w:rPr>
                        <w:t>经验</w:t>
                      </w:r>
                    </w:p>
                  </w:txbxContent>
                </v:textbox>
              </v:shape>
            </w:pict>
          </mc:Fallback>
        </mc:AlternateContent>
      </w:r>
      <w:r w:rsidR="004A5684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DD7493A" wp14:editId="57D9B003">
                <wp:simplePos x="0" y="0"/>
                <wp:positionH relativeFrom="column">
                  <wp:posOffset>1625600</wp:posOffset>
                </wp:positionH>
                <wp:positionV relativeFrom="paragraph">
                  <wp:posOffset>1807210</wp:posOffset>
                </wp:positionV>
                <wp:extent cx="431800" cy="431800"/>
                <wp:effectExtent l="0" t="0" r="6350" b="635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431800"/>
                          <a:chOff x="0" y="0"/>
                          <a:chExt cx="432184" cy="432184"/>
                        </a:xfrm>
                      </wpg:grpSpPr>
                      <wps:wsp>
                        <wps:cNvPr id="209" name="椭圆 209"/>
                        <wps:cNvSpPr/>
                        <wps:spPr>
                          <a:xfrm>
                            <a:off x="0" y="0"/>
                            <a:ext cx="432184" cy="432184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 1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3414" y="120502"/>
                            <a:ext cx="223200" cy="223200"/>
                          </a:xfrm>
                          <a:custGeom>
                            <a:avLst/>
                            <a:gdLst>
                              <a:gd name="T0" fmla="*/ 102 w 130"/>
                              <a:gd name="T1" fmla="*/ 84 h 130"/>
                              <a:gd name="T2" fmla="*/ 102 w 130"/>
                              <a:gd name="T3" fmla="*/ 84 h 130"/>
                              <a:gd name="T4" fmla="*/ 81 w 130"/>
                              <a:gd name="T5" fmla="*/ 84 h 130"/>
                              <a:gd name="T6" fmla="*/ 81 w 130"/>
                              <a:gd name="T7" fmla="*/ 84 h 130"/>
                              <a:gd name="T8" fmla="*/ 81 w 130"/>
                              <a:gd name="T9" fmla="*/ 84 h 130"/>
                              <a:gd name="T10" fmla="*/ 99 w 130"/>
                              <a:gd name="T11" fmla="*/ 28 h 130"/>
                              <a:gd name="T12" fmla="*/ 85 w 130"/>
                              <a:gd name="T13" fmla="*/ 28 h 130"/>
                              <a:gd name="T14" fmla="*/ 81 w 130"/>
                              <a:gd name="T15" fmla="*/ 84 h 130"/>
                              <a:gd name="T16" fmla="*/ 92 w 130"/>
                              <a:gd name="T17" fmla="*/ 101 h 130"/>
                              <a:gd name="T18" fmla="*/ 93 w 130"/>
                              <a:gd name="T19" fmla="*/ 100 h 130"/>
                              <a:gd name="T20" fmla="*/ 102 w 130"/>
                              <a:gd name="T21" fmla="*/ 35 h 130"/>
                              <a:gd name="T22" fmla="*/ 102 w 130"/>
                              <a:gd name="T23" fmla="*/ 35 h 130"/>
                              <a:gd name="T24" fmla="*/ 92 w 130"/>
                              <a:gd name="T25" fmla="*/ 86 h 130"/>
                              <a:gd name="T26" fmla="*/ 91 w 130"/>
                              <a:gd name="T27" fmla="*/ 42 h 130"/>
                              <a:gd name="T28" fmla="*/ 92 w 130"/>
                              <a:gd name="T29" fmla="*/ 39 h 130"/>
                              <a:gd name="T30" fmla="*/ 93 w 130"/>
                              <a:gd name="T31" fmla="*/ 42 h 130"/>
                              <a:gd name="T32" fmla="*/ 93 w 130"/>
                              <a:gd name="T33" fmla="*/ 78 h 130"/>
                              <a:gd name="T34" fmla="*/ 119 w 130"/>
                              <a:gd name="T35" fmla="*/ 130 h 130"/>
                              <a:gd name="T36" fmla="*/ 0 w 130"/>
                              <a:gd name="T37" fmla="*/ 119 h 130"/>
                              <a:gd name="T38" fmla="*/ 10 w 130"/>
                              <a:gd name="T39" fmla="*/ 0 h 130"/>
                              <a:gd name="T40" fmla="*/ 130 w 130"/>
                              <a:gd name="T41" fmla="*/ 11 h 130"/>
                              <a:gd name="T42" fmla="*/ 119 w 130"/>
                              <a:gd name="T43" fmla="*/ 130 h 130"/>
                              <a:gd name="T44" fmla="*/ 118 w 130"/>
                              <a:gd name="T45" fmla="*/ 118 h 130"/>
                              <a:gd name="T46" fmla="*/ 12 w 130"/>
                              <a:gd name="T47" fmla="*/ 12 h 130"/>
                              <a:gd name="T48" fmla="*/ 61 w 130"/>
                              <a:gd name="T49" fmla="*/ 34 h 130"/>
                              <a:gd name="T50" fmla="*/ 20 w 130"/>
                              <a:gd name="T51" fmla="*/ 28 h 130"/>
                              <a:gd name="T52" fmla="*/ 61 w 130"/>
                              <a:gd name="T53" fmla="*/ 22 h 130"/>
                              <a:gd name="T54" fmla="*/ 61 w 130"/>
                              <a:gd name="T55" fmla="*/ 34 h 130"/>
                              <a:gd name="T56" fmla="*/ 26 w 130"/>
                              <a:gd name="T57" fmla="*/ 58 h 130"/>
                              <a:gd name="T58" fmla="*/ 26 w 130"/>
                              <a:gd name="T59" fmla="*/ 46 h 130"/>
                              <a:gd name="T60" fmla="*/ 67 w 130"/>
                              <a:gd name="T61" fmla="*/ 52 h 130"/>
                              <a:gd name="T62" fmla="*/ 61 w 130"/>
                              <a:gd name="T63" fmla="*/ 80 h 130"/>
                              <a:gd name="T64" fmla="*/ 20 w 130"/>
                              <a:gd name="T65" fmla="*/ 74 h 130"/>
                              <a:gd name="T66" fmla="*/ 61 w 130"/>
                              <a:gd name="T67" fmla="*/ 68 h 130"/>
                              <a:gd name="T68" fmla="*/ 61 w 130"/>
                              <a:gd name="T69" fmla="*/ 80 h 130"/>
                              <a:gd name="T70" fmla="*/ 26 w 130"/>
                              <a:gd name="T71" fmla="*/ 104 h 130"/>
                              <a:gd name="T72" fmla="*/ 26 w 130"/>
                              <a:gd name="T73" fmla="*/ 92 h 130"/>
                              <a:gd name="T74" fmla="*/ 67 w 130"/>
                              <a:gd name="T75" fmla="*/ 98 h 130"/>
                              <a:gd name="T76" fmla="*/ 61 w 130"/>
                              <a:gd name="T77" fmla="*/ 104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102" y="84"/>
                                </a:moveTo>
                                <a:cubicBezTo>
                                  <a:pt x="102" y="84"/>
                                  <a:pt x="102" y="83"/>
                                  <a:pt x="102" y="84"/>
                                </a:cubicBezTo>
                                <a:cubicBezTo>
                                  <a:pt x="102" y="84"/>
                                  <a:pt x="102" y="84"/>
                                  <a:pt x="102" y="84"/>
                                </a:cubicBezTo>
                                <a:cubicBezTo>
                                  <a:pt x="102" y="84"/>
                                  <a:pt x="102" y="84"/>
                                  <a:pt x="102" y="84"/>
                                </a:cubicBezTo>
                                <a:cubicBezTo>
                                  <a:pt x="102" y="84"/>
                                  <a:pt x="102" y="84"/>
                                  <a:pt x="102" y="84"/>
                                </a:cubicBezTo>
                                <a:close/>
                                <a:moveTo>
                                  <a:pt x="81" y="84"/>
                                </a:moveTo>
                                <a:cubicBezTo>
                                  <a:pt x="81" y="83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ubicBezTo>
                                  <a:pt x="81" y="84"/>
                                  <a:pt x="81" y="84"/>
                                  <a:pt x="81" y="84"/>
                                </a:cubicBezTo>
                                <a:close/>
                                <a:moveTo>
                                  <a:pt x="102" y="35"/>
                                </a:moveTo>
                                <a:cubicBezTo>
                                  <a:pt x="102" y="32"/>
                                  <a:pt x="100" y="29"/>
                                  <a:pt x="99" y="28"/>
                                </a:cubicBezTo>
                                <a:cubicBezTo>
                                  <a:pt x="97" y="26"/>
                                  <a:pt x="94" y="25"/>
                                  <a:pt x="92" y="25"/>
                                </a:cubicBezTo>
                                <a:cubicBezTo>
                                  <a:pt x="89" y="25"/>
                                  <a:pt x="86" y="26"/>
                                  <a:pt x="85" y="28"/>
                                </a:cubicBezTo>
                                <a:cubicBezTo>
                                  <a:pt x="83" y="30"/>
                                  <a:pt x="81" y="34"/>
                                  <a:pt x="81" y="35"/>
                                </a:cubicBezTo>
                                <a:cubicBezTo>
                                  <a:pt x="81" y="36"/>
                                  <a:pt x="81" y="84"/>
                                  <a:pt x="81" y="84"/>
                                </a:cubicBezTo>
                                <a:cubicBezTo>
                                  <a:pt x="82" y="86"/>
                                  <a:pt x="90" y="100"/>
                                  <a:pt x="90" y="100"/>
                                </a:cubicBezTo>
                                <a:cubicBezTo>
                                  <a:pt x="91" y="100"/>
                                  <a:pt x="91" y="101"/>
                                  <a:pt x="92" y="101"/>
                                </a:cubicBezTo>
                                <a:cubicBezTo>
                                  <a:pt x="92" y="101"/>
                                  <a:pt x="92" y="101"/>
                                  <a:pt x="93" y="100"/>
                                </a:cubicBezTo>
                                <a:cubicBezTo>
                                  <a:pt x="93" y="100"/>
                                  <a:pt x="93" y="100"/>
                                  <a:pt x="93" y="100"/>
                                </a:cubicBezTo>
                                <a:cubicBezTo>
                                  <a:pt x="93" y="100"/>
                                  <a:pt x="101" y="86"/>
                                  <a:pt x="102" y="84"/>
                                </a:cubicBezTo>
                                <a:cubicBezTo>
                                  <a:pt x="102" y="82"/>
                                  <a:pt x="102" y="38"/>
                                  <a:pt x="102" y="35"/>
                                </a:cubicBezTo>
                                <a:cubicBezTo>
                                  <a:pt x="102" y="35"/>
                                  <a:pt x="102" y="35"/>
                                  <a:pt x="102" y="35"/>
                                </a:cubicBezTo>
                                <a:cubicBezTo>
                                  <a:pt x="102" y="35"/>
                                  <a:pt x="102" y="35"/>
                                  <a:pt x="102" y="35"/>
                                </a:cubicBezTo>
                                <a:close/>
                                <a:moveTo>
                                  <a:pt x="93" y="78"/>
                                </a:moveTo>
                                <a:cubicBezTo>
                                  <a:pt x="93" y="80"/>
                                  <a:pt x="92" y="84"/>
                                  <a:pt x="92" y="86"/>
                                </a:cubicBezTo>
                                <a:cubicBezTo>
                                  <a:pt x="91" y="83"/>
                                  <a:pt x="91" y="80"/>
                                  <a:pt x="91" y="78"/>
                                </a:cubicBezTo>
                                <a:cubicBezTo>
                                  <a:pt x="91" y="74"/>
                                  <a:pt x="91" y="43"/>
                                  <a:pt x="91" y="42"/>
                                </a:cubicBezTo>
                                <a:cubicBezTo>
                                  <a:pt x="91" y="41"/>
                                  <a:pt x="91" y="41"/>
                                  <a:pt x="91" y="39"/>
                                </a:cubicBezTo>
                                <a:cubicBezTo>
                                  <a:pt x="91" y="39"/>
                                  <a:pt x="91" y="39"/>
                                  <a:pt x="92" y="39"/>
                                </a:cubicBezTo>
                                <a:cubicBezTo>
                                  <a:pt x="92" y="39"/>
                                  <a:pt x="93" y="39"/>
                                  <a:pt x="93" y="39"/>
                                </a:cubicBezTo>
                                <a:cubicBezTo>
                                  <a:pt x="93" y="40"/>
                                  <a:pt x="93" y="40"/>
                                  <a:pt x="93" y="42"/>
                                </a:cubicBezTo>
                                <a:cubicBezTo>
                                  <a:pt x="93" y="43"/>
                                  <a:pt x="93" y="60"/>
                                  <a:pt x="93" y="78"/>
                                </a:cubicBezTo>
                                <a:cubicBezTo>
                                  <a:pt x="93" y="78"/>
                                  <a:pt x="93" y="78"/>
                                  <a:pt x="93" y="78"/>
                                </a:cubicBezTo>
                                <a:cubicBezTo>
                                  <a:pt x="93" y="78"/>
                                  <a:pt x="93" y="78"/>
                                  <a:pt x="93" y="78"/>
                                </a:cubicBezTo>
                                <a:close/>
                                <a:moveTo>
                                  <a:pt x="119" y="130"/>
                                </a:moveTo>
                                <a:cubicBezTo>
                                  <a:pt x="10" y="130"/>
                                  <a:pt x="10" y="130"/>
                                  <a:pt x="10" y="130"/>
                                </a:cubicBezTo>
                                <a:cubicBezTo>
                                  <a:pt x="5" y="130"/>
                                  <a:pt x="0" y="125"/>
                                  <a:pt x="0" y="119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125" y="0"/>
                                  <a:pt x="130" y="5"/>
                                  <a:pt x="130" y="11"/>
                                </a:cubicBezTo>
                                <a:cubicBezTo>
                                  <a:pt x="130" y="119"/>
                                  <a:pt x="130" y="119"/>
                                  <a:pt x="130" y="119"/>
                                </a:cubicBezTo>
                                <a:cubicBezTo>
                                  <a:pt x="130" y="125"/>
                                  <a:pt x="125" y="130"/>
                                  <a:pt x="119" y="130"/>
                                </a:cubicBezTo>
                                <a:close/>
                                <a:moveTo>
                                  <a:pt x="12" y="118"/>
                                </a:moveTo>
                                <a:cubicBezTo>
                                  <a:pt x="118" y="118"/>
                                  <a:pt x="118" y="118"/>
                                  <a:pt x="118" y="118"/>
                                </a:cubicBezTo>
                                <a:cubicBezTo>
                                  <a:pt x="118" y="12"/>
                                  <a:pt x="118" y="12"/>
                                  <a:pt x="118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18"/>
                                  <a:pt x="12" y="118"/>
                                  <a:pt x="12" y="118"/>
                                </a:cubicBezTo>
                                <a:close/>
                                <a:moveTo>
                                  <a:pt x="61" y="34"/>
                                </a:moveTo>
                                <a:cubicBezTo>
                                  <a:pt x="26" y="34"/>
                                  <a:pt x="26" y="34"/>
                                  <a:pt x="26" y="34"/>
                                </a:cubicBezTo>
                                <a:cubicBezTo>
                                  <a:pt x="23" y="34"/>
                                  <a:pt x="20" y="31"/>
                                  <a:pt x="20" y="28"/>
                                </a:cubicBezTo>
                                <a:cubicBezTo>
                                  <a:pt x="20" y="25"/>
                                  <a:pt x="23" y="22"/>
                                  <a:pt x="26" y="22"/>
                                </a:cubicBezTo>
                                <a:cubicBezTo>
                                  <a:pt x="61" y="22"/>
                                  <a:pt x="61" y="22"/>
                                  <a:pt x="61" y="22"/>
                                </a:cubicBezTo>
                                <a:cubicBezTo>
                                  <a:pt x="64" y="22"/>
                                  <a:pt x="67" y="25"/>
                                  <a:pt x="67" y="28"/>
                                </a:cubicBezTo>
                                <a:cubicBezTo>
                                  <a:pt x="67" y="31"/>
                                  <a:pt x="64" y="34"/>
                                  <a:pt x="61" y="34"/>
                                </a:cubicBezTo>
                                <a:close/>
                                <a:moveTo>
                                  <a:pt x="61" y="58"/>
                                </a:moveTo>
                                <a:cubicBezTo>
                                  <a:pt x="26" y="58"/>
                                  <a:pt x="26" y="58"/>
                                  <a:pt x="26" y="58"/>
                                </a:cubicBezTo>
                                <a:cubicBezTo>
                                  <a:pt x="23" y="58"/>
                                  <a:pt x="20" y="55"/>
                                  <a:pt x="20" y="52"/>
                                </a:cubicBezTo>
                                <a:cubicBezTo>
                                  <a:pt x="20" y="49"/>
                                  <a:pt x="23" y="46"/>
                                  <a:pt x="26" y="46"/>
                                </a:cubicBezTo>
                                <a:cubicBezTo>
                                  <a:pt x="61" y="46"/>
                                  <a:pt x="61" y="46"/>
                                  <a:pt x="61" y="46"/>
                                </a:cubicBezTo>
                                <a:cubicBezTo>
                                  <a:pt x="64" y="46"/>
                                  <a:pt x="67" y="49"/>
                                  <a:pt x="67" y="52"/>
                                </a:cubicBezTo>
                                <a:cubicBezTo>
                                  <a:pt x="67" y="55"/>
                                  <a:pt x="64" y="58"/>
                                  <a:pt x="61" y="58"/>
                                </a:cubicBezTo>
                                <a:close/>
                                <a:moveTo>
                                  <a:pt x="61" y="80"/>
                                </a:moveTo>
                                <a:cubicBezTo>
                                  <a:pt x="26" y="80"/>
                                  <a:pt x="26" y="80"/>
                                  <a:pt x="26" y="80"/>
                                </a:cubicBezTo>
                                <a:cubicBezTo>
                                  <a:pt x="23" y="80"/>
                                  <a:pt x="20" y="77"/>
                                  <a:pt x="20" y="74"/>
                                </a:cubicBezTo>
                                <a:cubicBezTo>
                                  <a:pt x="20" y="71"/>
                                  <a:pt x="23" y="68"/>
                                  <a:pt x="26" y="68"/>
                                </a:cubicBezTo>
                                <a:cubicBezTo>
                                  <a:pt x="61" y="68"/>
                                  <a:pt x="61" y="68"/>
                                  <a:pt x="61" y="68"/>
                                </a:cubicBezTo>
                                <a:cubicBezTo>
                                  <a:pt x="64" y="68"/>
                                  <a:pt x="67" y="71"/>
                                  <a:pt x="67" y="74"/>
                                </a:cubicBezTo>
                                <a:cubicBezTo>
                                  <a:pt x="67" y="77"/>
                                  <a:pt x="64" y="80"/>
                                  <a:pt x="61" y="80"/>
                                </a:cubicBezTo>
                                <a:close/>
                                <a:moveTo>
                                  <a:pt x="61" y="104"/>
                                </a:moveTo>
                                <a:cubicBezTo>
                                  <a:pt x="26" y="104"/>
                                  <a:pt x="26" y="104"/>
                                  <a:pt x="26" y="104"/>
                                </a:cubicBezTo>
                                <a:cubicBezTo>
                                  <a:pt x="23" y="104"/>
                                  <a:pt x="20" y="101"/>
                                  <a:pt x="20" y="98"/>
                                </a:cubicBezTo>
                                <a:cubicBezTo>
                                  <a:pt x="20" y="95"/>
                                  <a:pt x="23" y="92"/>
                                  <a:pt x="26" y="92"/>
                                </a:cubicBezTo>
                                <a:cubicBezTo>
                                  <a:pt x="61" y="92"/>
                                  <a:pt x="61" y="92"/>
                                  <a:pt x="61" y="92"/>
                                </a:cubicBezTo>
                                <a:cubicBezTo>
                                  <a:pt x="64" y="92"/>
                                  <a:pt x="67" y="95"/>
                                  <a:pt x="67" y="98"/>
                                </a:cubicBezTo>
                                <a:cubicBezTo>
                                  <a:pt x="67" y="101"/>
                                  <a:pt x="64" y="104"/>
                                  <a:pt x="61" y="104"/>
                                </a:cubicBezTo>
                                <a:close/>
                                <a:moveTo>
                                  <a:pt x="61" y="104"/>
                                </a:moveTo>
                                <a:cubicBezTo>
                                  <a:pt x="61" y="104"/>
                                  <a:pt x="61" y="104"/>
                                  <a:pt x="61" y="10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2D44D6" id="组合 64" o:spid="_x0000_s1026" style="position:absolute;left:0;text-align:left;margin-left:128pt;margin-top:142.3pt;width:34pt;height:34pt;z-index:251706368" coordsize="432184,43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">
                <v:oval id="椭圆 209" o:spid="_x0000_s1027" style="position:absolute;width:432184;height:43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" fillcolor="#002060" stroked="f" strokeweight="1pt">
                  <v:stroke joinstyle="miter"/>
                </v:oval>
                <v:shape id="Freeform 130" o:spid="_x0000_s1028" style="position:absolute;left:113414;top:120502;width:223200;height:22320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" path="m102,84v,,,-1,,c102,84,102,84,102,84v,,,,,c102,84,102,84,102,84xm81,84v,-1,,,,c81,84,81,84,81,84v,,,,,c81,84,81,84,81,84xm102,35v,-3,-2,-6,-3,-7c97,26,94,25,92,25v-3,,-6,1,-7,3c83,30,81,34,81,35v,1,,49,,49c82,86,90,100,90,100v1,,1,1,2,1c92,101,92,101,93,100v,,,,,c93,100,101,86,102,84v,-2,,-46,,-49c102,35,102,35,102,35v,,,,,xm93,78v,2,-1,6,-1,8c91,83,91,80,91,78v,-4,,-35,,-36c91,41,91,41,91,39v,,,,1,c92,39,93,39,93,39v,1,,1,,3c93,43,93,60,93,78v,,,,,c93,78,93,78,93,78xm119,130v-109,,-109,,-109,c5,130,,125,,119,,11,,11,,11,,5,5,,10,,119,,119,,119,v6,,11,5,11,11c130,119,130,119,130,119v,6,-5,11,-11,11xm12,118v106,,106,,106,c118,12,118,12,118,12,12,12,12,12,12,12v,106,,106,,106xm61,34v-35,,-35,,-35,c23,34,20,31,20,28v,-3,3,-6,6,-6c61,22,61,22,61,22v3,,6,3,6,6c67,31,64,34,61,34xm61,58v-35,,-35,,-35,c23,58,20,55,20,52v,-3,3,-6,6,-6c61,46,61,46,61,46v3,,6,3,6,6c67,55,64,58,61,58xm61,80v-35,,-35,,-35,c23,80,20,77,20,74v,-3,3,-6,6,-6c61,68,61,68,61,68v3,,6,3,6,6c67,77,64,80,61,80xm61,104v-35,,-35,,-35,c23,104,20,101,20,98v,-3,3,-6,6,-6c61,92,61,92,61,92v3,,6,3,6,6c67,101,64,104,61,104xm61,104v,,,,,e" fillcolor="white [3212]" stroked="f">
                  <v:path arrowok="t" o:connecttype="custom" o:connectlocs="175126,144222;175126,144222;139071,144222;139071,144222;139071,144222;169975,48074;145938,48074;139071,144222;157957,173409;159674,171692;175126,60092;175126,60092;157957,147655;156240,72111;157957,66960;159674,72111;159674,133920;204314,223200;0,204314;17169,0;223200,18886;204314,223200;202597,202597;20603,20603;104732,58375;34338,48074;104732,37772;104732,58375;44640,99582;44640,78978;115034,89280;104732,137354;34338,127052;104732,116751;104732,137354;44640,178560;44640,157957;115034,168258;104732,178560" o:connectangles="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4A5684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8EFBCFA" wp14:editId="4EAAC9B2">
                <wp:simplePos x="0" y="0"/>
                <wp:positionH relativeFrom="column">
                  <wp:posOffset>2082165</wp:posOffset>
                </wp:positionH>
                <wp:positionV relativeFrom="paragraph">
                  <wp:posOffset>40005</wp:posOffset>
                </wp:positionV>
                <wp:extent cx="963930" cy="483870"/>
                <wp:effectExtent l="0" t="0" r="0" b="0"/>
                <wp:wrapNone/>
                <wp:docPr id="47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3930" cy="483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43B1EE" w14:textId="77777777" w:rsidR="00E2607B" w:rsidRPr="009B5AEA" w:rsidRDefault="00354182" w:rsidP="0035418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9B5AEA">
                              <w:rPr>
                                <w:rFonts w:ascii="微软雅黑" w:eastAsia="微软雅黑" w:hAnsi="微软雅黑" w:cstheme="minorBidi" w:hint="eastAsia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FBCFA" id="_x0000_s1033" type="#_x0000_t202" style="position:absolute;left:0;text-align:left;margin-left:163.95pt;margin-top:3.15pt;width:75.9pt;height:38.1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" filled="f" stroked="f">
                <v:textbox>
                  <w:txbxContent>
                    <w:p w14:paraId="5B43B1EE" w14:textId="77777777" w:rsidR="00E2607B" w:rsidRPr="009B5AEA" w:rsidRDefault="00354182" w:rsidP="00354182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9B5AEA">
                        <w:rPr>
                          <w:rFonts w:ascii="微软雅黑" w:eastAsia="微软雅黑" w:hAnsi="微软雅黑" w:cstheme="minorBidi" w:hint="eastAsia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4A5684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37E46C1" wp14:editId="58B56BBF">
                <wp:simplePos x="0" y="0"/>
                <wp:positionH relativeFrom="column">
                  <wp:posOffset>1630680</wp:posOffset>
                </wp:positionH>
                <wp:positionV relativeFrom="paragraph">
                  <wp:posOffset>101600</wp:posOffset>
                </wp:positionV>
                <wp:extent cx="431800" cy="431800"/>
                <wp:effectExtent l="0" t="0" r="6350" b="635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431800"/>
                          <a:chOff x="0" y="0"/>
                          <a:chExt cx="432184" cy="432184"/>
                        </a:xfrm>
                      </wpg:grpSpPr>
                      <wps:wsp>
                        <wps:cNvPr id="204" name="椭圆 204"/>
                        <wps:cNvSpPr/>
                        <wps:spPr>
                          <a:xfrm>
                            <a:off x="0" y="0"/>
                            <a:ext cx="432184" cy="432184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884" y="113414"/>
                            <a:ext cx="319151" cy="2232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A9CD8" id="组合 205" o:spid="_x0000_s1026" style="position:absolute;left:0;text-align:left;margin-left:128.4pt;margin-top:8pt;width:34pt;height:34pt;z-index:251691008" coordsize="432184,43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">
                <v:oval id="椭圆 204" o:spid="_x0000_s1027" style="position:absolute;width:432184;height:43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" fillcolor="#002060" stroked="f" strokeweight="1pt">
                  <v:stroke joinstyle="miter"/>
                </v:oval>
                <v:shape id="Freeform 142" o:spid="_x0000_s1028" style="position:absolute;left:70884;top:113414;width:319151;height:223200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309443,50948;169890,2426;154115,2426;13349,50948;13349,61865;46113,73996;30338,120091;20630,134648;29124,147991;0,209857;23057,223200;44900,146778;50967,134648;43686,121304;60675,80061;61889,78848;158969,40030;167463,43670;167463,43670;163823,53374;82518,86126;155328,110387;171104,110387;310656,63078;309443,50948;309443,50948;155328,128583;66743,99470;66743,121304;74024,138287;67956,154057;74024,162548;253622,158909;260903,146778;260903,98257;171104,128583;155328,128583;155328,128583;155328,128583;155328,128583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B5AEA"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70A21FFB" wp14:editId="66B9214F">
            <wp:simplePos x="0" y="0"/>
            <wp:positionH relativeFrom="column">
              <wp:posOffset>2036445</wp:posOffset>
            </wp:positionH>
            <wp:positionV relativeFrom="paragraph">
              <wp:posOffset>-689131</wp:posOffset>
            </wp:positionV>
            <wp:extent cx="3477600" cy="637200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logo.png"/>
                    <pic:cNvPicPr/>
                  </pic:nvPicPr>
                  <pic:blipFill>
                    <a:blip r:embed="rId9">
                      <a:duotone>
                        <a:prstClr val="black"/>
                        <a:srgbClr val="00206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8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5478E" wp14:editId="44A942BF">
                <wp:simplePos x="0" y="0"/>
                <wp:positionH relativeFrom="column">
                  <wp:posOffset>-955115</wp:posOffset>
                </wp:positionH>
                <wp:positionV relativeFrom="paragraph">
                  <wp:posOffset>2789695</wp:posOffset>
                </wp:positionV>
                <wp:extent cx="1833245" cy="751668"/>
                <wp:effectExtent l="0" t="0" r="0" b="0"/>
                <wp:wrapNone/>
                <wp:docPr id="62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751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5D740" w14:textId="663F8B56" w:rsidR="00A62E97" w:rsidRDefault="00DA7832" w:rsidP="00A62E97">
                            <w:pPr>
                              <w:pStyle w:val="a3"/>
                              <w:spacing w:before="0" w:beforeAutospacing="0" w:after="0" w:afterAutospacing="0" w:line="500" w:lineRule="exact"/>
                              <w:ind w:left="840" w:hangingChars="300" w:hanging="840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岗位：</w:t>
                            </w:r>
                            <w:r w:rsidR="00A62E97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图像处理</w:t>
                            </w:r>
                          </w:p>
                          <w:p w14:paraId="3776165A" w14:textId="718565F8" w:rsidR="00DA7832" w:rsidRDefault="00A62E97" w:rsidP="00A62E97">
                            <w:pPr>
                              <w:pStyle w:val="a3"/>
                              <w:spacing w:before="0" w:beforeAutospacing="0" w:after="0" w:afterAutospacing="0" w:line="500" w:lineRule="exact"/>
                              <w:ind w:left="420" w:firstLine="420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机器学习</w:t>
                            </w:r>
                          </w:p>
                          <w:p w14:paraId="48443E0E" w14:textId="77777777" w:rsidR="002243BF" w:rsidRPr="002243BF" w:rsidRDefault="002243BF" w:rsidP="002243BF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 w:rsidRPr="002243BF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5478E" id="矩形 51" o:spid="_x0000_s1034" style="position:absolute;left:0;text-align:left;margin-left:-75.2pt;margin-top:219.65pt;width:144.35pt;height:5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" filled="f" stroked="f">
                <v:textbox>
                  <w:txbxContent>
                    <w:p w14:paraId="25A5D740" w14:textId="663F8B56" w:rsidR="00A62E97" w:rsidRDefault="00DA7832" w:rsidP="00A62E97">
                      <w:pPr>
                        <w:pStyle w:val="a3"/>
                        <w:spacing w:before="0" w:beforeAutospacing="0" w:after="0" w:afterAutospacing="0" w:line="500" w:lineRule="exact"/>
                        <w:ind w:left="840" w:hangingChars="300" w:hanging="840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岗位：</w:t>
                      </w:r>
                      <w:r w:rsidR="00A62E97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图像处理</w:t>
                      </w:r>
                    </w:p>
                    <w:p w14:paraId="3776165A" w14:textId="718565F8" w:rsidR="00DA7832" w:rsidRDefault="00A62E97" w:rsidP="00A62E97">
                      <w:pPr>
                        <w:pStyle w:val="a3"/>
                        <w:spacing w:before="0" w:beforeAutospacing="0" w:after="0" w:afterAutospacing="0" w:line="500" w:lineRule="exact"/>
                        <w:ind w:left="420" w:firstLine="420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机器学习</w:t>
                      </w:r>
                    </w:p>
                    <w:p w14:paraId="48443E0E" w14:textId="77777777" w:rsidR="002243BF" w:rsidRPr="002243BF" w:rsidRDefault="002243BF" w:rsidP="002243BF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 w:rsidRPr="002243BF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A78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095D3" wp14:editId="02E3A0D4">
                <wp:simplePos x="0" y="0"/>
                <wp:positionH relativeFrom="column">
                  <wp:posOffset>-939617</wp:posOffset>
                </wp:positionH>
                <wp:positionV relativeFrom="paragraph">
                  <wp:posOffset>2309247</wp:posOffset>
                </wp:positionV>
                <wp:extent cx="2177512" cy="561340"/>
                <wp:effectExtent l="0" t="0" r="0" b="0"/>
                <wp:wrapNone/>
                <wp:docPr id="61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7512" cy="56134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96FA3F" w14:textId="77777777" w:rsidR="002243BF" w:rsidRPr="00E05FB6" w:rsidRDefault="002243BF" w:rsidP="002243B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30"/>
                                <w:szCs w:val="30"/>
                              </w:rPr>
                              <w:t>实习意向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95D3" id="矩形 13" o:spid="_x0000_s1035" style="position:absolute;left:0;text-align:left;margin-left:-74pt;margin-top:181.85pt;width:171.45pt;height:4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" filled="f" stroked="f" strokeweight="4.5pt">
                <v:textbox>
                  <w:txbxContent>
                    <w:p w14:paraId="0A96FA3F" w14:textId="77777777" w:rsidR="002243BF" w:rsidRPr="00E05FB6" w:rsidRDefault="002243BF" w:rsidP="002243BF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E05FB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30"/>
                          <w:szCs w:val="30"/>
                        </w:rPr>
                        <w:t>实习意向</w:t>
                      </w:r>
                    </w:p>
                  </w:txbxContent>
                </v:textbox>
              </v:rect>
            </w:pict>
          </mc:Fallback>
        </mc:AlternateContent>
      </w:r>
      <w:r w:rsidR="006D04C6" w:rsidRPr="002243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D0F95" wp14:editId="5A4BC6CE">
                <wp:simplePos x="0" y="0"/>
                <wp:positionH relativeFrom="column">
                  <wp:posOffset>-940777</wp:posOffset>
                </wp:positionH>
                <wp:positionV relativeFrom="paragraph">
                  <wp:posOffset>2417885</wp:posOffset>
                </wp:positionV>
                <wp:extent cx="2347546" cy="346710"/>
                <wp:effectExtent l="95250" t="0" r="15240" b="34290"/>
                <wp:wrapNone/>
                <wp:docPr id="59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7546" cy="3467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8100" dir="9599988" sx="103999" sy="103999" algn="ctr" rotWithShape="0">
                            <a:srgbClr val="FFFF00">
                              <a:alpha val="6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23D72" w14:textId="77777777" w:rsidR="002243BF" w:rsidRPr="002243BF" w:rsidRDefault="002243BF" w:rsidP="002243B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14:shadow w14:blurRad="50800" w14:dist="381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D0F95" id="矩形 2" o:spid="_x0000_s1036" style="position:absolute;left:0;text-align:left;margin-left:-74.1pt;margin-top:190.4pt;width:184.85pt;height:2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" fillcolor="#2f5496 [2408]" stroked="f" strokeweight="4.5pt">
                <v:shadow on="t" type="perspective" color="yellow" opacity="39321f" offset="-.9945mm,.36197mm" matrix="68157f,,,68157f"/>
                <v:textbox>
                  <w:txbxContent>
                    <w:p w14:paraId="16F23D72" w14:textId="77777777" w:rsidR="002243BF" w:rsidRPr="002243BF" w:rsidRDefault="002243BF" w:rsidP="002243BF">
                      <w:pPr>
                        <w:pStyle w:val="a3"/>
                        <w:spacing w:before="0" w:beforeAutospacing="0" w:after="0" w:afterAutospacing="0"/>
                        <w:rPr>
                          <w14:shadow w14:blurRad="50800" w14:dist="381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5FB6">
        <w:rPr>
          <w:noProof/>
        </w:rPr>
        <w:drawing>
          <wp:anchor distT="0" distB="0" distL="114300" distR="114300" simplePos="0" relativeHeight="251661312" behindDoc="0" locked="0" layoutInCell="1" allowOverlap="1" wp14:anchorId="2816BA75" wp14:editId="0AFBEA62">
            <wp:simplePos x="0" y="0"/>
            <wp:positionH relativeFrom="column">
              <wp:posOffset>-621030</wp:posOffset>
            </wp:positionH>
            <wp:positionV relativeFrom="paragraph">
              <wp:posOffset>-353290</wp:posOffset>
            </wp:positionV>
            <wp:extent cx="1286933" cy="180104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一寸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933" cy="1801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FB6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D5B56D6" wp14:editId="341F5A83">
                <wp:simplePos x="0" y="0"/>
                <wp:positionH relativeFrom="column">
                  <wp:posOffset>-1143000</wp:posOffset>
                </wp:positionH>
                <wp:positionV relativeFrom="paragraph">
                  <wp:posOffset>1645920</wp:posOffset>
                </wp:positionV>
                <wp:extent cx="2377440" cy="741045"/>
                <wp:effectExtent l="0" t="0" r="0" b="1905"/>
                <wp:wrapNone/>
                <wp:docPr id="52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EAFD6" w14:textId="77777777" w:rsidR="00BB7256" w:rsidRPr="007E1DFA" w:rsidRDefault="00BB7256" w:rsidP="002243BF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cstheme="minorBidi"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7E1DF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姓名：</w:t>
                            </w:r>
                            <w:r w:rsidR="002F744D" w:rsidRPr="007E1DF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王建坤</w:t>
                            </w:r>
                          </w:p>
                          <w:p w14:paraId="518C883F" w14:textId="77777777" w:rsidR="00E2607B" w:rsidRPr="00C8324E" w:rsidRDefault="00E2607B" w:rsidP="00CF2D9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B56D6" id="矩形 50" o:spid="_x0000_s1037" style="position:absolute;left:0;text-align:left;margin-left:-90pt;margin-top:129.6pt;width:187.2pt;height:58.3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" filled="f" stroked="f">
                <v:textbox>
                  <w:txbxContent>
                    <w:p w14:paraId="3E5EAFD6" w14:textId="77777777" w:rsidR="00BB7256" w:rsidRPr="007E1DFA" w:rsidRDefault="00BB7256" w:rsidP="002243BF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cstheme="minorBidi"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</w:pPr>
                      <w:r w:rsidRPr="007E1DFA">
                        <w:rPr>
                          <w:rFonts w:ascii="微软雅黑" w:eastAsia="微软雅黑" w:hAnsi="微软雅黑" w:cstheme="minorBidi" w:hint="eastAsia"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姓名：</w:t>
                      </w:r>
                      <w:r w:rsidR="002F744D" w:rsidRPr="007E1DFA">
                        <w:rPr>
                          <w:rFonts w:ascii="微软雅黑" w:eastAsia="微软雅黑" w:hAnsi="微软雅黑" w:cstheme="minorBidi" w:hint="eastAsia"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王建坤</w:t>
                      </w:r>
                    </w:p>
                    <w:p w14:paraId="518C883F" w14:textId="77777777" w:rsidR="00E2607B" w:rsidRPr="00C8324E" w:rsidRDefault="00E2607B" w:rsidP="00CF2D9A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5F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0165A" wp14:editId="7CC64E76">
                <wp:simplePos x="0" y="0"/>
                <wp:positionH relativeFrom="column">
                  <wp:posOffset>-929640</wp:posOffset>
                </wp:positionH>
                <wp:positionV relativeFrom="paragraph">
                  <wp:posOffset>3688542</wp:posOffset>
                </wp:positionV>
                <wp:extent cx="1989455" cy="561788"/>
                <wp:effectExtent l="0" t="0" r="0" b="0"/>
                <wp:wrapNone/>
                <wp:docPr id="196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9455" cy="561788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3E4CC3" w14:textId="77777777" w:rsidR="00C82626" w:rsidRPr="00E05FB6" w:rsidRDefault="00C82626" w:rsidP="00C8262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30"/>
                                <w:szCs w:val="30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0165A" id="_x0000_s1038" style="position:absolute;left:0;text-align:left;margin-left:-73.2pt;margin-top:290.45pt;width:156.65pt;height: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" filled="f" stroked="f" strokeweight="4.5pt">
                <v:textbox>
                  <w:txbxContent>
                    <w:p w14:paraId="023E4CC3" w14:textId="77777777" w:rsidR="00C82626" w:rsidRPr="00E05FB6" w:rsidRDefault="00C82626" w:rsidP="00C82626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E05FB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30"/>
                          <w:szCs w:val="30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 w:rsidR="00E05FB6" w:rsidRPr="00C8262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D07EA" wp14:editId="14E59060">
                <wp:simplePos x="0" y="0"/>
                <wp:positionH relativeFrom="column">
                  <wp:posOffset>1231265</wp:posOffset>
                </wp:positionH>
                <wp:positionV relativeFrom="paragraph">
                  <wp:posOffset>3683000</wp:posOffset>
                </wp:positionV>
                <wp:extent cx="190500" cy="113030"/>
                <wp:effectExtent l="0" t="0" r="0" b="1270"/>
                <wp:wrapNone/>
                <wp:docPr id="195" name="等腰三角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B6C18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0" o:spid="_x0000_s1026" type="#_x0000_t5" style="position:absolute;left:0;text-align:left;margin-left:96.95pt;margin-top:290pt;width:15pt;height: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" adj="0" fillcolor="#2f5496 [2408]" stroked="f" strokeweight="1pt"/>
            </w:pict>
          </mc:Fallback>
        </mc:AlternateContent>
      </w:r>
      <w:r w:rsidR="00E05FB6" w:rsidRPr="00C8262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069B9" wp14:editId="4D44B68C">
                <wp:simplePos x="0" y="0"/>
                <wp:positionH relativeFrom="column">
                  <wp:posOffset>-933450</wp:posOffset>
                </wp:positionH>
                <wp:positionV relativeFrom="paragraph">
                  <wp:posOffset>3793778</wp:posOffset>
                </wp:positionV>
                <wp:extent cx="2356485" cy="346710"/>
                <wp:effectExtent l="95250" t="0" r="24765" b="34290"/>
                <wp:wrapNone/>
                <wp:docPr id="19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6485" cy="3467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8100" dir="9599988" sx="103999" sy="103999" algn="ctr" rotWithShape="0">
                            <a:srgbClr val="FFFF00">
                              <a:alpha val="6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21FF2" w14:textId="77777777" w:rsidR="00C82626" w:rsidRPr="002243BF" w:rsidRDefault="00C82626" w:rsidP="00C8262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14:shadow w14:blurRad="50800" w14:dist="381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069B9" id="_x0000_s1039" style="position:absolute;left:0;text-align:left;margin-left:-73.5pt;margin-top:298.7pt;width:185.55pt;height:2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" fillcolor="#2f5496 [2408]" stroked="f" strokeweight="4.5pt">
                <v:shadow on="t" type="perspective" color="yellow" opacity="39321f" offset="-.9945mm,.36197mm" matrix="68157f,,,68157f"/>
                <v:textbox>
                  <w:txbxContent>
                    <w:p w14:paraId="27221FF2" w14:textId="77777777" w:rsidR="00C82626" w:rsidRPr="002243BF" w:rsidRDefault="00C82626" w:rsidP="00C82626">
                      <w:pPr>
                        <w:pStyle w:val="a3"/>
                        <w:spacing w:before="0" w:beforeAutospacing="0" w:after="0" w:afterAutospacing="0"/>
                        <w:rPr>
                          <w14:shadow w14:blurRad="50800" w14:dist="381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5FB6" w:rsidRPr="002F744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01BF89E" wp14:editId="2C1DA47C">
                <wp:simplePos x="0" y="0"/>
                <wp:positionH relativeFrom="column">
                  <wp:posOffset>-930275</wp:posOffset>
                </wp:positionH>
                <wp:positionV relativeFrom="paragraph">
                  <wp:posOffset>4441190</wp:posOffset>
                </wp:positionV>
                <wp:extent cx="162560" cy="153035"/>
                <wp:effectExtent l="1270" t="1905" r="7620" b="6985"/>
                <wp:wrapNone/>
                <wp:docPr id="1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5206 w 1993900"/>
                            <a:gd name="T1" fmla="*/ 120049 h 1873250"/>
                            <a:gd name="T2" fmla="*/ 105681 w 1993900"/>
                            <a:gd name="T3" fmla="*/ 47029 h 1873250"/>
                            <a:gd name="T4" fmla="*/ 94038 w 1993900"/>
                            <a:gd name="T5" fmla="*/ 92631 h 1873250"/>
                            <a:gd name="T6" fmla="*/ 89424 w 1993900"/>
                            <a:gd name="T7" fmla="*/ 65078 h 1873250"/>
                            <a:gd name="T8" fmla="*/ 84129 w 1993900"/>
                            <a:gd name="T9" fmla="*/ 57462 h 1873250"/>
                            <a:gd name="T10" fmla="*/ 87938 w 1993900"/>
                            <a:gd name="T11" fmla="*/ 56626 h 1873250"/>
                            <a:gd name="T12" fmla="*/ 91034 w 1993900"/>
                            <a:gd name="T13" fmla="*/ 55171 h 1873250"/>
                            <a:gd name="T14" fmla="*/ 93481 w 1993900"/>
                            <a:gd name="T15" fmla="*/ 53190 h 1873250"/>
                            <a:gd name="T16" fmla="*/ 95246 w 1993900"/>
                            <a:gd name="T17" fmla="*/ 50621 h 1873250"/>
                            <a:gd name="T18" fmla="*/ 96577 w 1993900"/>
                            <a:gd name="T19" fmla="*/ 47029 h 1873250"/>
                            <a:gd name="T20" fmla="*/ 46360 w 1993900"/>
                            <a:gd name="T21" fmla="*/ 101113 h 1873250"/>
                            <a:gd name="T22" fmla="*/ 54875 w 1993900"/>
                            <a:gd name="T23" fmla="*/ 64583 h 1873250"/>
                            <a:gd name="T24" fmla="*/ 46360 w 1993900"/>
                            <a:gd name="T25" fmla="*/ 65480 h 1873250"/>
                            <a:gd name="T26" fmla="*/ 49673 w 1993900"/>
                            <a:gd name="T27" fmla="*/ 56967 h 1873250"/>
                            <a:gd name="T28" fmla="*/ 52986 w 1993900"/>
                            <a:gd name="T29" fmla="*/ 55698 h 1873250"/>
                            <a:gd name="T30" fmla="*/ 55649 w 1993900"/>
                            <a:gd name="T31" fmla="*/ 53902 h 1873250"/>
                            <a:gd name="T32" fmla="*/ 57631 w 1993900"/>
                            <a:gd name="T33" fmla="*/ 51549 h 1873250"/>
                            <a:gd name="T34" fmla="*/ 59025 w 1993900"/>
                            <a:gd name="T35" fmla="*/ 48639 h 1873250"/>
                            <a:gd name="T36" fmla="*/ 17497 w 1993900"/>
                            <a:gd name="T37" fmla="*/ 21751 h 1873250"/>
                            <a:gd name="T38" fmla="*/ 14004 w 1993900"/>
                            <a:gd name="T39" fmla="*/ 24133 h 1873250"/>
                            <a:gd name="T40" fmla="*/ 12334 w 1993900"/>
                            <a:gd name="T41" fmla="*/ 28063 h 1873250"/>
                            <a:gd name="T42" fmla="*/ 12891 w 1993900"/>
                            <a:gd name="T43" fmla="*/ 129176 h 1873250"/>
                            <a:gd name="T44" fmla="*/ 15549 w 1993900"/>
                            <a:gd name="T45" fmla="*/ 132425 h 1873250"/>
                            <a:gd name="T46" fmla="*/ 19691 w 1993900"/>
                            <a:gd name="T47" fmla="*/ 133693 h 1873250"/>
                            <a:gd name="T48" fmla="*/ 139077 w 1993900"/>
                            <a:gd name="T49" fmla="*/ 132765 h 1873250"/>
                            <a:gd name="T50" fmla="*/ 142075 w 1993900"/>
                            <a:gd name="T51" fmla="*/ 129826 h 1873250"/>
                            <a:gd name="T52" fmla="*/ 142972 w 1993900"/>
                            <a:gd name="T53" fmla="*/ 28805 h 1873250"/>
                            <a:gd name="T54" fmla="*/ 141673 w 1993900"/>
                            <a:gd name="T55" fmla="*/ 24690 h 1873250"/>
                            <a:gd name="T56" fmla="*/ 138427 w 1993900"/>
                            <a:gd name="T57" fmla="*/ 21999 h 1873250"/>
                            <a:gd name="T58" fmla="*/ 125629 w 1993900"/>
                            <a:gd name="T59" fmla="*/ 26423 h 1873250"/>
                            <a:gd name="T60" fmla="*/ 27234 w 1993900"/>
                            <a:gd name="T61" fmla="*/ 21411 h 1873250"/>
                            <a:gd name="T62" fmla="*/ 108813 w 1993900"/>
                            <a:gd name="T63" fmla="*/ 16801 h 1873250"/>
                            <a:gd name="T64" fmla="*/ 135583 w 1993900"/>
                            <a:gd name="T65" fmla="*/ 9066 h 1873250"/>
                            <a:gd name="T66" fmla="*/ 141426 w 1993900"/>
                            <a:gd name="T67" fmla="*/ 9963 h 1873250"/>
                            <a:gd name="T68" fmla="*/ 146588 w 1993900"/>
                            <a:gd name="T69" fmla="*/ 12438 h 1873250"/>
                            <a:gd name="T70" fmla="*/ 150762 w 1993900"/>
                            <a:gd name="T71" fmla="*/ 16275 h 1873250"/>
                            <a:gd name="T72" fmla="*/ 153729 w 1993900"/>
                            <a:gd name="T73" fmla="*/ 21132 h 1873250"/>
                            <a:gd name="T74" fmla="*/ 155182 w 1993900"/>
                            <a:gd name="T75" fmla="*/ 26825 h 1873250"/>
                            <a:gd name="T76" fmla="*/ 155059 w 1993900"/>
                            <a:gd name="T77" fmla="*/ 129300 h 1873250"/>
                            <a:gd name="T78" fmla="*/ 153327 w 1993900"/>
                            <a:gd name="T79" fmla="*/ 134838 h 1873250"/>
                            <a:gd name="T80" fmla="*/ 150143 w 1993900"/>
                            <a:gd name="T81" fmla="*/ 139541 h 1873250"/>
                            <a:gd name="T82" fmla="*/ 145785 w 1993900"/>
                            <a:gd name="T83" fmla="*/ 143161 h 1873250"/>
                            <a:gd name="T84" fmla="*/ 140499 w 1993900"/>
                            <a:gd name="T85" fmla="*/ 145389 h 1873250"/>
                            <a:gd name="T86" fmla="*/ 19691 w 1993900"/>
                            <a:gd name="T87" fmla="*/ 146039 h 1873250"/>
                            <a:gd name="T88" fmla="*/ 13849 w 1993900"/>
                            <a:gd name="T89" fmla="*/ 145141 h 1873250"/>
                            <a:gd name="T90" fmla="*/ 8656 w 1993900"/>
                            <a:gd name="T91" fmla="*/ 142635 h 1873250"/>
                            <a:gd name="T92" fmla="*/ 4482 w 1993900"/>
                            <a:gd name="T93" fmla="*/ 138830 h 1873250"/>
                            <a:gd name="T94" fmla="*/ 1546 w 1993900"/>
                            <a:gd name="T95" fmla="*/ 133972 h 1873250"/>
                            <a:gd name="T96" fmla="*/ 93 w 1993900"/>
                            <a:gd name="T97" fmla="*/ 128310 h 1873250"/>
                            <a:gd name="T98" fmla="*/ 216 w 1993900"/>
                            <a:gd name="T99" fmla="*/ 25804 h 1873250"/>
                            <a:gd name="T100" fmla="*/ 1917 w 1993900"/>
                            <a:gd name="T101" fmla="*/ 20266 h 1873250"/>
                            <a:gd name="T102" fmla="*/ 5101 w 1993900"/>
                            <a:gd name="T103" fmla="*/ 15532 h 1873250"/>
                            <a:gd name="T104" fmla="*/ 9490 w 1993900"/>
                            <a:gd name="T105" fmla="*/ 11912 h 1873250"/>
                            <a:gd name="T106" fmla="*/ 14776 w 1993900"/>
                            <a:gd name="T107" fmla="*/ 9684 h 1873250"/>
                            <a:gd name="T108" fmla="*/ 29645 w 1993900"/>
                            <a:gd name="T109" fmla="*/ 9066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47A58" id="AutoShape 42" o:spid="_x0000_s1026" style="position:absolute;left:0;text-align:left;margin-left:-73.25pt;margin-top:349.7pt;width:12.8pt;height:12.0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<v:path o:connecttype="custom" o:connectlocs="1240,9807;8616,3842;7667,7567;7291,5317;6859,4694;7169,4626;7422,4507;7621,4345;7765,4135;7874,3842;3780,8260;4474,5276;3780,5349;4050,4654;4320,4550;4537,4404;4699,4211;4812,3974;1427,1777;1142,1972;1006,2293;1051,10553;1268,10818;1605,10922;11339,10846;11583,10606;11656,2353;11550,2017;11286,1797;10242,2159;2220,1749;8871,1373;11054,741;11530,814;11951,1016;12291,1330;12533,1726;12652,2191;12642,10563;12501,11016;12241,11400;11886,11696;11455,11878;1605,11931;1129,11857;706,11653;365,11342;126,10945;8,10482;18,2108;156,1656;416,1269;774,973;1205,791;2417,741" o:connectangles="0,0,0,0,0,0,0,0,0,0,0,0,0,0,0,0,0,0,0,0,0,0,0,0,0,0,0,0,0,0,0,0,0,0,0,0,0,0,0,0,0,0,0,0,0,0,0,0,0,0,0,0,0,0,0"/>
              </v:shape>
            </w:pict>
          </mc:Fallback>
        </mc:AlternateContent>
      </w:r>
      <w:r w:rsidR="00E05FB6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83BEFC8" wp14:editId="7E6A911C">
                <wp:simplePos x="0" y="0"/>
                <wp:positionH relativeFrom="column">
                  <wp:posOffset>-930910</wp:posOffset>
                </wp:positionH>
                <wp:positionV relativeFrom="paragraph">
                  <wp:posOffset>4732655</wp:posOffset>
                </wp:positionV>
                <wp:extent cx="157480" cy="134620"/>
                <wp:effectExtent l="1270" t="0" r="3175" b="8255"/>
                <wp:wrapNone/>
                <wp:docPr id="17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>
                            <a:gd name="T0" fmla="*/ 324036 w 648072"/>
                            <a:gd name="T1" fmla="*/ 0 h 400516"/>
                            <a:gd name="T2" fmla="*/ 648072 w 648072"/>
                            <a:gd name="T3" fmla="*/ 216024 h 400516"/>
                            <a:gd name="T4" fmla="*/ 520183 w 648072"/>
                            <a:gd name="T5" fmla="*/ 216024 h 400516"/>
                            <a:gd name="T6" fmla="*/ 522036 w 648072"/>
                            <a:gd name="T7" fmla="*/ 220497 h 400516"/>
                            <a:gd name="T8" fmla="*/ 522036 w 648072"/>
                            <a:gd name="T9" fmla="*/ 364511 h 400516"/>
                            <a:gd name="T10" fmla="*/ 486031 w 648072"/>
                            <a:gd name="T11" fmla="*/ 400516 h 400516"/>
                            <a:gd name="T12" fmla="*/ 378042 w 648072"/>
                            <a:gd name="T13" fmla="*/ 400516 h 400516"/>
                            <a:gd name="T14" fmla="*/ 378042 w 648072"/>
                            <a:gd name="T15" fmla="*/ 256516 h 400516"/>
                            <a:gd name="T16" fmla="*/ 270030 w 648072"/>
                            <a:gd name="T17" fmla="*/ 256516 h 400516"/>
                            <a:gd name="T18" fmla="*/ 270030 w 648072"/>
                            <a:gd name="T19" fmla="*/ 400516 h 400516"/>
                            <a:gd name="T20" fmla="*/ 162041 w 648072"/>
                            <a:gd name="T21" fmla="*/ 400516 h 400516"/>
                            <a:gd name="T22" fmla="*/ 126036 w 648072"/>
                            <a:gd name="T23" fmla="*/ 364511 h 400516"/>
                            <a:gd name="T24" fmla="*/ 126036 w 648072"/>
                            <a:gd name="T25" fmla="*/ 220497 h 400516"/>
                            <a:gd name="T26" fmla="*/ 127889 w 648072"/>
                            <a:gd name="T27" fmla="*/ 216024 h 400516"/>
                            <a:gd name="T28" fmla="*/ 0 w 648072"/>
                            <a:gd name="T29" fmla="*/ 216024 h 4005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E01CC" id="AutoShape 44" o:spid="_x0000_s1026" style="position:absolute;left:0;text-align:left;margin-left:-73.3pt;margin-top:372.65pt;width:12.4pt;height:10.6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48072,40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" path="m324036,l648072,216024r-127889,c521934,217353,522036,218913,522036,220497r,144014c522036,384396,505916,400516,486031,400516r-107989,l378042,256516r-108012,l270030,400516r-107989,c142156,400516,126036,384396,126036,364511r,-144014l127889,216024,,216024,324036,xe" stroked="f" strokeweight="1pt">
                <v:stroke joinstyle="miter"/>
                <v:path o:connecttype="custom" o:connectlocs="78740,0;157480,72609;126403,72609;126854,74113;126854,122518;118104,134620;91863,134620;91863,86219;65617,86219;65617,134620;39376,134620;30626,122518;30626,74113;31077,72609;0,72609" o:connectangles="0,0,0,0,0,0,0,0,0,0,0,0,0,0,0"/>
              </v:shape>
            </w:pict>
          </mc:Fallback>
        </mc:AlternateContent>
      </w:r>
      <w:r w:rsidR="00E05FB6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94DEDFC" wp14:editId="1DAFBE7B">
                <wp:simplePos x="0" y="0"/>
                <wp:positionH relativeFrom="column">
                  <wp:posOffset>-927100</wp:posOffset>
                </wp:positionH>
                <wp:positionV relativeFrom="paragraph">
                  <wp:posOffset>5069205</wp:posOffset>
                </wp:positionV>
                <wp:extent cx="157480" cy="157480"/>
                <wp:effectExtent l="5080" t="1270" r="8890" b="3175"/>
                <wp:wrapNone/>
                <wp:docPr id="1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0A841" id="AutoShape 43" o:spid="_x0000_s1026" style="position:absolute;left:0;text-align:left;margin-left:-73pt;margin-top:399.15pt;width:12.4pt;height:12.4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    <v:stroke joinstyle="miter"/>
                <v:path o:connecttype="custom" o:connectlocs="63884,103666;71583,110227;62486,128506;49219,129131;59257,120130;63884,103666;115877,33095;119050,39004;97192,60603;86368,55455;99766,49996;115877,33095;78740,0;157480,78740;78740,157480;43839,149200;43890,149590;42690,148676;42111,148412;42010,148038;34293,131565;39351,118712;37484,112877;94781,27849;100623,27008;105999,27139;114239,31188;98724,48856;84918,54488;80428,53935;58453,94847;61336,101889;61245,101993;57876,119465;47365,128488;39967,120247;36302,132586;39854,143208;43509,147203;78740,155845;155845,78740;78740,1635;1635,78740;25973,134857;24606,135820;0,78740;78740,0" o:connectangles="0,0,0,0,0,0,0,0,0,0,0,0,0,0,0,0,0,0,0,0,0,0,0,0,0,0,0,0,0,0,0,0,0,0,0,0,0,0,0,0,0,0,0,0,0,0,0"/>
              </v:shape>
            </w:pict>
          </mc:Fallback>
        </mc:AlternateContent>
      </w:r>
      <w:r w:rsidR="00E05FB6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A2B37AB" wp14:editId="670383CB">
                <wp:simplePos x="0" y="0"/>
                <wp:positionH relativeFrom="column">
                  <wp:posOffset>-923925</wp:posOffset>
                </wp:positionH>
                <wp:positionV relativeFrom="paragraph">
                  <wp:posOffset>5418455</wp:posOffset>
                </wp:positionV>
                <wp:extent cx="157480" cy="105410"/>
                <wp:effectExtent l="3175" t="635" r="1270" b="8255"/>
                <wp:wrapNone/>
                <wp:docPr id="1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>
                            <a:gd name="T0" fmla="*/ 1897867 w 4974795"/>
                            <a:gd name="T1" fmla="*/ 1805825 h 3320682"/>
                            <a:gd name="T2" fmla="*/ 2485737 w 4974795"/>
                            <a:gd name="T3" fmla="*/ 2315734 h 3320682"/>
                            <a:gd name="T4" fmla="*/ 3073607 w 4974795"/>
                            <a:gd name="T5" fmla="*/ 1805825 h 3320682"/>
                            <a:gd name="T6" fmla="*/ 4820061 w 4974795"/>
                            <a:gd name="T7" fmla="*/ 3320682 h 3320682"/>
                            <a:gd name="T8" fmla="*/ 151413 w 4974795"/>
                            <a:gd name="T9" fmla="*/ 3320682 h 3320682"/>
                            <a:gd name="T10" fmla="*/ 0 w 4974795"/>
                            <a:gd name="T11" fmla="*/ 159634 h 3320682"/>
                            <a:gd name="T12" fmla="*/ 1788328 w 4974795"/>
                            <a:gd name="T13" fmla="*/ 1710812 h 3320682"/>
                            <a:gd name="T14" fmla="*/ 0 w 4974795"/>
                            <a:gd name="T15" fmla="*/ 3261996 h 3320682"/>
                            <a:gd name="T16" fmla="*/ 4974795 w 4974795"/>
                            <a:gd name="T17" fmla="*/ 156753 h 3320682"/>
                            <a:gd name="T18" fmla="*/ 4974795 w 4974795"/>
                            <a:gd name="T19" fmla="*/ 3264872 h 3320682"/>
                            <a:gd name="T20" fmla="*/ 3183146 w 4974795"/>
                            <a:gd name="T21" fmla="*/ 1710812 h 3320682"/>
                            <a:gd name="T22" fmla="*/ 35040 w 4974795"/>
                            <a:gd name="T23" fmla="*/ 0 h 3320682"/>
                            <a:gd name="T24" fmla="*/ 4936434 w 4974795"/>
                            <a:gd name="T25" fmla="*/ 0 h 3320682"/>
                            <a:gd name="T26" fmla="*/ 2485737 w 4974795"/>
                            <a:gd name="T27" fmla="*/ 2125709 h 3320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1A19" id="KSO_Shape" o:spid="_x0000_s1026" style="position:absolute;left:0;text-align:left;margin-left:-72.75pt;margin-top:426.65pt;width:12.4pt;height:8.3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" path="m1897867,1805825r587870,509909l3073607,1805825,4820061,3320682r-4668648,l1897867,1805825xm,159634l1788328,1710812,,3261996,,159634xm4974795,156753r,3108119l3183146,1710812,4974795,156753xm35040,l4936434,,2485737,2125709,35040,xe" stroked="f" strokeweight="1pt">
                <v:stroke joinstyle="miter"/>
                <v:path o:connecttype="custom" o:connectlocs="60078,57323;78687,73509;97297,57323;152582,105410;4793,105410;0,5067;56611,54307;0,103547;157480,4976;157480,103638;100764,54307;1109,0;156266,0;78687,67477" o:connectangles="0,0,0,0,0,0,0,0,0,0,0,0,0,0"/>
              </v:shape>
            </w:pict>
          </mc:Fallback>
        </mc:AlternateContent>
      </w:r>
      <w:r w:rsidR="00E05FB6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CE3F983" wp14:editId="20E7C63F">
                <wp:simplePos x="0" y="0"/>
                <wp:positionH relativeFrom="column">
                  <wp:posOffset>-716915</wp:posOffset>
                </wp:positionH>
                <wp:positionV relativeFrom="paragraph">
                  <wp:posOffset>4252018</wp:posOffset>
                </wp:positionV>
                <wp:extent cx="1875295" cy="1457325"/>
                <wp:effectExtent l="0" t="0" r="0" b="9525"/>
                <wp:wrapNone/>
                <wp:docPr id="19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529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4C104" w14:textId="77777777" w:rsidR="00E2607B" w:rsidRPr="00E05FB6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生日：</w:t>
                            </w:r>
                            <w:r w:rsidR="00385FD1"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199</w:t>
                            </w:r>
                            <w:r w:rsidR="008D5FC2" w:rsidRPr="00E05FB6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  <w:t>4.12</w:t>
                            </w: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 xml:space="preserve">             </w:t>
                            </w:r>
                          </w:p>
                          <w:p w14:paraId="1E5DAA25" w14:textId="77777777" w:rsidR="00E2607B" w:rsidRPr="00E05FB6" w:rsidRDefault="008D5FC2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地址</w:t>
                            </w:r>
                            <w:r w:rsidR="00385FD1"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：</w:t>
                            </w: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广东-深圳</w:t>
                            </w:r>
                          </w:p>
                          <w:p w14:paraId="0A55124E" w14:textId="77777777" w:rsidR="00E2607B" w:rsidRPr="00E05FB6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</w:pP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电话：</w:t>
                            </w:r>
                            <w:r w:rsidR="008D5FC2" w:rsidRPr="00E05FB6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  <w:t>13713967781</w:t>
                            </w:r>
                          </w:p>
                          <w:p w14:paraId="7CABEB09" w14:textId="77777777" w:rsidR="00385FD1" w:rsidRPr="00E05FB6" w:rsidRDefault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05FB6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  <w:t>924837562@qq.</w:t>
                            </w:r>
                            <w:r w:rsidR="008D5FC2" w:rsidRPr="00E05FB6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3F983" id="_x0000_s1040" style="position:absolute;left:0;text-align:left;margin-left:-56.45pt;margin-top:334.8pt;width:147.65pt;height:114.7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" filled="f" stroked="f">
                <v:textbox>
                  <w:txbxContent>
                    <w:p w14:paraId="51B4C104" w14:textId="77777777" w:rsidR="00E2607B" w:rsidRPr="00E05FB6" w:rsidRDefault="00EC527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生日：</w:t>
                      </w:r>
                      <w:r w:rsidR="00385FD1"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199</w:t>
                      </w:r>
                      <w:r w:rsidR="008D5FC2" w:rsidRPr="00E05FB6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  <w:t>4.12</w:t>
                      </w:r>
                      <w:r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 xml:space="preserve">             </w:t>
                      </w:r>
                    </w:p>
                    <w:p w14:paraId="1E5DAA25" w14:textId="77777777" w:rsidR="00E2607B" w:rsidRPr="00E05FB6" w:rsidRDefault="008D5FC2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地址</w:t>
                      </w:r>
                      <w:r w:rsidR="00385FD1"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：</w:t>
                      </w:r>
                      <w:r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广东-深圳</w:t>
                      </w:r>
                    </w:p>
                    <w:p w14:paraId="0A55124E" w14:textId="77777777" w:rsidR="00E2607B" w:rsidRPr="00E05FB6" w:rsidRDefault="00EC527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</w:pPr>
                      <w:r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电话：</w:t>
                      </w:r>
                      <w:r w:rsidR="008D5FC2" w:rsidRPr="00E05FB6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  <w:t>13713967781</w:t>
                      </w:r>
                    </w:p>
                    <w:p w14:paraId="7CABEB09" w14:textId="77777777" w:rsidR="00385FD1" w:rsidRPr="00E05FB6" w:rsidRDefault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/>
                        </w:rPr>
                      </w:pPr>
                      <w:r w:rsidRPr="00E05FB6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  <w:t>924837562@qq.</w:t>
                      </w:r>
                      <w:r w:rsidR="008D5FC2" w:rsidRPr="00E05FB6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</w:rPr>
                        <w:t>com</w:t>
                      </w:r>
                    </w:p>
                  </w:txbxContent>
                </v:textbox>
              </v:rect>
            </w:pict>
          </mc:Fallback>
        </mc:AlternateContent>
      </w:r>
      <w:r w:rsidR="00E05F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D2671" wp14:editId="6BA8A8CC">
                <wp:simplePos x="0" y="0"/>
                <wp:positionH relativeFrom="column">
                  <wp:posOffset>-937260</wp:posOffset>
                </wp:positionH>
                <wp:positionV relativeFrom="paragraph">
                  <wp:posOffset>5732549</wp:posOffset>
                </wp:positionV>
                <wp:extent cx="1989455" cy="561788"/>
                <wp:effectExtent l="0" t="0" r="0" b="0"/>
                <wp:wrapNone/>
                <wp:docPr id="199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9455" cy="561788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67874F" w14:textId="77777777" w:rsidR="00C82626" w:rsidRDefault="00C82626" w:rsidP="00C82626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D2671" id="_x0000_s1041" style="position:absolute;left:0;text-align:left;margin-left:-73.8pt;margin-top:451.4pt;width:156.6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" filled="f" stroked="f" strokeweight="4.5pt">
                <v:textbox>
                  <w:txbxContent>
                    <w:p w14:paraId="3567874F" w14:textId="77777777" w:rsidR="00C82626" w:rsidRDefault="00C82626" w:rsidP="00C82626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 w:rsidR="00E05FB6" w:rsidRPr="00C826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07BBE" wp14:editId="5077F593">
                <wp:simplePos x="0" y="0"/>
                <wp:positionH relativeFrom="column">
                  <wp:posOffset>1227455</wp:posOffset>
                </wp:positionH>
                <wp:positionV relativeFrom="paragraph">
                  <wp:posOffset>5750560</wp:posOffset>
                </wp:positionV>
                <wp:extent cx="190500" cy="113030"/>
                <wp:effectExtent l="0" t="0" r="0" b="1270"/>
                <wp:wrapNone/>
                <wp:docPr id="198" name="等腰三角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7C1E9" id="等腰三角形 10" o:spid="_x0000_s1026" type="#_x0000_t5" style="position:absolute;left:0;text-align:left;margin-left:96.65pt;margin-top:452.8pt;width:15pt;height: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" adj="0" fillcolor="#2f5496 [2408]" stroked="f" strokeweight="1pt"/>
            </w:pict>
          </mc:Fallback>
        </mc:AlternateContent>
      </w:r>
      <w:r w:rsidR="00E05FB6" w:rsidRPr="00C826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4E22B" wp14:editId="2D355653">
                <wp:simplePos x="0" y="0"/>
                <wp:positionH relativeFrom="column">
                  <wp:posOffset>-937260</wp:posOffset>
                </wp:positionH>
                <wp:positionV relativeFrom="paragraph">
                  <wp:posOffset>5861338</wp:posOffset>
                </wp:positionV>
                <wp:extent cx="2356485" cy="346710"/>
                <wp:effectExtent l="95250" t="0" r="24765" b="34290"/>
                <wp:wrapNone/>
                <wp:docPr id="197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6485" cy="3467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8100" dir="9599988" sx="103999" sy="103999" algn="ctr" rotWithShape="0">
                            <a:srgbClr val="FFFF00">
                              <a:alpha val="6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76EC0" w14:textId="77777777" w:rsidR="00C82626" w:rsidRPr="002243BF" w:rsidRDefault="00C82626" w:rsidP="00C8262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14:shadow w14:blurRad="50800" w14:dist="381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14E22B" id="_x0000_s1042" style="position:absolute;left:0;text-align:left;margin-left:-73.8pt;margin-top:461.5pt;width:185.55pt;height:2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" fillcolor="#2f5496 [2408]" stroked="f" strokeweight="4.5pt">
                <v:shadow on="t" type="perspective" color="yellow" opacity="39321f" offset="-.9945mm,.36197mm" matrix="68157f,,,68157f"/>
                <v:textbox>
                  <w:txbxContent>
                    <w:p w14:paraId="30676EC0" w14:textId="77777777" w:rsidR="00C82626" w:rsidRPr="002243BF" w:rsidRDefault="00C82626" w:rsidP="00C82626">
                      <w:pPr>
                        <w:pStyle w:val="a3"/>
                        <w:spacing w:before="0" w:beforeAutospacing="0" w:after="0" w:afterAutospacing="0"/>
                        <w:rPr>
                          <w14:shadow w14:blurRad="50800" w14:dist="381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5FB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23D8BA9" wp14:editId="3E23C69C">
                <wp:simplePos x="0" y="0"/>
                <wp:positionH relativeFrom="column">
                  <wp:posOffset>-932815</wp:posOffset>
                </wp:positionH>
                <wp:positionV relativeFrom="paragraph">
                  <wp:posOffset>6298738</wp:posOffset>
                </wp:positionV>
                <wp:extent cx="1899285" cy="1005840"/>
                <wp:effectExtent l="0" t="0" r="0" b="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9285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CA5DDF" w14:textId="73F62DD8" w:rsidR="00C82626" w:rsidRDefault="00C82626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p</w:t>
                            </w:r>
                            <w:r w:rsidRPr="00E05FB6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ython</w:t>
                            </w:r>
                          </w:p>
                          <w:p w14:paraId="4649B9EB" w14:textId="7A60F2DD" w:rsidR="007E1DFA" w:rsidRDefault="007E1DFA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E1DFA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c / </w:t>
                            </w:r>
                            <w:proofErr w:type="spellStart"/>
                            <w:r w:rsidRPr="007E1DFA"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c++</w:t>
                            </w:r>
                            <w:proofErr w:type="spellEnd"/>
                          </w:p>
                          <w:p w14:paraId="16FDE4F3" w14:textId="35ABB269" w:rsidR="00A62E97" w:rsidRPr="00E05FB6" w:rsidRDefault="007E1DFA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TensorFlow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D8BA9" id="矩形 22" o:spid="_x0000_s1043" style="position:absolute;left:0;text-align:left;margin-left:-73.45pt;margin-top:495.95pt;width:149.55pt;height:79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" filled="f" stroked="f">
                <v:textbox style="mso-fit-shape-to-text:t">
                  <w:txbxContent>
                    <w:p w14:paraId="39CA5DDF" w14:textId="73F62DD8" w:rsidR="00C82626" w:rsidRDefault="00C82626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 w:rsidRPr="00E05FB6"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p</w:t>
                      </w:r>
                      <w:r w:rsidRPr="00E05FB6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ython</w:t>
                      </w:r>
                    </w:p>
                    <w:p w14:paraId="4649B9EB" w14:textId="7A60F2DD" w:rsidR="007E1DFA" w:rsidRDefault="007E1DFA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 w:rsidRPr="007E1DFA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 xml:space="preserve">c / </w:t>
                      </w:r>
                      <w:proofErr w:type="spellStart"/>
                      <w:r w:rsidRPr="007E1DFA"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c++</w:t>
                      </w:r>
                      <w:proofErr w:type="spellEnd"/>
                    </w:p>
                    <w:p w14:paraId="16FDE4F3" w14:textId="35ABB269" w:rsidR="00A62E97" w:rsidRPr="00E05FB6" w:rsidRDefault="007E1DFA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TensorFlow</w:t>
                      </w:r>
                    </w:p>
                  </w:txbxContent>
                </v:textbox>
              </v:rect>
            </w:pict>
          </mc:Fallback>
        </mc:AlternateContent>
      </w:r>
      <w:r w:rsidR="00E05F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871E04" wp14:editId="43978D5E">
                <wp:simplePos x="0" y="0"/>
                <wp:positionH relativeFrom="column">
                  <wp:posOffset>-918498</wp:posOffset>
                </wp:positionH>
                <wp:positionV relativeFrom="paragraph">
                  <wp:posOffset>7574396</wp:posOffset>
                </wp:positionV>
                <wp:extent cx="1989455" cy="561788"/>
                <wp:effectExtent l="0" t="0" r="0" b="0"/>
                <wp:wrapNone/>
                <wp:docPr id="202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9455" cy="561788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554DB9" w14:textId="77777777" w:rsidR="00E05FB6" w:rsidRPr="00E05FB6" w:rsidRDefault="00E05FB6" w:rsidP="00E05FB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E05FB6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30"/>
                                <w:szCs w:val="30"/>
                              </w:rPr>
                              <w:t>证书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71E04" id="_x0000_s1044" style="position:absolute;left:0;text-align:left;margin-left:-72.3pt;margin-top:596.4pt;width:156.6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" filled="f" stroked="f" strokeweight="4.5pt">
                <v:textbox>
                  <w:txbxContent>
                    <w:p w14:paraId="03554DB9" w14:textId="77777777" w:rsidR="00E05FB6" w:rsidRPr="00E05FB6" w:rsidRDefault="00E05FB6" w:rsidP="00E05FB6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E05FB6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30"/>
                          <w:szCs w:val="30"/>
                        </w:rPr>
                        <w:t>证书</w:t>
                      </w:r>
                    </w:p>
                  </w:txbxContent>
                </v:textbox>
              </v:rect>
            </w:pict>
          </mc:Fallback>
        </mc:AlternateContent>
      </w:r>
      <w:r w:rsidR="00E05FB6" w:rsidRPr="00E05F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172A30" wp14:editId="1BBA4184">
                <wp:simplePos x="0" y="0"/>
                <wp:positionH relativeFrom="column">
                  <wp:posOffset>1235075</wp:posOffset>
                </wp:positionH>
                <wp:positionV relativeFrom="paragraph">
                  <wp:posOffset>7579360</wp:posOffset>
                </wp:positionV>
                <wp:extent cx="190500" cy="113030"/>
                <wp:effectExtent l="0" t="0" r="0" b="1270"/>
                <wp:wrapNone/>
                <wp:docPr id="201" name="等腰三角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D6615" id="等腰三角形 10" o:spid="_x0000_s1026" type="#_x0000_t5" style="position:absolute;left:0;text-align:left;margin-left:97.25pt;margin-top:596.8pt;width:15pt;height: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" adj="0" fillcolor="#2f5496 [2408]" stroked="f" strokeweight="1pt"/>
            </w:pict>
          </mc:Fallback>
        </mc:AlternateContent>
      </w:r>
      <w:r w:rsidR="00E05FB6" w:rsidRPr="00E05F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7022C5" wp14:editId="0FF2B3CA">
                <wp:simplePos x="0" y="0"/>
                <wp:positionH relativeFrom="column">
                  <wp:posOffset>-929640</wp:posOffset>
                </wp:positionH>
                <wp:positionV relativeFrom="paragraph">
                  <wp:posOffset>7690313</wp:posOffset>
                </wp:positionV>
                <wp:extent cx="2356485" cy="346710"/>
                <wp:effectExtent l="95250" t="0" r="24765" b="34290"/>
                <wp:wrapNone/>
                <wp:docPr id="200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6485" cy="3467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38100" dir="9599988" sx="103999" sy="103999" algn="ctr" rotWithShape="0">
                            <a:srgbClr val="FFFF00">
                              <a:alpha val="6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58DA3" w14:textId="77777777" w:rsidR="00E05FB6" w:rsidRPr="002243BF" w:rsidRDefault="00E05FB6" w:rsidP="00E05FB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14:shadow w14:blurRad="50800" w14:dist="381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022C5" id="_x0000_s1045" style="position:absolute;left:0;text-align:left;margin-left:-73.2pt;margin-top:605.55pt;width:185.55pt;height:2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" fillcolor="#2f5496 [2408]" stroked="f" strokeweight="4.5pt">
                <v:shadow on="t" type="perspective" color="yellow" opacity="39321f" offset="-.9945mm,.36197mm" matrix="68157f,,,68157f"/>
                <v:textbox>
                  <w:txbxContent>
                    <w:p w14:paraId="04F58DA3" w14:textId="77777777" w:rsidR="00E05FB6" w:rsidRPr="002243BF" w:rsidRDefault="00E05FB6" w:rsidP="00E05FB6">
                      <w:pPr>
                        <w:pStyle w:val="a3"/>
                        <w:spacing w:before="0" w:beforeAutospacing="0" w:after="0" w:afterAutospacing="0"/>
                        <w:rPr>
                          <w14:shadow w14:blurRad="50800" w14:dist="38100" w14:dir="5400000" w14:sx="0" w14:sy="0" w14:kx="0" w14:ky="0" w14:algn="ctr">
                            <w14:schemeClr w14:val="tx1"/>
                          </w14:shadow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5F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80626" wp14:editId="1C40E1BC">
                <wp:simplePos x="0" y="0"/>
                <wp:positionH relativeFrom="column">
                  <wp:posOffset>-899506</wp:posOffset>
                </wp:positionH>
                <wp:positionV relativeFrom="paragraph">
                  <wp:posOffset>8141565</wp:posOffset>
                </wp:positionV>
                <wp:extent cx="1899285" cy="1005840"/>
                <wp:effectExtent l="0" t="0" r="0" b="0"/>
                <wp:wrapNone/>
                <wp:docPr id="203" name="矩形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9285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DDCF3A" w14:textId="77777777" w:rsidR="00E05FB6" w:rsidRDefault="00DA7832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ET-6</w:t>
                            </w:r>
                          </w:p>
                          <w:p w14:paraId="2163C8B4" w14:textId="77777777" w:rsidR="00E05FB6" w:rsidRPr="00E05FB6" w:rsidRDefault="00E05FB6" w:rsidP="00E05FB6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计算机二级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80626" id="矩形 203" o:spid="_x0000_s1046" style="position:absolute;left:0;text-align:left;margin-left:-70.85pt;margin-top:641.05pt;width:149.55pt;height:7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" filled="f" stroked="f">
                <v:textbox style="mso-fit-shape-to-text:t">
                  <w:txbxContent>
                    <w:p w14:paraId="5DDDCF3A" w14:textId="77777777" w:rsidR="00E05FB6" w:rsidRDefault="00DA7832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ET-6</w:t>
                      </w:r>
                    </w:p>
                    <w:p w14:paraId="2163C8B4" w14:textId="77777777" w:rsidR="00E05FB6" w:rsidRPr="00E05FB6" w:rsidRDefault="00E05FB6" w:rsidP="00E05FB6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  <w:sz w:val="28"/>
                          <w:szCs w:val="28"/>
                        </w:rPr>
                        <w:t>计算机二级</w:t>
                      </w:r>
                    </w:p>
                  </w:txbxContent>
                </v:textbox>
              </v:rect>
            </w:pict>
          </mc:Fallback>
        </mc:AlternateContent>
      </w:r>
      <w:r w:rsidR="00C82626" w:rsidRPr="002243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09B94" wp14:editId="7DFD2BAB">
                <wp:simplePos x="0" y="0"/>
                <wp:positionH relativeFrom="column">
                  <wp:posOffset>1225276</wp:posOffset>
                </wp:positionH>
                <wp:positionV relativeFrom="paragraph">
                  <wp:posOffset>2308860</wp:posOffset>
                </wp:positionV>
                <wp:extent cx="190500" cy="113030"/>
                <wp:effectExtent l="0" t="0" r="0" b="1270"/>
                <wp:wrapNone/>
                <wp:docPr id="60" name="等腰三角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8AB52" id="等腰三角形 10" o:spid="_x0000_s1026" type="#_x0000_t5" style="position:absolute;left:0;text-align:left;margin-left:96.5pt;margin-top:181.8pt;width:15pt;height: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" adj="0" fillcolor="#2f5496 [2408]" stroked="f" strokeweight="1pt"/>
            </w:pict>
          </mc:Fallback>
        </mc:AlternateContent>
      </w:r>
      <w:r w:rsidR="00C82626">
        <w:rPr>
          <w:noProof/>
        </w:rPr>
        <mc:AlternateContent>
          <mc:Choice Requires="wps">
            <w:drawing>
              <wp:anchor distT="0" distB="0" distL="114300" distR="114300" simplePos="0" relativeHeight="251597823" behindDoc="0" locked="0" layoutInCell="1" allowOverlap="1" wp14:anchorId="74813415" wp14:editId="1BB806B0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360122" cy="10701655"/>
                <wp:effectExtent l="19050" t="19050" r="40640" b="61595"/>
                <wp:wrapNone/>
                <wp:docPr id="5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0122" cy="1070165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36FE6" id="Rectangle 65" o:spid="_x0000_s1026" style="position:absolute;left:0;text-align:left;margin-left:-90pt;margin-top:-1in;width:185.85pt;height:842.65pt;z-index:251597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" fillcolor="#002060" strokecolor="#002060" strokeweight="2.25pt">
                <v:shadow on="t" color="#1f3763 [1608]" opacity=".5" offset="1pt"/>
              </v:rect>
            </w:pict>
          </mc:Fallback>
        </mc:AlternateContent>
      </w:r>
      <w:r w:rsidR="00EB0C77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D87D6CF" wp14:editId="3F48A9B4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0" t="0" r="0" b="7620"/>
                <wp:wrapNone/>
                <wp:docPr id="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T0" fmla="*/ 1770532 w 4706252"/>
                            <a:gd name="T1" fmla="*/ 259229 h 259229"/>
                            <a:gd name="T2" fmla="*/ 4706252 w 4706252"/>
                            <a:gd name="T3" fmla="*/ 259229 h 259229"/>
                            <a:gd name="T4" fmla="*/ 4706252 w 4706252"/>
                            <a:gd name="T5" fmla="*/ 175455 h 259229"/>
                            <a:gd name="T6" fmla="*/ 2174549 w 4706252"/>
                            <a:gd name="T7" fmla="*/ 175455 h 259229"/>
                            <a:gd name="T8" fmla="*/ 2074433 w 4706252"/>
                            <a:gd name="T9" fmla="*/ 0 h 259229"/>
                            <a:gd name="T10" fmla="*/ 2072579 w 4706252"/>
                            <a:gd name="T11" fmla="*/ 0 h 259229"/>
                            <a:gd name="T12" fmla="*/ 1770532 w 4706252"/>
                            <a:gd name="T13" fmla="*/ 0 h 259229"/>
                            <a:gd name="T14" fmla="*/ 1072994 w 4706252"/>
                            <a:gd name="T15" fmla="*/ 0 h 259229"/>
                            <a:gd name="T16" fmla="*/ 553294 w 4706252"/>
                            <a:gd name="T17" fmla="*/ 0 h 259229"/>
                            <a:gd name="T18" fmla="*/ 0 w 4706252"/>
                            <a:gd name="T19" fmla="*/ 0 h 259229"/>
                            <a:gd name="T20" fmla="*/ 142202 w 4706252"/>
                            <a:gd name="T21" fmla="*/ 258866 h 259229"/>
                            <a:gd name="T22" fmla="*/ 415551 w 4706252"/>
                            <a:gd name="T23" fmla="*/ 258866 h 259229"/>
                            <a:gd name="T24" fmla="*/ 1072994 w 4706252"/>
                            <a:gd name="T25" fmla="*/ 258866 h 259229"/>
                            <a:gd name="T26" fmla="*/ 1770532 w 4706252"/>
                            <a:gd name="T27" fmla="*/ 258866 h 2592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>
                          <a:outerShdw dist="25400" dir="4200031" sx="100999" sy="100999" algn="ctr" rotWithShape="0">
                            <a:srgbClr val="000000">
                              <a:alpha val="64000"/>
                            </a:srgbClr>
                          </a:outerShdw>
                        </a:effectLst>
                        <a:extLst/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8B46D" id="AutoShape 41" o:spid="_x0000_s1026" style="position:absolute;left:0;text-align:left;margin-left:123.85pt;margin-top:-3.55pt;width:370.55pt;height:20.4pt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" path="m1770532,259229r2935720,l4706252,175455r-2531703,l2074433,r-1854,l1770532,,1072994,,553294,,,,142202,258866r273349,l1072994,258866r697538,l1770532,259229xe" filled="f" stroked="f"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</w:p>
    <w:sectPr w:rsidR="00E2607B" w:rsidRPr="008D5FC2" w:rsidSect="006D04C6">
      <w:pgSz w:w="11906" w:h="16838"/>
      <w:pgMar w:top="1440" w:right="0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B5259" w14:textId="77777777" w:rsidR="009A6319" w:rsidRDefault="009A6319" w:rsidP="00385FD1">
      <w:r>
        <w:separator/>
      </w:r>
    </w:p>
  </w:endnote>
  <w:endnote w:type="continuationSeparator" w:id="0">
    <w:p w14:paraId="72F9852B" w14:textId="77777777" w:rsidR="009A6319" w:rsidRDefault="009A6319" w:rsidP="0038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0DA07" w14:textId="77777777" w:rsidR="009A6319" w:rsidRDefault="009A6319" w:rsidP="00385FD1">
      <w:r>
        <w:separator/>
      </w:r>
    </w:p>
  </w:footnote>
  <w:footnote w:type="continuationSeparator" w:id="0">
    <w:p w14:paraId="01B882BC" w14:textId="77777777" w:rsidR="009A6319" w:rsidRDefault="009A6319" w:rsidP="00385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E1288"/>
    <w:multiLevelType w:val="hybridMultilevel"/>
    <w:tmpl w:val="31C6C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C73AFA"/>
    <w:multiLevelType w:val="hybridMultilevel"/>
    <w:tmpl w:val="06C65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10223A"/>
    <w:multiLevelType w:val="hybridMultilevel"/>
    <w:tmpl w:val="357E7046"/>
    <w:lvl w:ilvl="0" w:tplc="04090001">
      <w:start w:val="1"/>
      <w:numFmt w:val="bullet"/>
      <w:lvlText w:val=""/>
      <w:lvlJc w:val="left"/>
      <w:pPr>
        <w:ind w:left="2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9" w:hanging="420"/>
      </w:pPr>
      <w:rPr>
        <w:rFonts w:ascii="Wingdings" w:hAnsi="Wingdings" w:hint="default"/>
      </w:rPr>
    </w:lvl>
  </w:abstractNum>
  <w:abstractNum w:abstractNumId="5" w15:restartNumberingAfterBreak="0">
    <w:nsid w:val="5B0A45CE"/>
    <w:multiLevelType w:val="hybridMultilevel"/>
    <w:tmpl w:val="87E86D56"/>
    <w:lvl w:ilvl="0" w:tplc="DF205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D120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9FA6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7E6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BE3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FCC8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3C4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9E0F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A86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5A493F"/>
    <w:rsid w:val="00030316"/>
    <w:rsid w:val="00035AE8"/>
    <w:rsid w:val="00043BC1"/>
    <w:rsid w:val="00065291"/>
    <w:rsid w:val="0006588C"/>
    <w:rsid w:val="000963E4"/>
    <w:rsid w:val="000D6332"/>
    <w:rsid w:val="000E723A"/>
    <w:rsid w:val="00127990"/>
    <w:rsid w:val="00151C1B"/>
    <w:rsid w:val="00193472"/>
    <w:rsid w:val="001B0B8C"/>
    <w:rsid w:val="001D6883"/>
    <w:rsid w:val="001F7B82"/>
    <w:rsid w:val="002243BF"/>
    <w:rsid w:val="002468BF"/>
    <w:rsid w:val="002571D1"/>
    <w:rsid w:val="00266E0D"/>
    <w:rsid w:val="002B35E5"/>
    <w:rsid w:val="002F744D"/>
    <w:rsid w:val="00354182"/>
    <w:rsid w:val="00385FD1"/>
    <w:rsid w:val="003869C8"/>
    <w:rsid w:val="00420CBC"/>
    <w:rsid w:val="0049288D"/>
    <w:rsid w:val="004A5684"/>
    <w:rsid w:val="00521599"/>
    <w:rsid w:val="00577660"/>
    <w:rsid w:val="005B7570"/>
    <w:rsid w:val="005E0B1D"/>
    <w:rsid w:val="0061309D"/>
    <w:rsid w:val="00686EAB"/>
    <w:rsid w:val="006C29A5"/>
    <w:rsid w:val="006D04C6"/>
    <w:rsid w:val="007669CA"/>
    <w:rsid w:val="00794C0A"/>
    <w:rsid w:val="007A66EC"/>
    <w:rsid w:val="007E1DFA"/>
    <w:rsid w:val="00843008"/>
    <w:rsid w:val="00864BFA"/>
    <w:rsid w:val="008B11F0"/>
    <w:rsid w:val="008B3D66"/>
    <w:rsid w:val="008C02B4"/>
    <w:rsid w:val="008D5FC2"/>
    <w:rsid w:val="008E2FC3"/>
    <w:rsid w:val="008E4AC0"/>
    <w:rsid w:val="008E7A92"/>
    <w:rsid w:val="00945393"/>
    <w:rsid w:val="009504DC"/>
    <w:rsid w:val="00961843"/>
    <w:rsid w:val="009940E9"/>
    <w:rsid w:val="009971B0"/>
    <w:rsid w:val="009A4274"/>
    <w:rsid w:val="009A6319"/>
    <w:rsid w:val="009B5AEA"/>
    <w:rsid w:val="009F62CC"/>
    <w:rsid w:val="00A35B23"/>
    <w:rsid w:val="00A62E97"/>
    <w:rsid w:val="00A764FA"/>
    <w:rsid w:val="00A97065"/>
    <w:rsid w:val="00AB58D2"/>
    <w:rsid w:val="00AE6C8E"/>
    <w:rsid w:val="00AF7394"/>
    <w:rsid w:val="00B760E4"/>
    <w:rsid w:val="00BA5DB4"/>
    <w:rsid w:val="00BB7256"/>
    <w:rsid w:val="00C47DFE"/>
    <w:rsid w:val="00C82626"/>
    <w:rsid w:val="00C8324E"/>
    <w:rsid w:val="00CC028F"/>
    <w:rsid w:val="00CE75D1"/>
    <w:rsid w:val="00CF2D9A"/>
    <w:rsid w:val="00DA6FB5"/>
    <w:rsid w:val="00DA7832"/>
    <w:rsid w:val="00E05FB6"/>
    <w:rsid w:val="00E2607B"/>
    <w:rsid w:val="00E32332"/>
    <w:rsid w:val="00EB0C77"/>
    <w:rsid w:val="00EC5270"/>
    <w:rsid w:val="00F10AC6"/>
    <w:rsid w:val="00F83896"/>
    <w:rsid w:val="2F712A5F"/>
    <w:rsid w:val="375A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4A9D1E"/>
  <w15:docId w15:val="{F38A9018-FDA2-4C6E-BABC-7552855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C1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1C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151C1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385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385FD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385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385FD1"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389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83896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CE7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57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8850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37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1AE6C5-0DF8-4DAB-8D9F-D8FE37E8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322</TotalTime>
  <Pages>1</Pages>
  <Words>6</Words>
  <Characters>36</Characters>
  <Application>Microsoft Office Word</Application>
  <DocSecurity>0</DocSecurity>
  <Lines>1</Lines>
  <Paragraphs>1</Paragraphs>
  <ScaleCrop>false</ScaleCrop>
  <Company>CHINA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建坤 王</cp:lastModifiedBy>
  <cp:revision>24</cp:revision>
  <cp:lastPrinted>2018-06-05T04:28:00Z</cp:lastPrinted>
  <dcterms:created xsi:type="dcterms:W3CDTF">2017-11-08T12:46:00Z</dcterms:created>
  <dcterms:modified xsi:type="dcterms:W3CDTF">2019-03-01T12:00:00Z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