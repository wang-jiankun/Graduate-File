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7B15F" w14:textId="281F850F" w:rsidR="00433D64" w:rsidRDefault="00E4019A" w:rsidP="00C66C50">
      <w:pPr>
        <w:ind w:leftChars="-675" w:left="-1418" w:firstLineChars="1754" w:firstLine="3683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9628BB6" wp14:editId="616C27B9">
                <wp:simplePos x="0" y="0"/>
                <wp:positionH relativeFrom="column">
                  <wp:posOffset>1314450</wp:posOffset>
                </wp:positionH>
                <wp:positionV relativeFrom="paragraph">
                  <wp:posOffset>-76200</wp:posOffset>
                </wp:positionV>
                <wp:extent cx="4752000" cy="483870"/>
                <wp:effectExtent l="0" t="0" r="10795" b="0"/>
                <wp:wrapNone/>
                <wp:docPr id="336" name="组合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000" cy="483870"/>
                          <a:chOff x="-2" y="0"/>
                          <a:chExt cx="4752207" cy="483870"/>
                        </a:xfrm>
                      </wpg:grpSpPr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6350" y="146050"/>
                            <a:ext cx="266418" cy="216000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1" name="文本框 24"/>
                        <wps:cNvSpPr txBox="1">
                          <a:spLocks/>
                        </wps:cNvSpPr>
                        <wps:spPr>
                          <a:xfrm>
                            <a:off x="247650" y="0"/>
                            <a:ext cx="1532401" cy="483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ED0F42" w14:textId="70867ED4" w:rsidR="00A8097A" w:rsidRPr="006B2E84" w:rsidRDefault="009D5231" w:rsidP="006D04C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70C0"/>
                                  <w:sz w:val="30"/>
                                  <w:szCs w:val="30"/>
                                </w:rPr>
                              </w:pPr>
                              <w:r w:rsidRPr="006B2E84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70C0"/>
                                  <w:kern w:val="24"/>
                                  <w:sz w:val="30"/>
                                  <w:szCs w:val="30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2" name="椭圆 332"/>
                        <wps:cNvSpPr/>
                        <wps:spPr>
                          <a:xfrm>
                            <a:off x="-2" y="393700"/>
                            <a:ext cx="4752207" cy="177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28BB6" id="组合 336" o:spid="_x0000_s1026" style="position:absolute;left:0;text-align:left;margin-left:103.5pt;margin-top:-6pt;width:374.15pt;height:38.1pt;z-index:251748352;mso-width-relative:margin;mso-height-relative:margin" coordorigin="" coordsize="47522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">
                <v:shape id="Freeform 148" o:spid="_x0000_s1027" style="position:absolute;left:63;top:1460;width:2664;height:2160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002060" stroked="f">
                  <v:path arrowok="t" o:connecttype="custom" o:connectlocs="244217,141276;248891,103914;261744,103914;266418,141276;244217,141276;248891,84065;252396,84065;252396,38530;144894,54876;31550,37362;31550,14011;139052,0;255902,17514;258239,17514;258239,84065;261744,84065;261744,98076;248891,98076;248891,84065;57257,170465;8180,150616;25707,112086;68942,138941;57257,170465;74784,182141;51414,193816;51414,182141;39729,182141;54920,172800;74784,182141;89975,147114;153074,161124;141389,216000;78290,176303;89975,147114;63099,115589;63099,51373;139052,66551;226689,51373;226689,129600;150737,150616;63099,115589;161253,170465;178781,193816;156579,213665;139052,193816;161253,170465;161253,170465;161253,170465" o:connectangles="0,0,0,0,0,0,0,0,0,0,0,0,0,0,0,0,0,0,0,0,0,0,0,0,0,0,0,0,0,0,0,0,0,0,0,0,0,0,0,0,0,0,0,0,0,0,0,0,0"/>
                  <o:lock v:ext="edit" aspectratio="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" o:spid="_x0000_s1028" type="#_x0000_t202" style="position:absolute;left:2476;width:15324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<v:textbox>
                    <w:txbxContent>
                      <w:p w14:paraId="2DED0F42" w14:textId="70867ED4" w:rsidR="00A8097A" w:rsidRPr="006B2E84" w:rsidRDefault="009D5231" w:rsidP="006D04C6">
                        <w:pPr>
                          <w:pStyle w:val="a3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color w:val="0070C0"/>
                            <w:sz w:val="30"/>
                            <w:szCs w:val="30"/>
                          </w:rPr>
                        </w:pPr>
                        <w:r w:rsidRPr="006B2E84">
                          <w:rPr>
                            <w:rFonts w:ascii="微软雅黑" w:eastAsia="微软雅黑" w:hAnsi="微软雅黑" w:cstheme="minorBidi" w:hint="eastAsia"/>
                            <w:b/>
                            <w:color w:val="0070C0"/>
                            <w:kern w:val="24"/>
                            <w:sz w:val="30"/>
                            <w:szCs w:val="30"/>
                          </w:rPr>
                          <w:t>教育背景</w:t>
                        </w:r>
                      </w:p>
                    </w:txbxContent>
                  </v:textbox>
                </v:shape>
                <v:oval id="椭圆 332" o:spid="_x0000_s1029" style="position:absolute;top:3937;width:47522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" fillcolor="#2e74b5 [2404]" strokecolor="#5b9bd5 [3204]" strokeweight="1pt">
                  <v:stroke joinstyle="miter"/>
                </v:oval>
              </v:group>
            </w:pict>
          </mc:Fallback>
        </mc:AlternateContent>
      </w:r>
      <w:r w:rsidR="006B723F"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70A21FFB" wp14:editId="6592C0DD">
            <wp:simplePos x="0" y="0"/>
            <wp:positionH relativeFrom="column">
              <wp:posOffset>1936115</wp:posOffset>
            </wp:positionH>
            <wp:positionV relativeFrom="paragraph">
              <wp:posOffset>-690245</wp:posOffset>
            </wp:positionV>
            <wp:extent cx="3477600" cy="637200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logo.png"/>
                    <pic:cNvPicPr/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EF6">
        <w:rPr>
          <w:noProof/>
        </w:rPr>
        <w:t xml:space="preserve"> </w:t>
      </w:r>
      <w:r w:rsidR="00F812BE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E0B9C6D" wp14:editId="577719C1">
                <wp:simplePos x="0" y="0"/>
                <wp:positionH relativeFrom="column">
                  <wp:posOffset>-935355</wp:posOffset>
                </wp:positionH>
                <wp:positionV relativeFrom="paragraph">
                  <wp:posOffset>4301930</wp:posOffset>
                </wp:positionV>
                <wp:extent cx="185861" cy="1425233"/>
                <wp:effectExtent l="0" t="0" r="5080" b="3810"/>
                <wp:wrapNone/>
                <wp:docPr id="354" name="组合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861" cy="1425233"/>
                          <a:chOff x="0" y="0"/>
                          <a:chExt cx="185861" cy="1425233"/>
                        </a:xfrm>
                      </wpg:grpSpPr>
                      <wps:wsp>
                        <wps:cNvPr id="18" name="KSO_Shape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1307123"/>
                            <a:ext cx="179705" cy="11811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0 w 4974795"/>
                              <a:gd name="T11" fmla="*/ 159634 h 3320682"/>
                              <a:gd name="T12" fmla="*/ 1788328 w 4974795"/>
                              <a:gd name="T13" fmla="*/ 1710812 h 3320682"/>
                              <a:gd name="T14" fmla="*/ 0 w 4974795"/>
                              <a:gd name="T15" fmla="*/ 3261996 h 3320682"/>
                              <a:gd name="T16" fmla="*/ 4974795 w 4974795"/>
                              <a:gd name="T17" fmla="*/ 156753 h 3320682"/>
                              <a:gd name="T18" fmla="*/ 4974795 w 4974795"/>
                              <a:gd name="T19" fmla="*/ 3264872 h 3320682"/>
                              <a:gd name="T20" fmla="*/ 3183146 w 4974795"/>
                              <a:gd name="T21" fmla="*/ 1710812 h 3320682"/>
                              <a:gd name="T22" fmla="*/ 35040 w 4974795"/>
                              <a:gd name="T23" fmla="*/ 0 h 3320682"/>
                              <a:gd name="T24" fmla="*/ 4936434 w 4974795"/>
                              <a:gd name="T25" fmla="*/ 0 h 3320682"/>
                              <a:gd name="T26" fmla="*/ 2485737 w 4974795"/>
                              <a:gd name="T27" fmla="*/ 2125709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AutoShape 4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861" y="638907"/>
                            <a:ext cx="179705" cy="151130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AutoShape 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861" y="943707"/>
                            <a:ext cx="179705" cy="179705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AutoShape 4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861" y="310661"/>
                            <a:ext cx="180000" cy="172000"/>
                          </a:xfrm>
                          <a:custGeom>
                            <a:avLst/>
                            <a:gdLst>
                              <a:gd name="T0" fmla="*/ 15206 w 1993900"/>
                              <a:gd name="T1" fmla="*/ 120049 h 1873250"/>
                              <a:gd name="T2" fmla="*/ 105681 w 1993900"/>
                              <a:gd name="T3" fmla="*/ 47029 h 1873250"/>
                              <a:gd name="T4" fmla="*/ 94038 w 1993900"/>
                              <a:gd name="T5" fmla="*/ 92631 h 1873250"/>
                              <a:gd name="T6" fmla="*/ 89424 w 1993900"/>
                              <a:gd name="T7" fmla="*/ 65078 h 1873250"/>
                              <a:gd name="T8" fmla="*/ 84129 w 1993900"/>
                              <a:gd name="T9" fmla="*/ 57462 h 1873250"/>
                              <a:gd name="T10" fmla="*/ 87938 w 1993900"/>
                              <a:gd name="T11" fmla="*/ 56626 h 1873250"/>
                              <a:gd name="T12" fmla="*/ 91034 w 1993900"/>
                              <a:gd name="T13" fmla="*/ 55171 h 1873250"/>
                              <a:gd name="T14" fmla="*/ 93481 w 1993900"/>
                              <a:gd name="T15" fmla="*/ 53190 h 1873250"/>
                              <a:gd name="T16" fmla="*/ 95246 w 1993900"/>
                              <a:gd name="T17" fmla="*/ 50621 h 1873250"/>
                              <a:gd name="T18" fmla="*/ 96577 w 1993900"/>
                              <a:gd name="T19" fmla="*/ 47029 h 1873250"/>
                              <a:gd name="T20" fmla="*/ 46360 w 1993900"/>
                              <a:gd name="T21" fmla="*/ 101113 h 1873250"/>
                              <a:gd name="T22" fmla="*/ 54875 w 1993900"/>
                              <a:gd name="T23" fmla="*/ 64583 h 1873250"/>
                              <a:gd name="T24" fmla="*/ 46360 w 1993900"/>
                              <a:gd name="T25" fmla="*/ 65480 h 1873250"/>
                              <a:gd name="T26" fmla="*/ 49673 w 1993900"/>
                              <a:gd name="T27" fmla="*/ 56967 h 1873250"/>
                              <a:gd name="T28" fmla="*/ 52986 w 1993900"/>
                              <a:gd name="T29" fmla="*/ 55698 h 1873250"/>
                              <a:gd name="T30" fmla="*/ 55649 w 1993900"/>
                              <a:gd name="T31" fmla="*/ 53902 h 1873250"/>
                              <a:gd name="T32" fmla="*/ 57631 w 1993900"/>
                              <a:gd name="T33" fmla="*/ 51549 h 1873250"/>
                              <a:gd name="T34" fmla="*/ 59025 w 1993900"/>
                              <a:gd name="T35" fmla="*/ 48639 h 1873250"/>
                              <a:gd name="T36" fmla="*/ 17497 w 1993900"/>
                              <a:gd name="T37" fmla="*/ 21751 h 1873250"/>
                              <a:gd name="T38" fmla="*/ 14004 w 1993900"/>
                              <a:gd name="T39" fmla="*/ 24133 h 1873250"/>
                              <a:gd name="T40" fmla="*/ 12334 w 1993900"/>
                              <a:gd name="T41" fmla="*/ 28063 h 1873250"/>
                              <a:gd name="T42" fmla="*/ 12891 w 1993900"/>
                              <a:gd name="T43" fmla="*/ 129176 h 1873250"/>
                              <a:gd name="T44" fmla="*/ 15549 w 1993900"/>
                              <a:gd name="T45" fmla="*/ 132425 h 1873250"/>
                              <a:gd name="T46" fmla="*/ 19691 w 1993900"/>
                              <a:gd name="T47" fmla="*/ 133693 h 1873250"/>
                              <a:gd name="T48" fmla="*/ 139077 w 1993900"/>
                              <a:gd name="T49" fmla="*/ 132765 h 1873250"/>
                              <a:gd name="T50" fmla="*/ 142075 w 1993900"/>
                              <a:gd name="T51" fmla="*/ 129826 h 1873250"/>
                              <a:gd name="T52" fmla="*/ 142972 w 1993900"/>
                              <a:gd name="T53" fmla="*/ 28805 h 1873250"/>
                              <a:gd name="T54" fmla="*/ 141673 w 1993900"/>
                              <a:gd name="T55" fmla="*/ 24690 h 1873250"/>
                              <a:gd name="T56" fmla="*/ 138427 w 1993900"/>
                              <a:gd name="T57" fmla="*/ 21999 h 1873250"/>
                              <a:gd name="T58" fmla="*/ 125629 w 1993900"/>
                              <a:gd name="T59" fmla="*/ 26423 h 1873250"/>
                              <a:gd name="T60" fmla="*/ 27234 w 1993900"/>
                              <a:gd name="T61" fmla="*/ 21411 h 1873250"/>
                              <a:gd name="T62" fmla="*/ 108813 w 1993900"/>
                              <a:gd name="T63" fmla="*/ 16801 h 1873250"/>
                              <a:gd name="T64" fmla="*/ 135583 w 1993900"/>
                              <a:gd name="T65" fmla="*/ 9066 h 1873250"/>
                              <a:gd name="T66" fmla="*/ 141426 w 1993900"/>
                              <a:gd name="T67" fmla="*/ 9963 h 1873250"/>
                              <a:gd name="T68" fmla="*/ 146588 w 1993900"/>
                              <a:gd name="T69" fmla="*/ 12438 h 1873250"/>
                              <a:gd name="T70" fmla="*/ 150762 w 1993900"/>
                              <a:gd name="T71" fmla="*/ 16275 h 1873250"/>
                              <a:gd name="T72" fmla="*/ 153729 w 1993900"/>
                              <a:gd name="T73" fmla="*/ 21132 h 1873250"/>
                              <a:gd name="T74" fmla="*/ 155182 w 1993900"/>
                              <a:gd name="T75" fmla="*/ 26825 h 1873250"/>
                              <a:gd name="T76" fmla="*/ 155059 w 1993900"/>
                              <a:gd name="T77" fmla="*/ 129300 h 1873250"/>
                              <a:gd name="T78" fmla="*/ 153327 w 1993900"/>
                              <a:gd name="T79" fmla="*/ 134838 h 1873250"/>
                              <a:gd name="T80" fmla="*/ 150143 w 1993900"/>
                              <a:gd name="T81" fmla="*/ 139541 h 1873250"/>
                              <a:gd name="T82" fmla="*/ 145785 w 1993900"/>
                              <a:gd name="T83" fmla="*/ 143161 h 1873250"/>
                              <a:gd name="T84" fmla="*/ 140499 w 1993900"/>
                              <a:gd name="T85" fmla="*/ 145389 h 1873250"/>
                              <a:gd name="T86" fmla="*/ 19691 w 1993900"/>
                              <a:gd name="T87" fmla="*/ 146039 h 1873250"/>
                              <a:gd name="T88" fmla="*/ 13849 w 1993900"/>
                              <a:gd name="T89" fmla="*/ 145141 h 1873250"/>
                              <a:gd name="T90" fmla="*/ 8656 w 1993900"/>
                              <a:gd name="T91" fmla="*/ 142635 h 1873250"/>
                              <a:gd name="T92" fmla="*/ 4482 w 1993900"/>
                              <a:gd name="T93" fmla="*/ 138830 h 1873250"/>
                              <a:gd name="T94" fmla="*/ 1546 w 1993900"/>
                              <a:gd name="T95" fmla="*/ 133972 h 1873250"/>
                              <a:gd name="T96" fmla="*/ 93 w 1993900"/>
                              <a:gd name="T97" fmla="*/ 128310 h 1873250"/>
                              <a:gd name="T98" fmla="*/ 216 w 1993900"/>
                              <a:gd name="T99" fmla="*/ 25804 h 1873250"/>
                              <a:gd name="T100" fmla="*/ 1917 w 1993900"/>
                              <a:gd name="T101" fmla="*/ 20266 h 1873250"/>
                              <a:gd name="T102" fmla="*/ 5101 w 1993900"/>
                              <a:gd name="T103" fmla="*/ 15532 h 1873250"/>
                              <a:gd name="T104" fmla="*/ 9490 w 1993900"/>
                              <a:gd name="T105" fmla="*/ 11912 h 1873250"/>
                              <a:gd name="T106" fmla="*/ 14776 w 1993900"/>
                              <a:gd name="T107" fmla="*/ 9684 h 1873250"/>
                              <a:gd name="T108" fmla="*/ 29645 w 1993900"/>
                              <a:gd name="T109" fmla="*/ 9066 h 1873250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小人4 318"/>
                        <wps:cNvSpPr>
                          <a:spLocks noChangeAspect="1"/>
                        </wps:cNvSpPr>
                        <wps:spPr bwMode="auto">
                          <a:xfrm>
                            <a:off x="5861" y="0"/>
                            <a:ext cx="180000" cy="173396"/>
                          </a:xfrm>
                          <a:custGeom>
                            <a:avLst/>
                            <a:gdLst>
                              <a:gd name="T0" fmla="*/ 0 w 973632"/>
                              <a:gd name="T1" fmla="*/ 159 h 1420756"/>
                              <a:gd name="T2" fmla="*/ 373 w 973632"/>
                              <a:gd name="T3" fmla="*/ 159 h 1420756"/>
                              <a:gd name="T4" fmla="*/ 1172 w 973632"/>
                              <a:gd name="T5" fmla="*/ 222 h 1420756"/>
                              <a:gd name="T6" fmla="*/ 1972 w 973632"/>
                              <a:gd name="T7" fmla="*/ 159 h 1420756"/>
                              <a:gd name="T8" fmla="*/ 2345 w 973632"/>
                              <a:gd name="T9" fmla="*/ 159 h 1420756"/>
                              <a:gd name="T10" fmla="*/ 1736 w 973632"/>
                              <a:gd name="T11" fmla="*/ 254 h 1420756"/>
                              <a:gd name="T12" fmla="*/ 1736 w 973632"/>
                              <a:gd name="T13" fmla="*/ 411 h 1420756"/>
                              <a:gd name="T14" fmla="*/ 2041 w 973632"/>
                              <a:gd name="T15" fmla="*/ 638 h 1420756"/>
                              <a:gd name="T16" fmla="*/ 1779 w 973632"/>
                              <a:gd name="T17" fmla="*/ 638 h 1420756"/>
                              <a:gd name="T18" fmla="*/ 1172 w 973632"/>
                              <a:gd name="T19" fmla="*/ 443 h 1420756"/>
                              <a:gd name="T20" fmla="*/ 566 w 973632"/>
                              <a:gd name="T21" fmla="*/ 638 h 1420756"/>
                              <a:gd name="T22" fmla="*/ 304 w 973632"/>
                              <a:gd name="T23" fmla="*/ 638 h 1420756"/>
                              <a:gd name="T24" fmla="*/ 609 w 973632"/>
                              <a:gd name="T25" fmla="*/ 411 h 1420756"/>
                              <a:gd name="T26" fmla="*/ 609 w 973632"/>
                              <a:gd name="T27" fmla="*/ 254 h 1420756"/>
                              <a:gd name="T28" fmla="*/ 0 w 973632"/>
                              <a:gd name="T29" fmla="*/ 159 h 1420756"/>
                              <a:gd name="T30" fmla="*/ 1172 w 973632"/>
                              <a:gd name="T31" fmla="*/ 0 h 1420756"/>
                              <a:gd name="T32" fmla="*/ 1687 w 973632"/>
                              <a:gd name="T33" fmla="*/ 96 h 1420756"/>
                              <a:gd name="T34" fmla="*/ 1172 w 973632"/>
                              <a:gd name="T35" fmla="*/ 192 h 1420756"/>
                              <a:gd name="T36" fmla="*/ 658 w 973632"/>
                              <a:gd name="T37" fmla="*/ 96 h 1420756"/>
                              <a:gd name="T38" fmla="*/ 1172 w 973632"/>
                              <a:gd name="T39" fmla="*/ 0 h 142075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73632" h="1420756">
                                <a:moveTo>
                                  <a:pt x="0" y="353991"/>
                                </a:moveTo>
                                <a:lnTo>
                                  <a:pt x="154850" y="353991"/>
                                </a:lnTo>
                                <a:cubicBezTo>
                                  <a:pt x="238822" y="440727"/>
                                  <a:pt x="356556" y="494356"/>
                                  <a:pt x="486816" y="494356"/>
                                </a:cubicBezTo>
                                <a:cubicBezTo>
                                  <a:pt x="617076" y="494356"/>
                                  <a:pt x="734810" y="440727"/>
                                  <a:pt x="818783" y="353991"/>
                                </a:cubicBezTo>
                                <a:lnTo>
                                  <a:pt x="973632" y="353991"/>
                                </a:lnTo>
                                <a:cubicBezTo>
                                  <a:pt x="911930" y="446855"/>
                                  <a:pt x="824343" y="520985"/>
                                  <a:pt x="720816" y="565357"/>
                                </a:cubicBezTo>
                                <a:lnTo>
                                  <a:pt x="720816" y="915123"/>
                                </a:lnTo>
                                <a:lnTo>
                                  <a:pt x="847224" y="1420756"/>
                                </a:lnTo>
                                <a:lnTo>
                                  <a:pt x="738609" y="1420756"/>
                                </a:lnTo>
                                <a:lnTo>
                                  <a:pt x="486817" y="986631"/>
                                </a:lnTo>
                                <a:lnTo>
                                  <a:pt x="235024" y="1420756"/>
                                </a:lnTo>
                                <a:lnTo>
                                  <a:pt x="126408" y="1420756"/>
                                </a:lnTo>
                                <a:lnTo>
                                  <a:pt x="252816" y="915123"/>
                                </a:lnTo>
                                <a:lnTo>
                                  <a:pt x="252816" y="565357"/>
                                </a:lnTo>
                                <a:cubicBezTo>
                                  <a:pt x="149290" y="520985"/>
                                  <a:pt x="61703" y="446855"/>
                                  <a:pt x="0" y="353991"/>
                                </a:cubicBezTo>
                                <a:close/>
                                <a:moveTo>
                                  <a:pt x="486816" y="0"/>
                                </a:moveTo>
                                <a:cubicBezTo>
                                  <a:pt x="604876" y="0"/>
                                  <a:pt x="700583" y="95707"/>
                                  <a:pt x="700583" y="213767"/>
                                </a:cubicBezTo>
                                <a:cubicBezTo>
                                  <a:pt x="700583" y="331827"/>
                                  <a:pt x="604876" y="427534"/>
                                  <a:pt x="486816" y="427534"/>
                                </a:cubicBezTo>
                                <a:cubicBezTo>
                                  <a:pt x="368756" y="427534"/>
                                  <a:pt x="273049" y="331827"/>
                                  <a:pt x="273049" y="213767"/>
                                </a:cubicBezTo>
                                <a:cubicBezTo>
                                  <a:pt x="273049" y="95707"/>
                                  <a:pt x="368756" y="0"/>
                                  <a:pt x="4868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9F228" id="组合 354" o:spid="_x0000_s1026" style="position:absolute;left:0;text-align:left;margin-left:-73.65pt;margin-top:338.75pt;width:14.65pt;height:112.2pt;z-index:251724800" coordsize="185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">
                <v:shape id="KSO_Shape" o:spid="_x0000_s1027" style="position:absolute;top:13071;width:1797;height:1181;visibility:visible;mso-wrap-style:square;v-text-anchor:middle" coordsize="4974795,332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" path="m1897867,1805825r587870,509909l3073607,1805825,4820061,3320682r-4668648,l1897867,1805825xm,159634l1788328,1710812,,3261996,,159634xm4974795,156753r,3108119l3183146,1710812,4974795,156753xm35040,l4936434,,2485737,2125709,35040,xe" stroked="f" strokeweight="1pt">
                  <v:stroke joinstyle="miter"/>
                  <v:path o:connecttype="custom" o:connectlocs="68557,64230;89793,82366;111028,64230;174116,118110;5470,118110;0,5678;64600,60850;0,116023;179705,5575;179705,116125;114985,60850;1266,0;178319,0;89793,75607" o:connectangles="0,0,0,0,0,0,0,0,0,0,0,0,0,0"/>
                  <o:lock v:ext="edit" aspectratio="t"/>
                </v:shape>
                <v:shape id="AutoShape 44" o:spid="_x0000_s1028" style="position:absolute;left:58;top:6389;width:1797;height:1511;visibility:visible;mso-wrap-style:square;v-text-anchor:middle" coordsize="648072,40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" path="m324036,l648072,216024r-127889,c521934,217353,522036,218913,522036,220497r,144014c522036,384396,505916,400516,486031,400516r-107989,l378042,256516r-108012,l270030,400516r-107989,c142156,400516,126036,384396,126036,364511r,-144014l127889,216024,,216024,324036,xe" stroked="f" strokeweight="1pt">
                  <v:stroke joinstyle="miter"/>
                  <v:path o:connecttype="custom" o:connectlocs="89853,0;179705,81514;144242,81514;144756,83202;144756,137544;134772,151130;104828,151130;104828,96793;74877,96793;74877,151130;44933,151130;34949,137544;34949,83202;35463,81514;0,81514" o:connectangles="0,0,0,0,0,0,0,0,0,0,0,0,0,0,0"/>
                  <o:lock v:ext="edit" aspectratio="t"/>
                </v:shape>
                <v:shape id="AutoShape 43" o:spid="_x0000_s1029" style="position:absolute;left:58;top:9437;width:1797;height:1797;visibility:visible;mso-wrap-style:square;v-text-anchor:middle" coordsize="577593,57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      <v:stroke joinstyle="miter"/>
                  <v:path o:connecttype="custom" o:connectlocs="72900,118296;81686,125784;71305,146642;56165,147355;67620,137083;72900,118296;132231,37765;135852,44509;110908,69155;98557,63281;113846,57052;132231,37765;89853,0;179705,89853;89853,179705;50026,170257;50085,170701;48715,169659;48054,169357;47939,168931;39133,150132;44904,135466;42774,128808;108157,31780;114824,30819;120959,30969;130362,35590;112657,55751;96902,62178;91778,61547;66702,108233;69992,116269;69889,116388;66044,136325;54050,146621;45607,137218;41425,151298;45479,163419;49649,167978;89853,177840;177840,89853;89853,1865;1866,89853;29639,153889;28079,154989;0,89853;89853,0" o:connectangles="0,0,0,0,0,0,0,0,0,0,0,0,0,0,0,0,0,0,0,0,0,0,0,0,0,0,0,0,0,0,0,0,0,0,0,0,0,0,0,0,0,0,0,0,0,0,0"/>
                  <o:lock v:ext="edit" aspectratio="t"/>
                </v:shape>
                <v:shape id="AutoShape 42" o:spid="_x0000_s1030" style="position:absolute;left:58;top:3106;width:1800;height:1720;visibility:visible;mso-wrap-style:square;v-text-anchor:middle" coordsize="1993900,187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  <v:path o:connecttype="custom" o:connectlocs="1373,11023;9540,4318;8489,8505;8073,5975;7595,5276;7939,5199;8218,5066;8439,4884;8598,4648;8719,4318;4185,9284;4954,5930;4185,6012;4484,5231;4783,5114;5024,4949;5203,4733;5329,4466;1580,1997;1264,2216;1113,2577;1164,11861;1404,12159;1778,12276;12555,12190;12826,11920;12907,2645;12790,2267;12497,2020;11341,2426;2459,1966;9823,1543;12240,832;12767,915;13233,1142;13610,1494;13878,1940;14009,2463;13998,11872;13842,12381;13554,12813;13161,13145;12684,13349;1778,13409;1250,13327;781,13097;405,12747;140,12301;8,11781;19,2369;173,1861;460,1426;857,1094;1334,889;2676,832" o:connectangles="0,0,0,0,0,0,0,0,0,0,0,0,0,0,0,0,0,0,0,0,0,0,0,0,0,0,0,0,0,0,0,0,0,0,0,0,0,0,0,0,0,0,0,0,0,0,0,0,0,0,0,0,0,0,0"/>
                  <o:lock v:ext="edit" aspectratio="t"/>
                </v:shape>
                <v:shape id="小人4 318" o:spid="_x0000_s1031" style="position:absolute;left:58;width:1800;height:1733;visibility:visible;mso-wrap-style:square;v-text-anchor:middle" coordsize="973632,1420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" path="m,353991r154850,c238822,440727,356556,494356,486816,494356v130260,,247994,-53629,331967,-140365l973632,353991c911930,446855,824343,520985,720816,565357r,349766l847224,1420756r-108615,l486817,986631,235024,1420756r-108616,l252816,915123r,-349766c149290,520985,61703,446855,,353991xm486816,c604876,,700583,95707,700583,213767v,118060,-95707,213767,-213767,213767c368756,427534,273049,331827,273049,213767,273049,95707,368756,,486816,xe" fillcolor="white [3212]" stroked="f">
                  <v:path arrowok="t" o:connecttype="custom" o:connectlocs="0,19;69,19;217,27;365,19;434,19;321,31;321,50;377,78;329,78;217,54;105,78;56,78;113,50;113,31;0,19;217,0;312,12;217,23;122,12;217,0" o:connectangles="0,0,0,0,0,0,0,0,0,0,0,0,0,0,0,0,0,0,0,0"/>
                  <o:lock v:ext="edit" aspectratio="t"/>
                </v:shape>
              </v:group>
            </w:pict>
          </mc:Fallback>
        </mc:AlternateContent>
      </w:r>
      <w:r w:rsidR="00F812BE">
        <w:rPr>
          <w:noProof/>
        </w:rPr>
        <mc:AlternateContent>
          <mc:Choice Requires="wps">
            <w:drawing>
              <wp:anchor distT="0" distB="0" distL="114300" distR="114300" simplePos="0" relativeHeight="251586559" behindDoc="0" locked="0" layoutInCell="1" allowOverlap="1" wp14:anchorId="74813415" wp14:editId="3BA2B5B9">
                <wp:simplePos x="0" y="0"/>
                <wp:positionH relativeFrom="column">
                  <wp:posOffset>-1144559</wp:posOffset>
                </wp:positionH>
                <wp:positionV relativeFrom="paragraph">
                  <wp:posOffset>-1004456</wp:posOffset>
                </wp:positionV>
                <wp:extent cx="2228459" cy="10778837"/>
                <wp:effectExtent l="0" t="0" r="635" b="3810"/>
                <wp:wrapNone/>
                <wp:docPr id="5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459" cy="1077883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6AF5E" id="Rectangle 65" o:spid="_x0000_s1026" style="position:absolute;left:0;text-align:left;margin-left:-90.1pt;margin-top:-79.1pt;width:175.45pt;height:848.75pt;z-index:251586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" fillcolor="#002060" stroked="f" strokeweight="2.25pt"/>
            </w:pict>
          </mc:Fallback>
        </mc:AlternateContent>
      </w:r>
      <w:r w:rsidR="009F196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FB2B5C" wp14:editId="488906A5">
                <wp:simplePos x="0" y="0"/>
                <wp:positionH relativeFrom="column">
                  <wp:posOffset>-1036955</wp:posOffset>
                </wp:positionH>
                <wp:positionV relativeFrom="paragraph">
                  <wp:posOffset>5835823</wp:posOffset>
                </wp:positionV>
                <wp:extent cx="1564871" cy="648970"/>
                <wp:effectExtent l="0" t="0" r="0" b="0"/>
                <wp:wrapNone/>
                <wp:docPr id="346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871" cy="64897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B7F953" w14:textId="22CABC41" w:rsidR="009F196C" w:rsidRPr="00D833E4" w:rsidRDefault="00F812BE" w:rsidP="009F196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编程能力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B2B5C" id="矩形 13" o:spid="_x0000_s1030" style="position:absolute;left:0;text-align:left;margin-left:-81.65pt;margin-top:459.5pt;width:123.2pt;height:51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" filled="f" stroked="f" strokeweight="4.5pt">
                <v:textbox>
                  <w:txbxContent>
                    <w:p w14:paraId="4AB7F953" w14:textId="22CABC41" w:rsidR="009F196C" w:rsidRPr="00D833E4" w:rsidRDefault="00F812BE" w:rsidP="009F196C">
                      <w:pPr>
                        <w:pStyle w:val="a3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32"/>
                          <w:szCs w:val="32"/>
                        </w:rPr>
                        <w:t>编程能力</w:t>
                      </w:r>
                    </w:p>
                  </w:txbxContent>
                </v:textbox>
              </v:rect>
            </w:pict>
          </mc:Fallback>
        </mc:AlternateContent>
      </w:r>
      <w:r w:rsidR="009F196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F9FA25" wp14:editId="6FABF4D7">
                <wp:simplePos x="0" y="0"/>
                <wp:positionH relativeFrom="column">
                  <wp:posOffset>-1036955</wp:posOffset>
                </wp:positionH>
                <wp:positionV relativeFrom="paragraph">
                  <wp:posOffset>3624695</wp:posOffset>
                </wp:positionV>
                <wp:extent cx="1564871" cy="648970"/>
                <wp:effectExtent l="0" t="0" r="0" b="0"/>
                <wp:wrapNone/>
                <wp:docPr id="344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871" cy="64897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D23C92" w14:textId="616D01A1" w:rsidR="009F196C" w:rsidRPr="00D833E4" w:rsidRDefault="00D75A87" w:rsidP="009F196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个人资料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9FA25" id="_x0000_s1031" style="position:absolute;left:0;text-align:left;margin-left:-81.65pt;margin-top:285.4pt;width:123.2pt;height:51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" filled="f" stroked="f" strokeweight="4.5pt">
                <v:textbox>
                  <w:txbxContent>
                    <w:p w14:paraId="1FD23C92" w14:textId="616D01A1" w:rsidR="009F196C" w:rsidRPr="00D833E4" w:rsidRDefault="00D75A87" w:rsidP="009F196C">
                      <w:pPr>
                        <w:pStyle w:val="a3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32"/>
                          <w:szCs w:val="32"/>
                        </w:rPr>
                        <w:t>个人资料</w:t>
                      </w:r>
                    </w:p>
                  </w:txbxContent>
                </v:textbox>
              </v:rect>
            </w:pict>
          </mc:Fallback>
        </mc:AlternateContent>
      </w:r>
      <w:r w:rsidR="009F196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943698" wp14:editId="32DCDC29">
                <wp:simplePos x="0" y="0"/>
                <wp:positionH relativeFrom="column">
                  <wp:posOffset>-1037187</wp:posOffset>
                </wp:positionH>
                <wp:positionV relativeFrom="paragraph">
                  <wp:posOffset>2209800</wp:posOffset>
                </wp:positionV>
                <wp:extent cx="1564871" cy="648970"/>
                <wp:effectExtent l="0" t="0" r="0" b="0"/>
                <wp:wrapNone/>
                <wp:docPr id="321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871" cy="64897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CB881F" w14:textId="271CA9EC" w:rsidR="00151C84" w:rsidRPr="00D833E4" w:rsidRDefault="00C66C50" w:rsidP="009F196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43698" id="_x0000_s1032" style="position:absolute;left:0;text-align:left;margin-left:-81.65pt;margin-top:174pt;width:123.2pt;height:51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" filled="f" stroked="f" strokeweight="4.5pt">
                <v:textbox>
                  <w:txbxContent>
                    <w:p w14:paraId="64CB881F" w14:textId="271CA9EC" w:rsidR="00151C84" w:rsidRPr="00D833E4" w:rsidRDefault="00C66C50" w:rsidP="009F196C">
                      <w:pPr>
                        <w:pStyle w:val="a3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32"/>
                          <w:szCs w:val="32"/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  <w:r w:rsidR="009F196C">
        <w:rPr>
          <w:noProof/>
        </w:rPr>
        <w:drawing>
          <wp:anchor distT="0" distB="0" distL="114300" distR="114300" simplePos="0" relativeHeight="251650048" behindDoc="0" locked="0" layoutInCell="1" allowOverlap="1" wp14:anchorId="2816BA75" wp14:editId="5DF6D4B4">
            <wp:simplePos x="0" y="0"/>
            <wp:positionH relativeFrom="column">
              <wp:posOffset>-701040</wp:posOffset>
            </wp:positionH>
            <wp:positionV relativeFrom="paragraph">
              <wp:posOffset>-345670</wp:posOffset>
            </wp:positionV>
            <wp:extent cx="1286933" cy="180104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一寸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933" cy="1801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96C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D5B56D6" wp14:editId="614AE5FD">
                <wp:simplePos x="0" y="0"/>
                <wp:positionH relativeFrom="column">
                  <wp:posOffset>-1134745</wp:posOffset>
                </wp:positionH>
                <wp:positionV relativeFrom="paragraph">
                  <wp:posOffset>1397000</wp:posOffset>
                </wp:positionV>
                <wp:extent cx="2225040" cy="741045"/>
                <wp:effectExtent l="0" t="0" r="0" b="1905"/>
                <wp:wrapNone/>
                <wp:docPr id="52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504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EAFD6" w14:textId="3A6FDABA" w:rsidR="00BB7256" w:rsidRPr="0073253D" w:rsidRDefault="002F744D" w:rsidP="0073253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cstheme="minorBidi"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73253D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>王建坤</w:t>
                            </w:r>
                          </w:p>
                          <w:p w14:paraId="518C883F" w14:textId="77777777" w:rsidR="00E2607B" w:rsidRPr="00C8324E" w:rsidRDefault="00E2607B" w:rsidP="00CF2D9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B56D6" id="矩形 50" o:spid="_x0000_s1033" style="position:absolute;left:0;text-align:left;margin-left:-89.35pt;margin-top:110pt;width:175.2pt;height:58.3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" filled="f" stroked="f">
                <v:textbox>
                  <w:txbxContent>
                    <w:p w14:paraId="3E5EAFD6" w14:textId="3A6FDABA" w:rsidR="00BB7256" w:rsidRPr="0073253D" w:rsidRDefault="002F744D" w:rsidP="0073253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cstheme="minorBidi"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</w:pPr>
                      <w:r w:rsidRPr="0073253D">
                        <w:rPr>
                          <w:rFonts w:ascii="微软雅黑" w:eastAsia="微软雅黑" w:hAnsi="微软雅黑" w:cstheme="minorBidi" w:hint="eastAsia"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>王建坤</w:t>
                      </w:r>
                    </w:p>
                    <w:p w14:paraId="518C883F" w14:textId="77777777" w:rsidR="00E2607B" w:rsidRPr="00C8324E" w:rsidRDefault="00E2607B" w:rsidP="00CF2D9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96C" w:rsidRPr="00C8262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AE3B3E" wp14:editId="31D8D32A">
                <wp:simplePos x="0" y="0"/>
                <wp:positionH relativeFrom="column">
                  <wp:posOffset>-1141095</wp:posOffset>
                </wp:positionH>
                <wp:positionV relativeFrom="paragraph">
                  <wp:posOffset>5999285</wp:posOffset>
                </wp:positionV>
                <wp:extent cx="2228215" cy="346710"/>
                <wp:effectExtent l="0" t="0" r="635" b="0"/>
                <wp:wrapNone/>
                <wp:docPr id="32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215" cy="346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innerShdw dist="101600" dir="10800000">
                            <a:srgbClr val="92D050"/>
                          </a:innerShdw>
                        </a:effectLst>
                        <a:extLst/>
                      </wps:spPr>
                      <wps:txbx>
                        <w:txbxContent>
                          <w:p w14:paraId="344AA466" w14:textId="77777777" w:rsidR="00151C84" w:rsidRPr="00D833E4" w:rsidRDefault="00151C84" w:rsidP="00C8262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14:shadow w14:blurRad="0" w14:dist="381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E3B3E" id="矩形 2" o:spid="_x0000_s1034" style="position:absolute;left:0;text-align:left;margin-left:-89.85pt;margin-top:472.4pt;width:175.45pt;height:2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" fillcolor="#00b0f0" stroked="f">
                <v:textbox>
                  <w:txbxContent>
                    <w:p w14:paraId="344AA466" w14:textId="77777777" w:rsidR="00151C84" w:rsidRPr="00D833E4" w:rsidRDefault="00151C84" w:rsidP="00C82626">
                      <w:pPr>
                        <w:pStyle w:val="a3"/>
                        <w:spacing w:before="0" w:beforeAutospacing="0" w:after="0" w:afterAutospacing="0"/>
                        <w:rPr>
                          <w14:shadow w14:blurRad="0" w14:dist="381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96C" w:rsidRPr="00C826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069B9" wp14:editId="6629CE7E">
                <wp:simplePos x="0" y="0"/>
                <wp:positionH relativeFrom="column">
                  <wp:posOffset>-1141095</wp:posOffset>
                </wp:positionH>
                <wp:positionV relativeFrom="paragraph">
                  <wp:posOffset>3792415</wp:posOffset>
                </wp:positionV>
                <wp:extent cx="2228215" cy="346710"/>
                <wp:effectExtent l="0" t="0" r="635" b="0"/>
                <wp:wrapNone/>
                <wp:docPr id="19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215" cy="346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innerShdw dist="101600" dir="10800000">
                            <a:srgbClr val="92D050"/>
                          </a:innerShdw>
                        </a:effectLst>
                        <a:extLst/>
                      </wps:spPr>
                      <wps:txbx>
                        <w:txbxContent>
                          <w:p w14:paraId="27221FF2" w14:textId="77777777" w:rsidR="00C82626" w:rsidRPr="00D833E4" w:rsidRDefault="00C82626" w:rsidP="00C8262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14:shadow w14:blurRad="0" w14:dist="381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069B9" id="_x0000_s1035" style="position:absolute;left:0;text-align:left;margin-left:-89.85pt;margin-top:298.6pt;width:175.45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" fillcolor="#00b0f0" stroked="f">
                <v:textbox>
                  <w:txbxContent>
                    <w:p w14:paraId="27221FF2" w14:textId="77777777" w:rsidR="00C82626" w:rsidRPr="00D833E4" w:rsidRDefault="00C82626" w:rsidP="00C82626">
                      <w:pPr>
                        <w:pStyle w:val="a3"/>
                        <w:spacing w:before="0" w:beforeAutospacing="0" w:after="0" w:afterAutospacing="0"/>
                        <w:rPr>
                          <w14:shadow w14:blurRad="0" w14:dist="381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96C" w:rsidRPr="00C8262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AF08C4" wp14:editId="6CE3A89D">
                <wp:simplePos x="0" y="0"/>
                <wp:positionH relativeFrom="column">
                  <wp:posOffset>-1141095</wp:posOffset>
                </wp:positionH>
                <wp:positionV relativeFrom="paragraph">
                  <wp:posOffset>2368062</wp:posOffset>
                </wp:positionV>
                <wp:extent cx="2228215" cy="346710"/>
                <wp:effectExtent l="0" t="0" r="635" b="0"/>
                <wp:wrapNone/>
                <wp:docPr id="320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215" cy="346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innerShdw dist="101600" dir="10800000">
                            <a:srgbClr val="92D050"/>
                          </a:innerShdw>
                        </a:effectLst>
                        <a:extLst/>
                      </wps:spPr>
                      <wps:txbx>
                        <w:txbxContent>
                          <w:p w14:paraId="1A30FFA1" w14:textId="77777777" w:rsidR="00151C84" w:rsidRPr="00D833E4" w:rsidRDefault="00151C84" w:rsidP="00C8262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14:shadow w14:blurRad="0" w14:dist="381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F08C4" id="_x0000_s1036" style="position:absolute;left:0;text-align:left;margin-left:-89.85pt;margin-top:186.45pt;width:175.45pt;height:27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" fillcolor="#00b0f0" stroked="f">
                <v:textbox>
                  <w:txbxContent>
                    <w:p w14:paraId="1A30FFA1" w14:textId="77777777" w:rsidR="00151C84" w:rsidRPr="00D833E4" w:rsidRDefault="00151C84" w:rsidP="00C82626">
                      <w:pPr>
                        <w:pStyle w:val="a3"/>
                        <w:spacing w:before="0" w:beforeAutospacing="0" w:after="0" w:afterAutospacing="0"/>
                        <w:rPr>
                          <w14:shadow w14:blurRad="0" w14:dist="381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7CFE">
        <w:rPr>
          <w:noProof/>
        </w:rPr>
        <w:t xml:space="preserve"> </w:t>
      </w:r>
    </w:p>
    <w:tbl>
      <w:tblPr>
        <w:tblStyle w:val="ab"/>
        <w:tblpPr w:leftFromText="180" w:rightFromText="180" w:vertAnchor="text" w:horzAnchor="page" w:tblpX="3721" w:tblpY="132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2E1720" w14:paraId="66963111" w14:textId="77777777" w:rsidTr="00E4019A">
        <w:tc>
          <w:tcPr>
            <w:tcW w:w="7650" w:type="dxa"/>
          </w:tcPr>
          <w:p w14:paraId="66477BF5" w14:textId="38078D0B" w:rsidR="002E1720" w:rsidRPr="00433D64" w:rsidRDefault="002E1720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433D64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获哈尔滨工业大学（深圳）一等奖学金</w:t>
            </w:r>
            <w:r w:rsidR="00684F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</w:t>
            </w:r>
            <w:r w:rsidRPr="00433D64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次</w:t>
            </w:r>
          </w:p>
          <w:p w14:paraId="5F6B4B15" w14:textId="2B0E912F" w:rsidR="002E1720" w:rsidRPr="00433D64" w:rsidRDefault="002E1720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433D64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获福州大学“三好学生”荣誉</w:t>
            </w:r>
          </w:p>
          <w:p w14:paraId="322C3FBE" w14:textId="5C3AD566" w:rsidR="002E1720" w:rsidRDefault="002E1720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433D64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获福州大学综合奖学金</w:t>
            </w:r>
            <w:r w:rsidR="00684FA1" w:rsidRPr="00684F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一等奖1次、二等奖4次</w:t>
            </w:r>
          </w:p>
        </w:tc>
      </w:tr>
    </w:tbl>
    <w:tbl>
      <w:tblPr>
        <w:tblStyle w:val="ab"/>
        <w:tblpPr w:leftFromText="180" w:rightFromText="180" w:vertAnchor="text" w:horzAnchor="page" w:tblpX="3750" w:tblpY="3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552"/>
        <w:gridCol w:w="3402"/>
      </w:tblGrid>
      <w:tr w:rsidR="00E4019A" w:rsidRPr="00E57CFE" w14:paraId="5EFC1767" w14:textId="77777777" w:rsidTr="00E4019A">
        <w:trPr>
          <w:trHeight w:val="312"/>
        </w:trPr>
        <w:tc>
          <w:tcPr>
            <w:tcW w:w="1696" w:type="dxa"/>
          </w:tcPr>
          <w:p w14:paraId="3A346F1B" w14:textId="77777777" w:rsidR="00E4019A" w:rsidRDefault="00E4019A" w:rsidP="00E4019A">
            <w:pPr>
              <w:spacing w:line="440" w:lineRule="exact"/>
              <w:jc w:val="left"/>
              <w:rPr>
                <w:rFonts w:ascii="微软雅黑" w:eastAsia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bookmarkStart w:id="0" w:name="_Hlk2435352"/>
            <w:r w:rsidRPr="0088562D">
              <w:rPr>
                <w:rFonts w:ascii="微软雅黑" w:eastAsia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2017.9-至今</w:t>
            </w:r>
          </w:p>
          <w:p w14:paraId="089738E0" w14:textId="77777777" w:rsidR="00E4019A" w:rsidRPr="0088562D" w:rsidRDefault="00E4019A" w:rsidP="00E4019A">
            <w:pPr>
              <w:spacing w:line="440" w:lineRule="exact"/>
              <w:jc w:val="left"/>
              <w:rPr>
                <w:rFonts w:ascii="微软雅黑" w:eastAsia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 wp14:anchorId="081AB0EC" wp14:editId="2F993AF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229235</wp:posOffset>
                      </wp:positionV>
                      <wp:extent cx="4752000" cy="483870"/>
                      <wp:effectExtent l="0" t="0" r="10795" b="0"/>
                      <wp:wrapNone/>
                      <wp:docPr id="329" name="组合 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2000" cy="483870"/>
                                <a:chOff x="-1" y="0"/>
                                <a:chExt cx="4752207" cy="483870"/>
                              </a:xfrm>
                            </wpg:grpSpPr>
                            <wps:wsp>
                              <wps:cNvPr id="67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247650" y="0"/>
                                  <a:ext cx="1532467" cy="4838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BDAF6A2" w14:textId="77777777" w:rsidR="00E4019A" w:rsidRPr="006B2E84" w:rsidRDefault="00E4019A" w:rsidP="00E4019A">
                                    <w:pPr>
                                      <w:pStyle w:val="a3"/>
                                      <w:spacing w:before="0" w:beforeAutospacing="0" w:after="0" w:afterAutospacing="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70C0"/>
                                        <w:sz w:val="30"/>
                                        <w:szCs w:val="30"/>
                                      </w:rPr>
                                    </w:pPr>
                                    <w:r w:rsidRPr="006B2E84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0070C0"/>
                                        <w:kern w:val="24"/>
                                        <w:sz w:val="30"/>
                                        <w:szCs w:val="30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26" name="椭圆 326"/>
                              <wps:cNvSpPr/>
                              <wps:spPr>
                                <a:xfrm>
                                  <a:off x="-1" y="393700"/>
                                  <a:ext cx="4752207" cy="177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8" name="Freeform 13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9050" y="146050"/>
                                  <a:ext cx="245110" cy="215900"/>
                                </a:xfrm>
                                <a:custGeom>
                                  <a:avLst/>
                                  <a:gdLst>
                                    <a:gd name="T0" fmla="*/ 147 w 152"/>
                                    <a:gd name="T1" fmla="*/ 134 h 134"/>
                                    <a:gd name="T2" fmla="*/ 0 w 152"/>
                                    <a:gd name="T3" fmla="*/ 15 h 134"/>
                                    <a:gd name="T4" fmla="*/ 24 w 152"/>
                                    <a:gd name="T5" fmla="*/ 5 h 134"/>
                                    <a:gd name="T6" fmla="*/ 47 w 152"/>
                                    <a:gd name="T7" fmla="*/ 5 h 134"/>
                                    <a:gd name="T8" fmla="*/ 104 w 152"/>
                                    <a:gd name="T9" fmla="*/ 5 h 134"/>
                                    <a:gd name="T10" fmla="*/ 128 w 152"/>
                                    <a:gd name="T11" fmla="*/ 5 h 134"/>
                                    <a:gd name="T12" fmla="*/ 152 w 152"/>
                                    <a:gd name="T13" fmla="*/ 15 h 134"/>
                                    <a:gd name="T14" fmla="*/ 128 w 152"/>
                                    <a:gd name="T15" fmla="*/ 19 h 134"/>
                                    <a:gd name="T16" fmla="*/ 109 w 152"/>
                                    <a:gd name="T17" fmla="*/ 29 h 134"/>
                                    <a:gd name="T18" fmla="*/ 47 w 152"/>
                                    <a:gd name="T19" fmla="*/ 19 h 134"/>
                                    <a:gd name="T20" fmla="*/ 28 w 152"/>
                                    <a:gd name="T21" fmla="*/ 29 h 134"/>
                                    <a:gd name="T22" fmla="*/ 9 w 152"/>
                                    <a:gd name="T23" fmla="*/ 19 h 134"/>
                                    <a:gd name="T24" fmla="*/ 119 w 152"/>
                                    <a:gd name="T25" fmla="*/ 19 h 134"/>
                                    <a:gd name="T26" fmla="*/ 114 w 152"/>
                                    <a:gd name="T27" fmla="*/ 19 h 134"/>
                                    <a:gd name="T28" fmla="*/ 38 w 152"/>
                                    <a:gd name="T29" fmla="*/ 10 h 134"/>
                                    <a:gd name="T30" fmla="*/ 38 w 152"/>
                                    <a:gd name="T31" fmla="*/ 19 h 134"/>
                                    <a:gd name="T32" fmla="*/ 123 w 152"/>
                                    <a:gd name="T33" fmla="*/ 76 h 134"/>
                                    <a:gd name="T34" fmla="*/ 100 w 152"/>
                                    <a:gd name="T35" fmla="*/ 53 h 134"/>
                                    <a:gd name="T36" fmla="*/ 128 w 152"/>
                                    <a:gd name="T37" fmla="*/ 53 h 134"/>
                                    <a:gd name="T38" fmla="*/ 109 w 152"/>
                                    <a:gd name="T39" fmla="*/ 57 h 134"/>
                                    <a:gd name="T40" fmla="*/ 128 w 152"/>
                                    <a:gd name="T41" fmla="*/ 91 h 134"/>
                                    <a:gd name="T42" fmla="*/ 104 w 152"/>
                                    <a:gd name="T43" fmla="*/ 115 h 134"/>
                                    <a:gd name="T44" fmla="*/ 104 w 152"/>
                                    <a:gd name="T45" fmla="*/ 86 h 134"/>
                                    <a:gd name="T46" fmla="*/ 119 w 152"/>
                                    <a:gd name="T47" fmla="*/ 105 h 134"/>
                                    <a:gd name="T48" fmla="*/ 109 w 152"/>
                                    <a:gd name="T49" fmla="*/ 105 h 134"/>
                                    <a:gd name="T50" fmla="*/ 90 w 152"/>
                                    <a:gd name="T51" fmla="*/ 72 h 134"/>
                                    <a:gd name="T52" fmla="*/ 62 w 152"/>
                                    <a:gd name="T53" fmla="*/ 72 h 134"/>
                                    <a:gd name="T54" fmla="*/ 85 w 152"/>
                                    <a:gd name="T55" fmla="*/ 48 h 134"/>
                                    <a:gd name="T56" fmla="*/ 81 w 152"/>
                                    <a:gd name="T57" fmla="*/ 57 h 134"/>
                                    <a:gd name="T58" fmla="*/ 81 w 152"/>
                                    <a:gd name="T59" fmla="*/ 67 h 134"/>
                                    <a:gd name="T60" fmla="*/ 85 w 152"/>
                                    <a:gd name="T61" fmla="*/ 115 h 134"/>
                                    <a:gd name="T62" fmla="*/ 62 w 152"/>
                                    <a:gd name="T63" fmla="*/ 91 h 134"/>
                                    <a:gd name="T64" fmla="*/ 90 w 152"/>
                                    <a:gd name="T65" fmla="*/ 91 h 134"/>
                                    <a:gd name="T66" fmla="*/ 71 w 152"/>
                                    <a:gd name="T67" fmla="*/ 95 h 134"/>
                                    <a:gd name="T68" fmla="*/ 52 w 152"/>
                                    <a:gd name="T69" fmla="*/ 53 h 134"/>
                                    <a:gd name="T70" fmla="*/ 28 w 152"/>
                                    <a:gd name="T71" fmla="*/ 76 h 134"/>
                                    <a:gd name="T72" fmla="*/ 28 w 152"/>
                                    <a:gd name="T73" fmla="*/ 48 h 134"/>
                                    <a:gd name="T74" fmla="*/ 43 w 152"/>
                                    <a:gd name="T75" fmla="*/ 67 h 134"/>
                                    <a:gd name="T76" fmla="*/ 33 w 152"/>
                                    <a:gd name="T77" fmla="*/ 67 h 134"/>
                                    <a:gd name="T78" fmla="*/ 52 w 152"/>
                                    <a:gd name="T79" fmla="*/ 91 h 134"/>
                                    <a:gd name="T80" fmla="*/ 28 w 152"/>
                                    <a:gd name="T81" fmla="*/ 115 h 134"/>
                                    <a:gd name="T82" fmla="*/ 28 w 152"/>
                                    <a:gd name="T83" fmla="*/ 86 h 134"/>
                                    <a:gd name="T84" fmla="*/ 43 w 152"/>
                                    <a:gd name="T85" fmla="*/ 95 h 134"/>
                                    <a:gd name="T86" fmla="*/ 43 w 152"/>
                                    <a:gd name="T87" fmla="*/ 105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152" h="134">
                                      <a:moveTo>
                                        <a:pt x="152" y="15"/>
                                      </a:moveTo>
                                      <a:cubicBezTo>
                                        <a:pt x="152" y="129"/>
                                        <a:pt x="152" y="129"/>
                                        <a:pt x="152" y="129"/>
                                      </a:cubicBezTo>
                                      <a:cubicBezTo>
                                        <a:pt x="152" y="131"/>
                                        <a:pt x="150" y="134"/>
                                        <a:pt x="147" y="134"/>
                                      </a:cubicBezTo>
                                      <a:cubicBezTo>
                                        <a:pt x="5" y="134"/>
                                        <a:pt x="5" y="134"/>
                                        <a:pt x="5" y="134"/>
                                      </a:cubicBezTo>
                                      <a:cubicBezTo>
                                        <a:pt x="2" y="134"/>
                                        <a:pt x="0" y="131"/>
                                        <a:pt x="0" y="129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12"/>
                                        <a:pt x="2" y="10"/>
                                        <a:pt x="5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4" y="5"/>
                                        <a:pt x="24" y="5"/>
                                        <a:pt x="24" y="5"/>
                                      </a:cubicBezTo>
                                      <a:cubicBezTo>
                                        <a:pt x="24" y="3"/>
                                        <a:pt x="26" y="0"/>
                                        <a:pt x="28" y="0"/>
                                      </a:cubicBezTo>
                                      <a:cubicBezTo>
                                        <a:pt x="43" y="0"/>
                                        <a:pt x="43" y="0"/>
                                        <a:pt x="43" y="0"/>
                                      </a:cubicBezTo>
                                      <a:cubicBezTo>
                                        <a:pt x="45" y="0"/>
                                        <a:pt x="47" y="3"/>
                                        <a:pt x="47" y="5"/>
                                      </a:cubicBezTo>
                                      <a:cubicBezTo>
                                        <a:pt x="47" y="10"/>
                                        <a:pt x="47" y="10"/>
                                        <a:pt x="47" y="10"/>
                                      </a:cubicBezTo>
                                      <a:cubicBezTo>
                                        <a:pt x="104" y="10"/>
                                        <a:pt x="104" y="10"/>
                                        <a:pt x="104" y="10"/>
                                      </a:cubicBezTo>
                                      <a:cubicBezTo>
                                        <a:pt x="104" y="5"/>
                                        <a:pt x="104" y="5"/>
                                        <a:pt x="104" y="5"/>
                                      </a:cubicBezTo>
                                      <a:cubicBezTo>
                                        <a:pt x="104" y="3"/>
                                        <a:pt x="107" y="0"/>
                                        <a:pt x="109" y="0"/>
                                      </a:cubicBezTo>
                                      <a:cubicBezTo>
                                        <a:pt x="123" y="0"/>
                                        <a:pt x="123" y="0"/>
                                        <a:pt x="123" y="0"/>
                                      </a:cubicBezTo>
                                      <a:cubicBezTo>
                                        <a:pt x="126" y="0"/>
                                        <a:pt x="128" y="3"/>
                                        <a:pt x="128" y="5"/>
                                      </a:cubicBezTo>
                                      <a:cubicBezTo>
                                        <a:pt x="128" y="10"/>
                                        <a:pt x="128" y="10"/>
                                        <a:pt x="128" y="10"/>
                                      </a:cubicBezTo>
                                      <a:cubicBezTo>
                                        <a:pt x="147" y="10"/>
                                        <a:pt x="147" y="10"/>
                                        <a:pt x="147" y="10"/>
                                      </a:cubicBezTo>
                                      <a:cubicBezTo>
                                        <a:pt x="150" y="10"/>
                                        <a:pt x="152" y="12"/>
                                        <a:pt x="152" y="15"/>
                                      </a:cubicBezTo>
                                      <a:close/>
                                      <a:moveTo>
                                        <a:pt x="142" y="124"/>
                                      </a:moveTo>
                                      <a:cubicBezTo>
                                        <a:pt x="142" y="19"/>
                                        <a:pt x="142" y="19"/>
                                        <a:pt x="142" y="19"/>
                                      </a:cubicBezTo>
                                      <a:cubicBezTo>
                                        <a:pt x="128" y="19"/>
                                        <a:pt x="128" y="19"/>
                                        <a:pt x="128" y="19"/>
                                      </a:cubicBezTo>
                                      <a:cubicBezTo>
                                        <a:pt x="128" y="24"/>
                                        <a:pt x="128" y="24"/>
                                        <a:pt x="128" y="24"/>
                                      </a:cubicBezTo>
                                      <a:cubicBezTo>
                                        <a:pt x="128" y="27"/>
                                        <a:pt x="126" y="29"/>
                                        <a:pt x="123" y="29"/>
                                      </a:cubicBezTo>
                                      <a:cubicBezTo>
                                        <a:pt x="109" y="29"/>
                                        <a:pt x="109" y="29"/>
                                        <a:pt x="109" y="29"/>
                                      </a:cubicBezTo>
                                      <a:cubicBezTo>
                                        <a:pt x="107" y="29"/>
                                        <a:pt x="104" y="27"/>
                                        <a:pt x="104" y="24"/>
                                      </a:cubicBezTo>
                                      <a:cubicBezTo>
                                        <a:pt x="104" y="19"/>
                                        <a:pt x="104" y="19"/>
                                        <a:pt x="104" y="19"/>
                                      </a:cubicBezTo>
                                      <a:cubicBezTo>
                                        <a:pt x="47" y="19"/>
                                        <a:pt x="47" y="19"/>
                                        <a:pt x="47" y="19"/>
                                      </a:cubicBezTo>
                                      <a:cubicBezTo>
                                        <a:pt x="47" y="24"/>
                                        <a:pt x="47" y="24"/>
                                        <a:pt x="47" y="24"/>
                                      </a:cubicBezTo>
                                      <a:cubicBezTo>
                                        <a:pt x="47" y="27"/>
                                        <a:pt x="45" y="29"/>
                                        <a:pt x="43" y="29"/>
                                      </a:cubicBezTo>
                                      <a:cubicBezTo>
                                        <a:pt x="28" y="29"/>
                                        <a:pt x="28" y="29"/>
                                        <a:pt x="28" y="29"/>
                                      </a:cubicBezTo>
                                      <a:cubicBezTo>
                                        <a:pt x="26" y="29"/>
                                        <a:pt x="24" y="27"/>
                                        <a:pt x="24" y="24"/>
                                      </a:cubicBezTo>
                                      <a:cubicBezTo>
                                        <a:pt x="24" y="19"/>
                                        <a:pt x="24" y="19"/>
                                        <a:pt x="24" y="19"/>
                                      </a:cubicBezTo>
                                      <a:cubicBezTo>
                                        <a:pt x="9" y="19"/>
                                        <a:pt x="9" y="19"/>
                                        <a:pt x="9" y="19"/>
                                      </a:cubicBezTo>
                                      <a:cubicBezTo>
                                        <a:pt x="9" y="124"/>
                                        <a:pt x="9" y="124"/>
                                        <a:pt x="9" y="124"/>
                                      </a:cubicBezTo>
                                      <a:cubicBezTo>
                                        <a:pt x="142" y="124"/>
                                        <a:pt x="142" y="124"/>
                                        <a:pt x="142" y="124"/>
                                      </a:cubicBezTo>
                                      <a:close/>
                                      <a:moveTo>
                                        <a:pt x="119" y="19"/>
                                      </a:moveTo>
                                      <a:cubicBezTo>
                                        <a:pt x="119" y="10"/>
                                        <a:pt x="119" y="10"/>
                                        <a:pt x="119" y="10"/>
                                      </a:cubicBezTo>
                                      <a:cubicBezTo>
                                        <a:pt x="114" y="10"/>
                                        <a:pt x="114" y="10"/>
                                        <a:pt x="114" y="10"/>
                                      </a:cubicBezTo>
                                      <a:cubicBezTo>
                                        <a:pt x="114" y="19"/>
                                        <a:pt x="114" y="19"/>
                                        <a:pt x="114" y="19"/>
                                      </a:cubicBezTo>
                                      <a:cubicBezTo>
                                        <a:pt x="119" y="19"/>
                                        <a:pt x="119" y="19"/>
                                        <a:pt x="119" y="19"/>
                                      </a:cubicBezTo>
                                      <a:close/>
                                      <a:moveTo>
                                        <a:pt x="38" y="19"/>
                                      </a:moveTo>
                                      <a:cubicBezTo>
                                        <a:pt x="38" y="10"/>
                                        <a:pt x="38" y="10"/>
                                        <a:pt x="38" y="10"/>
                                      </a:cubicBezTo>
                                      <a:cubicBezTo>
                                        <a:pt x="33" y="10"/>
                                        <a:pt x="33" y="10"/>
                                        <a:pt x="33" y="10"/>
                                      </a:cubicBezTo>
                                      <a:cubicBezTo>
                                        <a:pt x="33" y="19"/>
                                        <a:pt x="33" y="19"/>
                                        <a:pt x="33" y="19"/>
                                      </a:cubicBezTo>
                                      <a:cubicBezTo>
                                        <a:pt x="38" y="19"/>
                                        <a:pt x="38" y="19"/>
                                        <a:pt x="38" y="19"/>
                                      </a:cubicBezTo>
                                      <a:close/>
                                      <a:moveTo>
                                        <a:pt x="128" y="53"/>
                                      </a:moveTo>
                                      <a:cubicBezTo>
                                        <a:pt x="128" y="72"/>
                                        <a:pt x="128" y="72"/>
                                        <a:pt x="128" y="72"/>
                                      </a:cubicBezTo>
                                      <a:cubicBezTo>
                                        <a:pt x="128" y="74"/>
                                        <a:pt x="126" y="76"/>
                                        <a:pt x="123" y="76"/>
                                      </a:cubicBezTo>
                                      <a:cubicBezTo>
                                        <a:pt x="104" y="76"/>
                                        <a:pt x="104" y="76"/>
                                        <a:pt x="104" y="76"/>
                                      </a:cubicBezTo>
                                      <a:cubicBezTo>
                                        <a:pt x="102" y="76"/>
                                        <a:pt x="100" y="74"/>
                                        <a:pt x="100" y="72"/>
                                      </a:cubicBezTo>
                                      <a:cubicBezTo>
                                        <a:pt x="100" y="53"/>
                                        <a:pt x="100" y="53"/>
                                        <a:pt x="100" y="53"/>
                                      </a:cubicBezTo>
                                      <a:cubicBezTo>
                                        <a:pt x="100" y="50"/>
                                        <a:pt x="102" y="48"/>
                                        <a:pt x="104" y="48"/>
                                      </a:cubicBezTo>
                                      <a:cubicBezTo>
                                        <a:pt x="123" y="48"/>
                                        <a:pt x="123" y="48"/>
                                        <a:pt x="123" y="48"/>
                                      </a:cubicBezTo>
                                      <a:cubicBezTo>
                                        <a:pt x="126" y="48"/>
                                        <a:pt x="128" y="50"/>
                                        <a:pt x="128" y="53"/>
                                      </a:cubicBezTo>
                                      <a:close/>
                                      <a:moveTo>
                                        <a:pt x="119" y="67"/>
                                      </a:moveTo>
                                      <a:cubicBezTo>
                                        <a:pt x="119" y="57"/>
                                        <a:pt x="119" y="57"/>
                                        <a:pt x="119" y="57"/>
                                      </a:cubicBezTo>
                                      <a:cubicBezTo>
                                        <a:pt x="109" y="57"/>
                                        <a:pt x="109" y="57"/>
                                        <a:pt x="109" y="57"/>
                                      </a:cubicBezTo>
                                      <a:cubicBezTo>
                                        <a:pt x="109" y="67"/>
                                        <a:pt x="109" y="67"/>
                                        <a:pt x="109" y="67"/>
                                      </a:cubicBezTo>
                                      <a:cubicBezTo>
                                        <a:pt x="119" y="67"/>
                                        <a:pt x="119" y="67"/>
                                        <a:pt x="119" y="67"/>
                                      </a:cubicBezTo>
                                      <a:close/>
                                      <a:moveTo>
                                        <a:pt x="128" y="91"/>
                                      </a:moveTo>
                                      <a:cubicBezTo>
                                        <a:pt x="128" y="110"/>
                                        <a:pt x="128" y="110"/>
                                        <a:pt x="128" y="110"/>
                                      </a:cubicBezTo>
                                      <a:cubicBezTo>
                                        <a:pt x="128" y="112"/>
                                        <a:pt x="126" y="115"/>
                                        <a:pt x="123" y="115"/>
                                      </a:cubicBezTo>
                                      <a:cubicBezTo>
                                        <a:pt x="104" y="115"/>
                                        <a:pt x="104" y="115"/>
                                        <a:pt x="104" y="115"/>
                                      </a:cubicBezTo>
                                      <a:cubicBezTo>
                                        <a:pt x="102" y="115"/>
                                        <a:pt x="100" y="112"/>
                                        <a:pt x="100" y="110"/>
                                      </a:cubicBezTo>
                                      <a:cubicBezTo>
                                        <a:pt x="100" y="91"/>
                                        <a:pt x="100" y="91"/>
                                        <a:pt x="100" y="91"/>
                                      </a:cubicBezTo>
                                      <a:cubicBezTo>
                                        <a:pt x="100" y="88"/>
                                        <a:pt x="102" y="86"/>
                                        <a:pt x="104" y="86"/>
                                      </a:cubicBezTo>
                                      <a:cubicBezTo>
                                        <a:pt x="123" y="86"/>
                                        <a:pt x="123" y="86"/>
                                        <a:pt x="123" y="86"/>
                                      </a:cubicBezTo>
                                      <a:cubicBezTo>
                                        <a:pt x="126" y="86"/>
                                        <a:pt x="128" y="88"/>
                                        <a:pt x="128" y="91"/>
                                      </a:cubicBezTo>
                                      <a:close/>
                                      <a:moveTo>
                                        <a:pt x="119" y="105"/>
                                      </a:moveTo>
                                      <a:cubicBezTo>
                                        <a:pt x="119" y="95"/>
                                        <a:pt x="119" y="95"/>
                                        <a:pt x="119" y="95"/>
                                      </a:cubicBezTo>
                                      <a:cubicBezTo>
                                        <a:pt x="109" y="95"/>
                                        <a:pt x="109" y="95"/>
                                        <a:pt x="109" y="95"/>
                                      </a:cubicBezTo>
                                      <a:cubicBezTo>
                                        <a:pt x="109" y="105"/>
                                        <a:pt x="109" y="105"/>
                                        <a:pt x="109" y="105"/>
                                      </a:cubicBezTo>
                                      <a:cubicBezTo>
                                        <a:pt x="119" y="105"/>
                                        <a:pt x="119" y="105"/>
                                        <a:pt x="119" y="105"/>
                                      </a:cubicBezTo>
                                      <a:close/>
                                      <a:moveTo>
                                        <a:pt x="90" y="53"/>
                                      </a:moveTo>
                                      <a:cubicBezTo>
                                        <a:pt x="90" y="72"/>
                                        <a:pt x="90" y="72"/>
                                        <a:pt x="90" y="72"/>
                                      </a:cubicBezTo>
                                      <a:cubicBezTo>
                                        <a:pt x="90" y="74"/>
                                        <a:pt x="88" y="76"/>
                                        <a:pt x="85" y="76"/>
                                      </a:cubicBezTo>
                                      <a:cubicBezTo>
                                        <a:pt x="66" y="76"/>
                                        <a:pt x="66" y="76"/>
                                        <a:pt x="66" y="76"/>
                                      </a:cubicBezTo>
                                      <a:cubicBezTo>
                                        <a:pt x="64" y="76"/>
                                        <a:pt x="62" y="74"/>
                                        <a:pt x="62" y="72"/>
                                      </a:cubicBezTo>
                                      <a:cubicBezTo>
                                        <a:pt x="62" y="53"/>
                                        <a:pt x="62" y="53"/>
                                        <a:pt x="62" y="53"/>
                                      </a:cubicBezTo>
                                      <a:cubicBezTo>
                                        <a:pt x="62" y="50"/>
                                        <a:pt x="64" y="48"/>
                                        <a:pt x="66" y="48"/>
                                      </a:cubicBezTo>
                                      <a:cubicBezTo>
                                        <a:pt x="85" y="48"/>
                                        <a:pt x="85" y="48"/>
                                        <a:pt x="85" y="48"/>
                                      </a:cubicBezTo>
                                      <a:cubicBezTo>
                                        <a:pt x="88" y="48"/>
                                        <a:pt x="90" y="50"/>
                                        <a:pt x="90" y="53"/>
                                      </a:cubicBezTo>
                                      <a:close/>
                                      <a:moveTo>
                                        <a:pt x="81" y="67"/>
                                      </a:moveTo>
                                      <a:cubicBezTo>
                                        <a:pt x="81" y="57"/>
                                        <a:pt x="81" y="57"/>
                                        <a:pt x="81" y="57"/>
                                      </a:cubicBezTo>
                                      <a:cubicBezTo>
                                        <a:pt x="71" y="57"/>
                                        <a:pt x="71" y="57"/>
                                        <a:pt x="71" y="57"/>
                                      </a:cubicBezTo>
                                      <a:cubicBezTo>
                                        <a:pt x="71" y="67"/>
                                        <a:pt x="71" y="67"/>
                                        <a:pt x="71" y="67"/>
                                      </a:cubicBezTo>
                                      <a:cubicBezTo>
                                        <a:pt x="81" y="67"/>
                                        <a:pt x="81" y="67"/>
                                        <a:pt x="81" y="67"/>
                                      </a:cubicBezTo>
                                      <a:close/>
                                      <a:moveTo>
                                        <a:pt x="90" y="91"/>
                                      </a:moveTo>
                                      <a:cubicBezTo>
                                        <a:pt x="90" y="110"/>
                                        <a:pt x="90" y="110"/>
                                        <a:pt x="90" y="110"/>
                                      </a:cubicBezTo>
                                      <a:cubicBezTo>
                                        <a:pt x="90" y="112"/>
                                        <a:pt x="88" y="115"/>
                                        <a:pt x="85" y="115"/>
                                      </a:cubicBezTo>
                                      <a:cubicBezTo>
                                        <a:pt x="66" y="115"/>
                                        <a:pt x="66" y="115"/>
                                        <a:pt x="66" y="115"/>
                                      </a:cubicBezTo>
                                      <a:cubicBezTo>
                                        <a:pt x="64" y="115"/>
                                        <a:pt x="62" y="112"/>
                                        <a:pt x="62" y="110"/>
                                      </a:cubicBezTo>
                                      <a:cubicBezTo>
                                        <a:pt x="62" y="91"/>
                                        <a:pt x="62" y="91"/>
                                        <a:pt x="62" y="91"/>
                                      </a:cubicBezTo>
                                      <a:cubicBezTo>
                                        <a:pt x="62" y="88"/>
                                        <a:pt x="64" y="86"/>
                                        <a:pt x="66" y="86"/>
                                      </a:cubicBezTo>
                                      <a:cubicBezTo>
                                        <a:pt x="85" y="86"/>
                                        <a:pt x="85" y="86"/>
                                        <a:pt x="85" y="86"/>
                                      </a:cubicBezTo>
                                      <a:cubicBezTo>
                                        <a:pt x="88" y="86"/>
                                        <a:pt x="90" y="88"/>
                                        <a:pt x="90" y="91"/>
                                      </a:cubicBezTo>
                                      <a:close/>
                                      <a:moveTo>
                                        <a:pt x="81" y="105"/>
                                      </a:moveTo>
                                      <a:cubicBezTo>
                                        <a:pt x="81" y="95"/>
                                        <a:pt x="81" y="95"/>
                                        <a:pt x="81" y="95"/>
                                      </a:cubicBezTo>
                                      <a:cubicBezTo>
                                        <a:pt x="71" y="95"/>
                                        <a:pt x="71" y="95"/>
                                        <a:pt x="71" y="95"/>
                                      </a:cubicBezTo>
                                      <a:cubicBezTo>
                                        <a:pt x="71" y="105"/>
                                        <a:pt x="71" y="105"/>
                                        <a:pt x="71" y="105"/>
                                      </a:cubicBezTo>
                                      <a:cubicBezTo>
                                        <a:pt x="81" y="105"/>
                                        <a:pt x="81" y="105"/>
                                        <a:pt x="81" y="105"/>
                                      </a:cubicBezTo>
                                      <a:close/>
                                      <a:moveTo>
                                        <a:pt x="52" y="53"/>
                                      </a:moveTo>
                                      <a:cubicBezTo>
                                        <a:pt x="52" y="72"/>
                                        <a:pt x="52" y="72"/>
                                        <a:pt x="52" y="72"/>
                                      </a:cubicBezTo>
                                      <a:cubicBezTo>
                                        <a:pt x="52" y="74"/>
                                        <a:pt x="50" y="76"/>
                                        <a:pt x="47" y="76"/>
                                      </a:cubicBezTo>
                                      <a:cubicBezTo>
                                        <a:pt x="28" y="76"/>
                                        <a:pt x="28" y="76"/>
                                        <a:pt x="28" y="76"/>
                                      </a:cubicBezTo>
                                      <a:cubicBezTo>
                                        <a:pt x="26" y="76"/>
                                        <a:pt x="24" y="74"/>
                                        <a:pt x="24" y="72"/>
                                      </a:cubicBezTo>
                                      <a:cubicBezTo>
                                        <a:pt x="24" y="53"/>
                                        <a:pt x="24" y="53"/>
                                        <a:pt x="24" y="53"/>
                                      </a:cubicBezTo>
                                      <a:cubicBezTo>
                                        <a:pt x="24" y="50"/>
                                        <a:pt x="26" y="48"/>
                                        <a:pt x="28" y="48"/>
                                      </a:cubicBezTo>
                                      <a:cubicBezTo>
                                        <a:pt x="47" y="48"/>
                                        <a:pt x="47" y="48"/>
                                        <a:pt x="47" y="48"/>
                                      </a:cubicBezTo>
                                      <a:cubicBezTo>
                                        <a:pt x="50" y="48"/>
                                        <a:pt x="52" y="50"/>
                                        <a:pt x="52" y="53"/>
                                      </a:cubicBezTo>
                                      <a:close/>
                                      <a:moveTo>
                                        <a:pt x="43" y="67"/>
                                      </a:moveTo>
                                      <a:cubicBezTo>
                                        <a:pt x="43" y="57"/>
                                        <a:pt x="43" y="57"/>
                                        <a:pt x="43" y="57"/>
                                      </a:cubicBezTo>
                                      <a:cubicBezTo>
                                        <a:pt x="33" y="57"/>
                                        <a:pt x="33" y="57"/>
                                        <a:pt x="33" y="57"/>
                                      </a:cubicBezTo>
                                      <a:cubicBezTo>
                                        <a:pt x="33" y="67"/>
                                        <a:pt x="33" y="67"/>
                                        <a:pt x="33" y="67"/>
                                      </a:cubicBezTo>
                                      <a:cubicBezTo>
                                        <a:pt x="43" y="67"/>
                                        <a:pt x="43" y="67"/>
                                        <a:pt x="43" y="67"/>
                                      </a:cubicBezTo>
                                      <a:close/>
                                      <a:moveTo>
                                        <a:pt x="47" y="86"/>
                                      </a:moveTo>
                                      <a:cubicBezTo>
                                        <a:pt x="50" y="86"/>
                                        <a:pt x="52" y="88"/>
                                        <a:pt x="52" y="91"/>
                                      </a:cubicBezTo>
                                      <a:cubicBezTo>
                                        <a:pt x="52" y="110"/>
                                        <a:pt x="52" y="110"/>
                                        <a:pt x="52" y="110"/>
                                      </a:cubicBezTo>
                                      <a:cubicBezTo>
                                        <a:pt x="52" y="112"/>
                                        <a:pt x="50" y="115"/>
                                        <a:pt x="47" y="115"/>
                                      </a:cubicBezTo>
                                      <a:cubicBezTo>
                                        <a:pt x="28" y="115"/>
                                        <a:pt x="28" y="115"/>
                                        <a:pt x="28" y="115"/>
                                      </a:cubicBezTo>
                                      <a:cubicBezTo>
                                        <a:pt x="26" y="115"/>
                                        <a:pt x="24" y="112"/>
                                        <a:pt x="24" y="110"/>
                                      </a:cubicBezTo>
                                      <a:cubicBezTo>
                                        <a:pt x="24" y="91"/>
                                        <a:pt x="24" y="91"/>
                                        <a:pt x="24" y="91"/>
                                      </a:cubicBezTo>
                                      <a:cubicBezTo>
                                        <a:pt x="24" y="88"/>
                                        <a:pt x="26" y="86"/>
                                        <a:pt x="28" y="86"/>
                                      </a:cubicBezTo>
                                      <a:cubicBezTo>
                                        <a:pt x="47" y="86"/>
                                        <a:pt x="47" y="86"/>
                                        <a:pt x="47" y="86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95"/>
                                        <a:pt x="43" y="95"/>
                                        <a:pt x="43" y="95"/>
                                      </a:cubicBezTo>
                                      <a:cubicBezTo>
                                        <a:pt x="33" y="95"/>
                                        <a:pt x="33" y="95"/>
                                        <a:pt x="33" y="95"/>
                                      </a:cubicBezTo>
                                      <a:cubicBezTo>
                                        <a:pt x="33" y="105"/>
                                        <a:pt x="33" y="105"/>
                                        <a:pt x="33" y="105"/>
                                      </a:cubicBez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81AB0EC" id="组合 329" o:spid="_x0000_s1037" style="position:absolute;margin-left:.7pt;margin-top:18.05pt;width:374.15pt;height:38.1pt;z-index:251763712;mso-width-relative:margin" coordorigin="" coordsize="47522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">
                      <v:shape id="文本框 24" o:spid="_x0000_s1038" type="#_x0000_t202" style="position:absolute;left:2476;width:15325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  <v:textbox>
                          <w:txbxContent>
                            <w:p w14:paraId="1BDAF6A2" w14:textId="77777777" w:rsidR="00E4019A" w:rsidRPr="006B2E84" w:rsidRDefault="00E4019A" w:rsidP="00E4019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70C0"/>
                                  <w:sz w:val="30"/>
                                  <w:szCs w:val="30"/>
                                </w:rPr>
                              </w:pPr>
                              <w:r w:rsidRPr="006B2E84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70C0"/>
                                  <w:kern w:val="24"/>
                                  <w:sz w:val="30"/>
                                  <w:szCs w:val="30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oval id="椭圆 326" o:spid="_x0000_s1039" style="position:absolute;top:3937;width:47522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" fillcolor="#2e74b5 [2404]" strokecolor="#5b9bd5 [3204]" strokeweight="1pt">
                        <v:stroke joinstyle="miter"/>
                      </v:oval>
                      <v:shape id="Freeform 135" o:spid="_x0000_s1040" style="position:absolute;left:190;top:1460;width:2451;height:2159;visibility:visible;mso-wrap-style:square;v-text-anchor:top" coordsize="15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" path="m152,15v,114,,114,,114c152,131,150,134,147,134,5,134,5,134,5,134,2,134,,131,,129,,15,,15,,15,,12,2,10,5,10v19,,19,,19,c24,5,24,5,24,5,24,3,26,,28,,43,,43,,43,v2,,4,3,4,5c47,10,47,10,47,10v57,,57,,57,c104,5,104,5,104,5v,-2,3,-5,5,-5c123,,123,,123,v3,,5,3,5,5c128,10,128,10,128,10v19,,19,,19,c150,10,152,12,152,15xm142,124v,-105,,-105,,-105c128,19,128,19,128,19v,5,,5,,5c128,27,126,29,123,29v-14,,-14,,-14,c107,29,104,27,104,24v,-5,,-5,,-5c47,19,47,19,47,19v,5,,5,,5c47,27,45,29,43,29v-15,,-15,,-15,c26,29,24,27,24,24v,-5,,-5,,-5c9,19,9,19,9,19v,105,,105,,105c142,124,142,124,142,124xm119,19v,-9,,-9,,-9c114,10,114,10,114,10v,9,,9,,9c119,19,119,19,119,19xm38,19v,-9,,-9,,-9c33,10,33,10,33,10v,9,,9,,9c38,19,38,19,38,19xm128,53v,19,,19,,19c128,74,126,76,123,76v-19,,-19,,-19,c102,76,100,74,100,72v,-19,,-19,,-19c100,50,102,48,104,48v19,,19,,19,c126,48,128,50,128,53xm119,67v,-10,,-10,,-10c109,57,109,57,109,57v,10,,10,,10c119,67,119,67,119,67xm128,91v,19,,19,,19c128,112,126,115,123,115v-19,,-19,,-19,c102,115,100,112,100,110v,-19,,-19,,-19c100,88,102,86,104,86v19,,19,,19,c126,86,128,88,128,91xm119,105v,-10,,-10,,-10c109,95,109,95,109,95v,10,,10,,10c119,105,119,105,119,105xm90,53v,19,,19,,19c90,74,88,76,85,76v-19,,-19,,-19,c64,76,62,74,62,72v,-19,,-19,,-19c62,50,64,48,66,48v19,,19,,19,c88,48,90,50,90,53xm81,67v,-10,,-10,,-10c71,57,71,57,71,57v,10,,10,,10c81,67,81,67,81,67xm90,91v,19,,19,,19c90,112,88,115,85,115v-19,,-19,,-19,c64,115,62,112,62,110v,-19,,-19,,-19c62,88,64,86,66,86v19,,19,,19,c88,86,90,88,90,91xm81,105v,-10,,-10,,-10c71,95,71,95,71,95v,10,,10,,10c81,105,81,105,81,105xm52,53v,19,,19,,19c52,74,50,76,47,76v-19,,-19,,-19,c26,76,24,74,24,72v,-19,,-19,,-19c24,50,26,48,28,48v19,,19,,19,c50,48,52,50,52,53xm43,67v,-10,,-10,,-10c33,57,33,57,33,57v,10,,10,,10c43,67,43,67,43,67xm47,86v3,,5,2,5,5c52,110,52,110,52,110v,2,-2,5,-5,5c28,115,28,115,28,115v-2,,-4,-3,-4,-5c24,91,24,91,24,91v,-3,2,-5,4,-5c47,86,47,86,47,86xm43,105v,-10,,-10,,-10c33,95,33,95,33,95v,10,,10,,10c43,105,43,105,43,105xm43,105v,,,,,e" fillcolor="#002060" stroked="f">
                        <v:path arrowok="t" o:connecttype="custom" o:connectlocs="237047,215900;0,24168;38702,8056;75791,8056;167707,8056;206408,8056;245110,24168;206408,30613;175770,46725;75791,30613;45152,46725;14513,30613;191895,30613;183833,30613;61278,16112;61278,30613;198346,122451;161257,85393;206408,85393;175770,91838;206408,146619;167707,185287;167707,138563;191895,169175;175770,169175;145131,116006;99979,116006;137068,77337;130618,91838;130618,107950;137068,185287;99979,146619;145131,146619;114492,153063;83853,85393;45152,122451;45152,77337;69340,107950;53215,107950;83853,146619;45152,185287;45152,138563;69340,153063;69340,169175" o:connectangles="0,0,0,0,0,0,0,0,0,0,0,0,0,0,0,0,0,0,0,0,0,0,0,0,0,0,0,0,0,0,0,0,0,0,0,0,0,0,0,0,0,0,0,0"/>
                        <o:lock v:ext="edit" aspectratio="t" verticies="t"/>
                      </v:shape>
                    </v:group>
                  </w:pict>
                </mc:Fallback>
              </mc:AlternateContent>
            </w:r>
            <w:r w:rsidRPr="00D70B9B">
              <w:rPr>
                <w:rFonts w:ascii="微软雅黑" w:eastAsia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2013.9-2017.6</w:t>
            </w:r>
          </w:p>
        </w:tc>
        <w:tc>
          <w:tcPr>
            <w:tcW w:w="2552" w:type="dxa"/>
          </w:tcPr>
          <w:p w14:paraId="2C6DA997" w14:textId="77777777" w:rsidR="00E4019A" w:rsidRPr="00D70B9B" w:rsidRDefault="00E4019A" w:rsidP="00E4019A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70B9B">
              <w:rPr>
                <w:rFonts w:ascii="微软雅黑" w:eastAsia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哈尔滨工业大学（深圳）</w:t>
            </w:r>
          </w:p>
          <w:p w14:paraId="060FD2E3" w14:textId="77777777" w:rsidR="00E4019A" w:rsidRPr="00D70B9B" w:rsidRDefault="00E4019A" w:rsidP="00E4019A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70B9B">
              <w:rPr>
                <w:rFonts w:ascii="微软雅黑" w:eastAsia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福州大学</w:t>
            </w:r>
          </w:p>
        </w:tc>
        <w:tc>
          <w:tcPr>
            <w:tcW w:w="3402" w:type="dxa"/>
          </w:tcPr>
          <w:p w14:paraId="2819F774" w14:textId="77777777" w:rsidR="00E4019A" w:rsidRDefault="00E4019A" w:rsidP="00E4019A">
            <w:pPr>
              <w:spacing w:line="440" w:lineRule="exact"/>
              <w:jc w:val="center"/>
              <w:rPr>
                <w:rFonts w:ascii="微软雅黑" w:eastAsia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88562D">
              <w:rPr>
                <w:rFonts w:ascii="微软雅黑" w:eastAsia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机械工程</w:t>
            </w:r>
            <w:r w:rsidRPr="00151D11">
              <w:rPr>
                <w:rFonts w:ascii="微软雅黑" w:eastAsia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>
              <w:rPr>
                <w:rFonts w:ascii="微软雅黑" w:eastAsia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151D11">
              <w:rPr>
                <w:rFonts w:ascii="微软雅黑" w:eastAsia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/</w:t>
            </w:r>
            <w:r>
              <w:rPr>
                <w:rFonts w:ascii="微软雅黑" w:eastAsia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90</w:t>
            </w:r>
            <w:r w:rsidRPr="00151D11">
              <w:rPr>
                <w:rFonts w:ascii="微软雅黑" w:eastAsia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）</w:t>
            </w:r>
          </w:p>
          <w:p w14:paraId="0736DE55" w14:textId="77777777" w:rsidR="00E4019A" w:rsidRPr="0088562D" w:rsidRDefault="00E4019A" w:rsidP="00E4019A">
            <w:pPr>
              <w:spacing w:line="440" w:lineRule="exact"/>
              <w:rPr>
                <w:rFonts w:ascii="微软雅黑" w:eastAsia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70B9B">
              <w:rPr>
                <w:rFonts w:ascii="微软雅黑" w:eastAsia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机械设计制造及其自动化</w:t>
            </w:r>
            <w:r w:rsidRPr="00151D11">
              <w:rPr>
                <w:rFonts w:ascii="微软雅黑" w:eastAsia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（4/200）</w:t>
            </w:r>
          </w:p>
        </w:tc>
      </w:tr>
    </w:tbl>
    <w:tbl>
      <w:tblPr>
        <w:tblStyle w:val="ab"/>
        <w:tblpPr w:leftFromText="180" w:rightFromText="180" w:vertAnchor="text" w:horzAnchor="page" w:tblpX="3750" w:tblpY="1754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1564"/>
      </w:tblGrid>
      <w:tr w:rsidR="00E4019A" w:rsidRPr="00E57CFE" w14:paraId="7DB046E2" w14:textId="77777777" w:rsidTr="00E4019A">
        <w:trPr>
          <w:trHeight w:val="312"/>
        </w:trPr>
        <w:tc>
          <w:tcPr>
            <w:tcW w:w="1980" w:type="dxa"/>
          </w:tcPr>
          <w:bookmarkEnd w:id="0"/>
          <w:p w14:paraId="769266A5" w14:textId="77777777" w:rsidR="00E4019A" w:rsidRPr="007358CE" w:rsidRDefault="00E4019A" w:rsidP="00E4019A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-至今</w:t>
            </w:r>
          </w:p>
        </w:tc>
        <w:tc>
          <w:tcPr>
            <w:tcW w:w="4111" w:type="dxa"/>
          </w:tcPr>
          <w:p w14:paraId="6978C299" w14:textId="2CFF99CB" w:rsidR="00E4019A" w:rsidRPr="00A03FEF" w:rsidRDefault="00E4019A" w:rsidP="00E4019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A03FEF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机器视觉雾化器装配</w:t>
            </w:r>
            <w:r w:rsidR="00792626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缺陷</w:t>
            </w:r>
            <w:r w:rsidRPr="00A03FEF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检测</w:t>
            </w:r>
          </w:p>
        </w:tc>
        <w:tc>
          <w:tcPr>
            <w:tcW w:w="1564" w:type="dxa"/>
          </w:tcPr>
          <w:p w14:paraId="58CE4EC2" w14:textId="77777777" w:rsidR="00E4019A" w:rsidRPr="007358CE" w:rsidRDefault="00E4019A" w:rsidP="00E4019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硕士课题</w:t>
            </w:r>
          </w:p>
        </w:tc>
      </w:tr>
      <w:tr w:rsidR="00E4019A" w:rsidRPr="00E57CFE" w14:paraId="7425AD0A" w14:textId="77777777" w:rsidTr="00E4019A">
        <w:trPr>
          <w:trHeight w:val="312"/>
        </w:trPr>
        <w:tc>
          <w:tcPr>
            <w:tcW w:w="7655" w:type="dxa"/>
            <w:gridSpan w:val="3"/>
          </w:tcPr>
          <w:p w14:paraId="6E9C4735" w14:textId="77777777" w:rsidR="00E4019A" w:rsidRPr="00277209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77209">
              <w:rPr>
                <w:rFonts w:ascii="微软雅黑" w:eastAsia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该项目内容是检测雾化器装配的各种不良</w:t>
            </w:r>
          </w:p>
          <w:p w14:paraId="7C64A6E0" w14:textId="77777777" w:rsidR="00E4019A" w:rsidRPr="00277209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使用OpenCV，针对不同的不良类别设计了相应的图像处理检测算法</w:t>
            </w:r>
          </w:p>
          <w:p w14:paraId="3C62CB7F" w14:textId="77777777" w:rsidR="00E4019A" w:rsidRPr="00277209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使用TensorFlow，基于</w:t>
            </w:r>
            <w:proofErr w:type="spellStart"/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Mobile</w:t>
            </w:r>
            <w:r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Net</w:t>
            </w:r>
            <w:proofErr w:type="spellEnd"/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网络搭建深度学习算法进行不良检测</w:t>
            </w:r>
          </w:p>
          <w:p w14:paraId="3525A52C" w14:textId="77777777" w:rsidR="00E4019A" w:rsidRPr="005B1970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使用Python、Qt设计检测软件</w:t>
            </w:r>
          </w:p>
          <w:p w14:paraId="003E6141" w14:textId="77777777" w:rsidR="00E4019A" w:rsidRPr="005B1970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使用Django框架，My</w:t>
            </w:r>
            <w:r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SQL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设计云端检测数据管理系统</w:t>
            </w:r>
          </w:p>
        </w:tc>
      </w:tr>
      <w:tr w:rsidR="00E4019A" w:rsidRPr="00E57CFE" w14:paraId="6A865450" w14:textId="77777777" w:rsidTr="00E4019A">
        <w:trPr>
          <w:trHeight w:val="312"/>
        </w:trPr>
        <w:tc>
          <w:tcPr>
            <w:tcW w:w="1980" w:type="dxa"/>
          </w:tcPr>
          <w:p w14:paraId="646C3BD6" w14:textId="77777777" w:rsidR="00E4019A" w:rsidRPr="007358CE" w:rsidRDefault="00E4019A" w:rsidP="00E4019A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4111" w:type="dxa"/>
          </w:tcPr>
          <w:p w14:paraId="27407BDA" w14:textId="77777777" w:rsidR="00E4019A" w:rsidRPr="00A03FEF" w:rsidRDefault="00E4019A" w:rsidP="00E4019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A03FEF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</w:t>
            </w:r>
          </w:p>
        </w:tc>
        <w:tc>
          <w:tcPr>
            <w:tcW w:w="1564" w:type="dxa"/>
          </w:tcPr>
          <w:p w14:paraId="6FDC1E61" w14:textId="77777777" w:rsidR="00E4019A" w:rsidRPr="007358CE" w:rsidRDefault="00E4019A" w:rsidP="00E4019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实习生</w:t>
            </w:r>
          </w:p>
        </w:tc>
      </w:tr>
      <w:tr w:rsidR="00E4019A" w:rsidRPr="00E57CFE" w14:paraId="4B7C57DB" w14:textId="77777777" w:rsidTr="00E4019A">
        <w:trPr>
          <w:trHeight w:val="312"/>
        </w:trPr>
        <w:tc>
          <w:tcPr>
            <w:tcW w:w="7655" w:type="dxa"/>
            <w:gridSpan w:val="3"/>
          </w:tcPr>
          <w:p w14:paraId="3E5D829D" w14:textId="77777777" w:rsidR="00E4019A" w:rsidRPr="006921A1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该项目内容是检测道路上车辆和行人的流量</w:t>
            </w:r>
          </w:p>
          <w:p w14:paraId="24689D0D" w14:textId="77777777" w:rsidR="00E4019A" w:rsidRPr="006921A1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使用基于深度学习的</w:t>
            </w:r>
            <w:r w:rsidRPr="006921A1"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yolo v3</w:t>
            </w: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目标检测算法检测出车辆和行人</w:t>
            </w:r>
          </w:p>
          <w:p w14:paraId="5C5DB14C" w14:textId="77777777" w:rsidR="00E4019A" w:rsidRPr="006921A1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Pr="006921A1"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，设计流量检测算法，车辆可分车道计数</w:t>
            </w:r>
          </w:p>
          <w:p w14:paraId="11678595" w14:textId="77777777" w:rsidR="00E4019A" w:rsidRPr="006921A1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车辆计数准确率97%，行人检测准确92%</w:t>
            </w:r>
          </w:p>
        </w:tc>
      </w:tr>
      <w:tr w:rsidR="00E4019A" w:rsidRPr="00E57CFE" w14:paraId="6F19786B" w14:textId="77777777" w:rsidTr="00E4019A">
        <w:trPr>
          <w:trHeight w:val="312"/>
        </w:trPr>
        <w:tc>
          <w:tcPr>
            <w:tcW w:w="1980" w:type="dxa"/>
          </w:tcPr>
          <w:p w14:paraId="7C434545" w14:textId="77777777" w:rsidR="00E4019A" w:rsidRPr="007358CE" w:rsidRDefault="00E4019A" w:rsidP="00E4019A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018.3</w:t>
            </w:r>
          </w:p>
        </w:tc>
        <w:tc>
          <w:tcPr>
            <w:tcW w:w="4111" w:type="dxa"/>
          </w:tcPr>
          <w:p w14:paraId="3BC56AAB" w14:textId="77777777" w:rsidR="00E4019A" w:rsidRPr="00A03FEF" w:rsidRDefault="00E4019A" w:rsidP="00E4019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A03FEF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基于树莓派的运动目标检测</w:t>
            </w:r>
          </w:p>
        </w:tc>
        <w:tc>
          <w:tcPr>
            <w:tcW w:w="1564" w:type="dxa"/>
          </w:tcPr>
          <w:p w14:paraId="1F99ECAD" w14:textId="77777777" w:rsidR="00E4019A" w:rsidRPr="00407E72" w:rsidRDefault="00E4019A" w:rsidP="00E4019A">
            <w:pPr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</w:p>
        </w:tc>
      </w:tr>
      <w:tr w:rsidR="00E4019A" w:rsidRPr="00E57CFE" w14:paraId="27EFF8BA" w14:textId="77777777" w:rsidTr="00E4019A">
        <w:trPr>
          <w:trHeight w:val="312"/>
        </w:trPr>
        <w:tc>
          <w:tcPr>
            <w:tcW w:w="7655" w:type="dxa"/>
            <w:gridSpan w:val="3"/>
          </w:tcPr>
          <w:p w14:paraId="3F2D9D54" w14:textId="77777777" w:rsidR="00E4019A" w:rsidRPr="006921A1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该项目内容是在树莓派上实现运动目标的检测和追踪</w:t>
            </w:r>
          </w:p>
          <w:p w14:paraId="53F96E1D" w14:textId="77777777" w:rsidR="00E4019A" w:rsidRPr="006921A1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84F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使用高斯混合背景建模算法，进行图像处理检测运动目标</w:t>
            </w:r>
          </w:p>
          <w:p w14:paraId="23023D22" w14:textId="77777777" w:rsidR="00E4019A" w:rsidRPr="006921A1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使用Python设计运动目标的追踪算法</w:t>
            </w:r>
          </w:p>
        </w:tc>
      </w:tr>
      <w:tr w:rsidR="00E4019A" w:rsidRPr="00E57CFE" w14:paraId="03E83AF8" w14:textId="77777777" w:rsidTr="00E4019A">
        <w:trPr>
          <w:trHeight w:val="312"/>
        </w:trPr>
        <w:tc>
          <w:tcPr>
            <w:tcW w:w="1980" w:type="dxa"/>
          </w:tcPr>
          <w:p w14:paraId="3C25B3F7" w14:textId="77777777" w:rsidR="00E4019A" w:rsidRPr="00E4019A" w:rsidRDefault="00E4019A" w:rsidP="00E4019A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1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</w:t>
            </w:r>
            <w:r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3</w:t>
            </w:r>
          </w:p>
        </w:tc>
        <w:tc>
          <w:tcPr>
            <w:tcW w:w="4111" w:type="dxa"/>
          </w:tcPr>
          <w:p w14:paraId="0D75CDA5" w14:textId="77777777" w:rsidR="00E4019A" w:rsidRPr="00E4019A" w:rsidRDefault="00E4019A" w:rsidP="00E4019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广告点击率预估</w:t>
            </w:r>
          </w:p>
        </w:tc>
        <w:tc>
          <w:tcPr>
            <w:tcW w:w="1564" w:type="dxa"/>
          </w:tcPr>
          <w:p w14:paraId="7B5EEE48" w14:textId="77777777" w:rsidR="00E4019A" w:rsidRPr="00E4019A" w:rsidRDefault="00E4019A" w:rsidP="00E4019A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</w:p>
        </w:tc>
      </w:tr>
      <w:tr w:rsidR="00E4019A" w:rsidRPr="00E57CFE" w14:paraId="426B5B2F" w14:textId="77777777" w:rsidTr="00E4019A">
        <w:trPr>
          <w:trHeight w:val="312"/>
        </w:trPr>
        <w:tc>
          <w:tcPr>
            <w:tcW w:w="7655" w:type="dxa"/>
            <w:gridSpan w:val="3"/>
          </w:tcPr>
          <w:p w14:paraId="7F2AE47A" w14:textId="77777777" w:rsidR="00E4019A" w:rsidRPr="00E4019A" w:rsidRDefault="00E4019A" w:rsidP="00E4019A">
            <w:pPr>
              <w:pStyle w:val="aa"/>
              <w:numPr>
                <w:ilvl w:val="0"/>
                <w:numId w:val="9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E4019A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该项目内容是根据用户和广告信息，预测该广告是否被点击</w:t>
            </w:r>
          </w:p>
          <w:p w14:paraId="2B8C18DA" w14:textId="77777777" w:rsidR="00E4019A" w:rsidRPr="00E4019A" w:rsidRDefault="00E4019A" w:rsidP="00E4019A">
            <w:pPr>
              <w:pStyle w:val="aa"/>
              <w:numPr>
                <w:ilvl w:val="0"/>
                <w:numId w:val="9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E4019A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Pr="00E4019A"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Pandas</w:t>
            </w:r>
            <w:r w:rsidRPr="00E4019A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进行特征工程，包括数据清洗、特征筛选、数据处理</w:t>
            </w:r>
          </w:p>
          <w:p w14:paraId="38A238D7" w14:textId="77777777" w:rsidR="00E4019A" w:rsidRPr="00E4019A" w:rsidRDefault="00E4019A" w:rsidP="00E4019A">
            <w:pPr>
              <w:pStyle w:val="aa"/>
              <w:numPr>
                <w:ilvl w:val="0"/>
                <w:numId w:val="9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E4019A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proofErr w:type="spellStart"/>
            <w:r w:rsidRPr="00E4019A"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sk</w:t>
            </w:r>
            <w:proofErr w:type="spellEnd"/>
            <w:r w:rsidRPr="00E4019A"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-learn</w:t>
            </w:r>
            <w:r w:rsidRPr="00E4019A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，选择随机森林模型进行训练和参数调优</w:t>
            </w:r>
          </w:p>
        </w:tc>
      </w:tr>
      <w:tr w:rsidR="00E4019A" w:rsidRPr="00E57CFE" w14:paraId="5F206F93" w14:textId="77777777" w:rsidTr="00E4019A">
        <w:trPr>
          <w:trHeight w:val="312"/>
        </w:trPr>
        <w:tc>
          <w:tcPr>
            <w:tcW w:w="1980" w:type="dxa"/>
          </w:tcPr>
          <w:p w14:paraId="2B95F411" w14:textId="77777777" w:rsidR="00E4019A" w:rsidRPr="007358CE" w:rsidRDefault="00E4019A" w:rsidP="00E4019A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6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9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017.5</w:t>
            </w:r>
          </w:p>
        </w:tc>
        <w:tc>
          <w:tcPr>
            <w:tcW w:w="4111" w:type="dxa"/>
          </w:tcPr>
          <w:p w14:paraId="32C0E96C" w14:textId="77777777" w:rsidR="00E4019A" w:rsidRPr="007358CE" w:rsidRDefault="00E4019A" w:rsidP="00E4019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风扇温控系统设计</w:t>
            </w:r>
          </w:p>
        </w:tc>
        <w:tc>
          <w:tcPr>
            <w:tcW w:w="1564" w:type="dxa"/>
          </w:tcPr>
          <w:p w14:paraId="2DC7A562" w14:textId="77777777" w:rsidR="00E4019A" w:rsidRPr="0049518B" w:rsidRDefault="00E4019A" w:rsidP="00E4019A">
            <w:pPr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</w:p>
        </w:tc>
      </w:tr>
      <w:tr w:rsidR="00E4019A" w:rsidRPr="00E57CFE" w14:paraId="303A662F" w14:textId="77777777" w:rsidTr="00E4019A">
        <w:trPr>
          <w:trHeight w:val="312"/>
        </w:trPr>
        <w:tc>
          <w:tcPr>
            <w:tcW w:w="7655" w:type="dxa"/>
            <w:gridSpan w:val="3"/>
          </w:tcPr>
          <w:p w14:paraId="7A654579" w14:textId="77777777" w:rsidR="00E4019A" w:rsidRPr="0049518B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49518B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使用单片机实现根据温度自动调整风扇风速</w:t>
            </w:r>
          </w:p>
          <w:p w14:paraId="1A272274" w14:textId="77777777" w:rsidR="00E4019A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使用传感器检测环境温度和人体，按键切换模式，L</w:t>
            </w:r>
            <w:r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CD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显示信息</w:t>
            </w:r>
          </w:p>
          <w:p w14:paraId="6A617A67" w14:textId="77777777" w:rsidR="00E4019A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设计专用的P</w:t>
            </w:r>
            <w:r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CB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电路板</w:t>
            </w:r>
          </w:p>
          <w:p w14:paraId="38A1BF73" w14:textId="77777777" w:rsidR="00E4019A" w:rsidRPr="00E4019A" w:rsidRDefault="00E4019A" w:rsidP="00E4019A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使用单片机汇编语言设计程序</w:t>
            </w:r>
          </w:p>
        </w:tc>
      </w:tr>
    </w:tbl>
    <w:p w14:paraId="434E2DA1" w14:textId="494E83DC" w:rsidR="00E2607B" w:rsidRPr="008D5FC2" w:rsidRDefault="00E4019A" w:rsidP="00C66C50">
      <w:pPr>
        <w:ind w:leftChars="-675" w:left="-1418" w:firstLineChars="1754" w:firstLine="3683"/>
        <w:rPr>
          <w14:shadow w14:blurRad="50800" w14:dist="50800" w14:dir="5400000" w14:sx="0" w14:sy="0" w14:kx="0" w14:ky="0" w14:algn="ctr">
            <w14:srgbClr w14:val="C00000"/>
          </w14:shadow>
        </w:rPr>
      </w:pPr>
      <w:r>
        <w:rPr>
          <w:noProof/>
        </w:rPr>
        <w:t xml:space="preserve"> </w:t>
      </w:r>
      <w:bookmarkStart w:id="1" w:name="_GoBack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D64F6F7" wp14:editId="02AA1D49">
                <wp:simplePos x="0" y="0"/>
                <wp:positionH relativeFrom="column">
                  <wp:posOffset>1308735</wp:posOffset>
                </wp:positionH>
                <wp:positionV relativeFrom="paragraph">
                  <wp:posOffset>7991917</wp:posOffset>
                </wp:positionV>
                <wp:extent cx="4752000" cy="483870"/>
                <wp:effectExtent l="0" t="0" r="10795" b="0"/>
                <wp:wrapNone/>
                <wp:docPr id="349" name="组合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000" cy="483870"/>
                          <a:chOff x="0" y="0"/>
                          <a:chExt cx="4752000" cy="483870"/>
                        </a:xfrm>
                      </wpg:grpSpPr>
                      <wps:wsp>
                        <wps:cNvPr id="3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5169" y="140677"/>
                            <a:ext cx="216000" cy="216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8" name="文本框 24"/>
                        <wps:cNvSpPr txBox="1">
                          <a:spLocks/>
                        </wps:cNvSpPr>
                        <wps:spPr>
                          <a:xfrm>
                            <a:off x="246184" y="0"/>
                            <a:ext cx="1532467" cy="483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19EEE" w14:textId="77777777" w:rsidR="002E1720" w:rsidRPr="006B2E84" w:rsidRDefault="002E1720" w:rsidP="002E172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70C0"/>
                                  <w:sz w:val="30"/>
                                  <w:szCs w:val="30"/>
                                </w:rPr>
                              </w:pPr>
                              <w:r w:rsidRPr="006B2E84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70C0"/>
                                  <w:kern w:val="24"/>
                                  <w:sz w:val="30"/>
                                  <w:szCs w:val="30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9" name="椭圆 339"/>
                        <wps:cNvSpPr/>
                        <wps:spPr>
                          <a:xfrm>
                            <a:off x="0" y="392723"/>
                            <a:ext cx="4752000" cy="177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64F6F7" id="组合 349" o:spid="_x0000_s1041" style="position:absolute;left:0;text-align:left;margin-left:103.05pt;margin-top:629.3pt;width:374.15pt;height:38.1pt;z-index:251761664;mso-width-relative:margin" coordsize="47520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">
                <v:shape id="Freeform 175" o:spid="_x0000_s1042" style="position:absolute;left:351;top:1406;width:2160;height:2160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002060" stroked="f">
                  <v:path arrowok="t" o:connecttype="custom" o:connectlocs="15158,200908;0,16035;175263,0;190421,73572;175263,73572;164842,16035;15158,24524;20842,185817;77684,193362;36947,45275;137368,37729;144947,45275;45474,52821;36947,45275;45474,74515;124105,82061;116526,89607;36947,82061;36947,119790;88105,111301;95684,119790;45474,127336;36947,119790;45474,149031;95684,156576;88105,164122;36947,156576;215053,193362;195158,132996;108000,132052;88105,192419;92842,198079;119368,213170;123158,216000;146842,175441;155368,175441;180000,216000;183789,213170;210316,199022;215053,193362;120316,181100;110842,181100;132632,170725;151579,160349;151579,104699;151579,160349;182842,183930;168632,171668;194211,184873;185684,182987" o:connectangles="0,0,0,0,0,0,0,0,0,0,0,0,0,0,0,0,0,0,0,0,0,0,0,0,0,0,0,0,0,0,0,0,0,0,0,0,0,0,0,0,0,0,0,0,0,0,0,0,0,0"/>
                  <o:lock v:ext="edit" aspectratio="t" verticies="t"/>
                </v:shape>
                <v:shape id="文本框 24" o:spid="_x0000_s1043" type="#_x0000_t202" style="position:absolute;left:2461;width:15325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<v:textbox>
                    <w:txbxContent>
                      <w:p w14:paraId="0EA19EEE" w14:textId="77777777" w:rsidR="002E1720" w:rsidRPr="006B2E84" w:rsidRDefault="002E1720" w:rsidP="002E1720">
                        <w:pPr>
                          <w:pStyle w:val="a3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color w:val="0070C0"/>
                            <w:sz w:val="30"/>
                            <w:szCs w:val="30"/>
                          </w:rPr>
                        </w:pPr>
                        <w:r w:rsidRPr="006B2E84">
                          <w:rPr>
                            <w:rFonts w:ascii="微软雅黑" w:eastAsia="微软雅黑" w:hAnsi="微软雅黑" w:cstheme="minorBidi" w:hint="eastAsia"/>
                            <w:b/>
                            <w:color w:val="0070C0"/>
                            <w:kern w:val="24"/>
                            <w:sz w:val="30"/>
                            <w:szCs w:val="30"/>
                          </w:rPr>
                          <w:t>荣誉奖项</w:t>
                        </w:r>
                      </w:p>
                    </w:txbxContent>
                  </v:textbox>
                </v:shape>
                <v:oval id="椭圆 339" o:spid="_x0000_s1044" style="position:absolute;top:3927;width:47520;height: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" fillcolor="#2e74b5 [2404]" strokecolor="#5b9bd5 [3204]" strokeweight="1pt">
                  <v:stroke joinstyle="miter"/>
                </v:oval>
              </v:group>
            </w:pict>
          </mc:Fallback>
        </mc:AlternateContent>
      </w:r>
      <w:r w:rsidR="00A423F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E5478E" wp14:editId="78C2F926">
                <wp:simplePos x="0" y="0"/>
                <wp:positionH relativeFrom="column">
                  <wp:posOffset>-1034415</wp:posOffset>
                </wp:positionH>
                <wp:positionV relativeFrom="paragraph">
                  <wp:posOffset>2514600</wp:posOffset>
                </wp:positionV>
                <wp:extent cx="2125980" cy="1082040"/>
                <wp:effectExtent l="0" t="0" r="0" b="3810"/>
                <wp:wrapNone/>
                <wp:docPr id="62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598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DD70F" w14:textId="77777777" w:rsidR="005933A5" w:rsidRDefault="00A423FA" w:rsidP="00C66C50">
                            <w:pPr>
                              <w:pStyle w:val="a3"/>
                              <w:spacing w:before="0" w:beforeAutospacing="0" w:after="0" w:afterAutospacing="0" w:line="500" w:lineRule="exact"/>
                              <w:ind w:left="840" w:hangingChars="300" w:hanging="840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计算机视觉</w:t>
                            </w:r>
                          </w:p>
                          <w:p w14:paraId="667DC34F" w14:textId="77777777" w:rsidR="005933A5" w:rsidRDefault="00A423FA" w:rsidP="00C66C50">
                            <w:pPr>
                              <w:pStyle w:val="a3"/>
                              <w:spacing w:before="0" w:beforeAutospacing="0" w:after="0" w:afterAutospacing="0" w:line="500" w:lineRule="exact"/>
                              <w:ind w:left="840" w:hangingChars="300" w:hanging="840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机器学习</w:t>
                            </w:r>
                          </w:p>
                          <w:p w14:paraId="7C76DFFD" w14:textId="38B3D84D" w:rsidR="00C66C50" w:rsidRPr="00C66C50" w:rsidRDefault="00A423FA" w:rsidP="00C66C50">
                            <w:pPr>
                              <w:pStyle w:val="a3"/>
                              <w:spacing w:before="0" w:beforeAutospacing="0" w:after="0" w:afterAutospacing="0" w:line="500" w:lineRule="exact"/>
                              <w:ind w:left="840" w:hangingChars="300" w:hanging="840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后台开发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5478E" id="矩形 51" o:spid="_x0000_s1045" style="position:absolute;left:0;text-align:left;margin-left:-81.45pt;margin-top:198pt;width:167.4pt;height:85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" filled="f" stroked="f">
                <v:textbox>
                  <w:txbxContent>
                    <w:p w14:paraId="75BDD70F" w14:textId="77777777" w:rsidR="005933A5" w:rsidRDefault="00A423FA" w:rsidP="00C66C50">
                      <w:pPr>
                        <w:pStyle w:val="a3"/>
                        <w:spacing w:before="0" w:beforeAutospacing="0" w:after="0" w:afterAutospacing="0" w:line="500" w:lineRule="exact"/>
                        <w:ind w:left="840" w:hangingChars="300" w:hanging="840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计算机视觉</w:t>
                      </w:r>
                    </w:p>
                    <w:p w14:paraId="667DC34F" w14:textId="77777777" w:rsidR="005933A5" w:rsidRDefault="00A423FA" w:rsidP="00C66C50">
                      <w:pPr>
                        <w:pStyle w:val="a3"/>
                        <w:spacing w:before="0" w:beforeAutospacing="0" w:after="0" w:afterAutospacing="0" w:line="500" w:lineRule="exact"/>
                        <w:ind w:left="840" w:hangingChars="300" w:hanging="840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机器学习</w:t>
                      </w:r>
                    </w:p>
                    <w:p w14:paraId="7C76DFFD" w14:textId="38B3D84D" w:rsidR="00C66C50" w:rsidRPr="00C66C50" w:rsidRDefault="00A423FA" w:rsidP="00C66C50">
                      <w:pPr>
                        <w:pStyle w:val="a3"/>
                        <w:spacing w:before="0" w:beforeAutospacing="0" w:after="0" w:afterAutospacing="0" w:line="500" w:lineRule="exact"/>
                        <w:ind w:left="840" w:hangingChars="300" w:hanging="840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后台开发</w:t>
                      </w:r>
                    </w:p>
                  </w:txbxContent>
                </v:textbox>
              </v:rect>
            </w:pict>
          </mc:Fallback>
        </mc:AlternateContent>
      </w:r>
      <w:r w:rsidR="00D75A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80626" wp14:editId="7E2C9429">
                <wp:simplePos x="0" y="0"/>
                <wp:positionH relativeFrom="column">
                  <wp:posOffset>-1036320</wp:posOffset>
                </wp:positionH>
                <wp:positionV relativeFrom="paragraph">
                  <wp:posOffset>8250555</wp:posOffset>
                </wp:positionV>
                <wp:extent cx="2123440" cy="1005840"/>
                <wp:effectExtent l="0" t="0" r="0" b="0"/>
                <wp:wrapNone/>
                <wp:docPr id="203" name="矩形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3440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DDCF3A" w14:textId="77777777" w:rsidR="00E05FB6" w:rsidRDefault="00DA7832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ET-6</w:t>
                            </w:r>
                          </w:p>
                          <w:p w14:paraId="2163C8B4" w14:textId="436D9DCA" w:rsidR="00E05FB6" w:rsidRPr="00E05FB6" w:rsidRDefault="00E05FB6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计算机二级</w:t>
                            </w:r>
                            <w:r w:rsidR="00CF6A9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（优秀）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80626" id="矩形 203" o:spid="_x0000_s1046" style="position:absolute;left:0;text-align:left;margin-left:-81.6pt;margin-top:649.65pt;width:167.2pt;height:7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" filled="f" stroked="f">
                <v:textbox style="mso-fit-shape-to-text:t">
                  <w:txbxContent>
                    <w:p w14:paraId="5DDDCF3A" w14:textId="77777777" w:rsidR="00E05FB6" w:rsidRDefault="00DA7832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ET-6</w:t>
                      </w:r>
                    </w:p>
                    <w:p w14:paraId="2163C8B4" w14:textId="436D9DCA" w:rsidR="00E05FB6" w:rsidRPr="00E05FB6" w:rsidRDefault="00E05FB6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计算机二级</w:t>
                      </w:r>
                      <w:r w:rsidR="00CF6A9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（优秀）</w:t>
                      </w:r>
                    </w:p>
                  </w:txbxContent>
                </v:textbox>
              </v:rect>
            </w:pict>
          </mc:Fallback>
        </mc:AlternateContent>
      </w:r>
      <w:r w:rsidR="00D75A87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23D8BA9" wp14:editId="62E3E240">
                <wp:simplePos x="0" y="0"/>
                <wp:positionH relativeFrom="column">
                  <wp:posOffset>-1007745</wp:posOffset>
                </wp:positionH>
                <wp:positionV relativeFrom="paragraph">
                  <wp:posOffset>6155055</wp:posOffset>
                </wp:positionV>
                <wp:extent cx="2094865" cy="1005840"/>
                <wp:effectExtent l="0" t="0" r="0" b="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4865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CA5DDF" w14:textId="4786083E" w:rsidR="00C82626" w:rsidRDefault="00F812BE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14:paraId="4649B9EB" w14:textId="7AC0F48C" w:rsidR="007E1DFA" w:rsidRDefault="00F812BE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  <w:r w:rsidR="007E1DFA" w:rsidRPr="007E1DFA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  <w:r w:rsidR="007E1DFA" w:rsidRPr="007E1DFA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++</w:t>
                            </w:r>
                          </w:p>
                          <w:p w14:paraId="16FDE4F3" w14:textId="1E48C48F" w:rsidR="00A62E97" w:rsidRDefault="007E1DFA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TensorFlow</w:t>
                            </w:r>
                          </w:p>
                          <w:p w14:paraId="68A95306" w14:textId="3E5991AF" w:rsidR="00F812BE" w:rsidRDefault="00F812BE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OpenCV</w:t>
                            </w:r>
                          </w:p>
                          <w:p w14:paraId="0D36B447" w14:textId="7A66DFCF" w:rsidR="00D75A87" w:rsidRPr="00E05FB6" w:rsidRDefault="00D75A87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D8BA9" id="矩形 22" o:spid="_x0000_s1047" style="position:absolute;left:0;text-align:left;margin-left:-79.35pt;margin-top:484.65pt;width:164.95pt;height:79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" filled="f" stroked="f">
                <v:textbox style="mso-fit-shape-to-text:t">
                  <w:txbxContent>
                    <w:p w14:paraId="39CA5DDF" w14:textId="4786083E" w:rsidR="00C82626" w:rsidRDefault="00F812BE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Python</w:t>
                      </w:r>
                    </w:p>
                    <w:p w14:paraId="4649B9EB" w14:textId="7AC0F48C" w:rsidR="007E1DFA" w:rsidRDefault="00F812BE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C</w:t>
                      </w:r>
                      <w:r w:rsidR="007E1DFA" w:rsidRPr="007E1DFA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C</w:t>
                      </w:r>
                      <w:r w:rsidR="007E1DFA" w:rsidRPr="007E1DFA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++</w:t>
                      </w:r>
                    </w:p>
                    <w:p w14:paraId="16FDE4F3" w14:textId="1E48C48F" w:rsidR="00A62E97" w:rsidRDefault="007E1DFA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TensorFlow</w:t>
                      </w:r>
                    </w:p>
                    <w:p w14:paraId="68A95306" w14:textId="3E5991AF" w:rsidR="00F812BE" w:rsidRDefault="00F812BE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OpenCV</w:t>
                      </w:r>
                    </w:p>
                    <w:p w14:paraId="0D36B447" w14:textId="7A66DFCF" w:rsidR="00D75A87" w:rsidRPr="00E05FB6" w:rsidRDefault="00D75A87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Q</w:t>
                      </w: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D75A87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CE3F983" wp14:editId="1E391EE9">
                <wp:simplePos x="0" y="0"/>
                <wp:positionH relativeFrom="column">
                  <wp:posOffset>-750570</wp:posOffset>
                </wp:positionH>
                <wp:positionV relativeFrom="paragraph">
                  <wp:posOffset>3945255</wp:posOffset>
                </wp:positionV>
                <wp:extent cx="1837690" cy="1762125"/>
                <wp:effectExtent l="0" t="0" r="0" b="9525"/>
                <wp:wrapNone/>
                <wp:docPr id="19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69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A31A3" w14:textId="11FF29BE" w:rsidR="00CA7672" w:rsidRDefault="00CA7672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性别：男</w:t>
                            </w:r>
                          </w:p>
                          <w:p w14:paraId="51B4C104" w14:textId="11449DE6" w:rsidR="00E2607B" w:rsidRPr="00E05FB6" w:rsidRDefault="00516E47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出</w:t>
                            </w:r>
                            <w:r w:rsidR="00EC5270"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生：</w:t>
                            </w:r>
                            <w:r w:rsidR="00385FD1"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199</w:t>
                            </w:r>
                            <w:r w:rsidR="008D5FC2" w:rsidRPr="00E05FB6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  <w:t>4.12</w:t>
                            </w:r>
                            <w:r w:rsidR="00EC5270"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 xml:space="preserve">             </w:t>
                            </w:r>
                          </w:p>
                          <w:p w14:paraId="1E5DAA25" w14:textId="77777777" w:rsidR="00E2607B" w:rsidRPr="00E05FB6" w:rsidRDefault="008D5FC2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地址</w:t>
                            </w:r>
                            <w:r w:rsidR="00385FD1"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：</w:t>
                            </w: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广东-深圳</w:t>
                            </w:r>
                          </w:p>
                          <w:p w14:paraId="0A55124E" w14:textId="77777777" w:rsidR="00E2607B" w:rsidRPr="00E05FB6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</w:pP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电话：</w:t>
                            </w:r>
                            <w:r w:rsidR="008D5FC2" w:rsidRPr="00E05FB6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  <w:t>13713967781</w:t>
                            </w:r>
                          </w:p>
                          <w:p w14:paraId="7CABEB09" w14:textId="2BAA8D35" w:rsidR="00385FD1" w:rsidRPr="00E05FB6" w:rsidRDefault="00CA7672" w:rsidP="00CA7672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A7672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  <w:t>jkwanghit@163.com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3F983" id="_x0000_s1048" style="position:absolute;left:0;text-align:left;margin-left:-59.1pt;margin-top:310.65pt;width:144.7pt;height:138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" filled="f" stroked="f">
                <v:textbox>
                  <w:txbxContent>
                    <w:p w14:paraId="106A31A3" w14:textId="11FF29BE" w:rsidR="00CA7672" w:rsidRDefault="00CA7672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性别：男</w:t>
                      </w:r>
                    </w:p>
                    <w:p w14:paraId="51B4C104" w14:textId="11449DE6" w:rsidR="00E2607B" w:rsidRPr="00E05FB6" w:rsidRDefault="00516E47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出</w:t>
                      </w:r>
                      <w:r w:rsidR="00EC5270"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生：</w:t>
                      </w:r>
                      <w:r w:rsidR="00385FD1"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199</w:t>
                      </w:r>
                      <w:r w:rsidR="008D5FC2" w:rsidRPr="00E05FB6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  <w:t>4.12</w:t>
                      </w:r>
                      <w:r w:rsidR="00EC5270"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 xml:space="preserve">             </w:t>
                      </w:r>
                    </w:p>
                    <w:p w14:paraId="1E5DAA25" w14:textId="77777777" w:rsidR="00E2607B" w:rsidRPr="00E05FB6" w:rsidRDefault="008D5FC2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地址</w:t>
                      </w:r>
                      <w:r w:rsidR="00385FD1"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：</w:t>
                      </w:r>
                      <w:r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广东-深圳</w:t>
                      </w:r>
                    </w:p>
                    <w:p w14:paraId="0A55124E" w14:textId="77777777" w:rsidR="00E2607B" w:rsidRPr="00E05FB6" w:rsidRDefault="00EC527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</w:pPr>
                      <w:r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电话：</w:t>
                      </w:r>
                      <w:r w:rsidR="008D5FC2" w:rsidRPr="00E05FB6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  <w:t>13713967781</w:t>
                      </w:r>
                    </w:p>
                    <w:p w14:paraId="7CABEB09" w14:textId="2BAA8D35" w:rsidR="00385FD1" w:rsidRPr="00E05FB6" w:rsidRDefault="00CA7672" w:rsidP="00CA7672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A7672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  <w:t>jkwanghit@163.com</w:t>
                      </w:r>
                    </w:p>
                  </w:txbxContent>
                </v:textbox>
              </v:rect>
            </w:pict>
          </mc:Fallback>
        </mc:AlternateContent>
      </w:r>
      <w:r w:rsidR="00D75A8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962EF8" wp14:editId="604E39C5">
                <wp:simplePos x="0" y="0"/>
                <wp:positionH relativeFrom="column">
                  <wp:posOffset>-1036955</wp:posOffset>
                </wp:positionH>
                <wp:positionV relativeFrom="paragraph">
                  <wp:posOffset>7746365</wp:posOffset>
                </wp:positionV>
                <wp:extent cx="1564640" cy="648970"/>
                <wp:effectExtent l="0" t="0" r="0" b="0"/>
                <wp:wrapNone/>
                <wp:docPr id="347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640" cy="64897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7FE49B" w14:textId="6115F7A7" w:rsidR="009F196C" w:rsidRPr="00D833E4" w:rsidRDefault="00F812BE" w:rsidP="009F196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62EF8" id="_x0000_s1049" style="position:absolute;left:0;text-align:left;margin-left:-81.65pt;margin-top:609.95pt;width:123.2pt;height:51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" filled="f" stroked="f" strokeweight="4.5pt">
                <v:textbox>
                  <w:txbxContent>
                    <w:p w14:paraId="527FE49B" w14:textId="6115F7A7" w:rsidR="009F196C" w:rsidRPr="00D833E4" w:rsidRDefault="00F812BE" w:rsidP="009F196C">
                      <w:pPr>
                        <w:pStyle w:val="a3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32"/>
                          <w:szCs w:val="32"/>
                        </w:rPr>
                        <w:t>证书</w:t>
                      </w:r>
                    </w:p>
                  </w:txbxContent>
                </v:textbox>
              </v:rect>
            </w:pict>
          </mc:Fallback>
        </mc:AlternateContent>
      </w:r>
      <w:r w:rsidR="00D75A87" w:rsidRPr="00C8262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91D041" wp14:editId="0442D9E4">
                <wp:simplePos x="0" y="0"/>
                <wp:positionH relativeFrom="column">
                  <wp:posOffset>-1141095</wp:posOffset>
                </wp:positionH>
                <wp:positionV relativeFrom="paragraph">
                  <wp:posOffset>7909267</wp:posOffset>
                </wp:positionV>
                <wp:extent cx="2228215" cy="346710"/>
                <wp:effectExtent l="0" t="0" r="635" b="0"/>
                <wp:wrapNone/>
                <wp:docPr id="32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215" cy="346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innerShdw dist="101600" dir="10800000">
                            <a:srgbClr val="92D050"/>
                          </a:innerShdw>
                        </a:effectLst>
                        <a:extLst/>
                      </wps:spPr>
                      <wps:txbx>
                        <w:txbxContent>
                          <w:p w14:paraId="4BD4CD82" w14:textId="77777777" w:rsidR="00151C84" w:rsidRPr="00D833E4" w:rsidRDefault="00151C84" w:rsidP="00C8262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14:shadow w14:blurRad="0" w14:dist="381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1D041" id="_x0000_s1050" style="position:absolute;left:0;text-align:left;margin-left:-89.85pt;margin-top:622.8pt;width:175.45pt;height:27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" fillcolor="#00b0f0" stroked="f">
                <v:textbox>
                  <w:txbxContent>
                    <w:p w14:paraId="4BD4CD82" w14:textId="77777777" w:rsidR="00151C84" w:rsidRPr="00D833E4" w:rsidRDefault="00151C84" w:rsidP="00C82626">
                      <w:pPr>
                        <w:pStyle w:val="a3"/>
                        <w:spacing w:before="0" w:beforeAutospacing="0" w:after="0" w:afterAutospacing="0"/>
                        <w:rPr>
                          <w14:shadow w14:blurRad="0" w14:dist="381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0C77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D87D6CF" wp14:editId="741D90AE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0" t="0" r="0" b="7620"/>
                <wp:wrapNone/>
                <wp:docPr id="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T0" fmla="*/ 1770532 w 4706252"/>
                            <a:gd name="T1" fmla="*/ 259229 h 259229"/>
                            <a:gd name="T2" fmla="*/ 4706252 w 4706252"/>
                            <a:gd name="T3" fmla="*/ 259229 h 259229"/>
                            <a:gd name="T4" fmla="*/ 4706252 w 4706252"/>
                            <a:gd name="T5" fmla="*/ 175455 h 259229"/>
                            <a:gd name="T6" fmla="*/ 2174549 w 4706252"/>
                            <a:gd name="T7" fmla="*/ 175455 h 259229"/>
                            <a:gd name="T8" fmla="*/ 2074433 w 4706252"/>
                            <a:gd name="T9" fmla="*/ 0 h 259229"/>
                            <a:gd name="T10" fmla="*/ 2072579 w 4706252"/>
                            <a:gd name="T11" fmla="*/ 0 h 259229"/>
                            <a:gd name="T12" fmla="*/ 1770532 w 4706252"/>
                            <a:gd name="T13" fmla="*/ 0 h 259229"/>
                            <a:gd name="T14" fmla="*/ 1072994 w 4706252"/>
                            <a:gd name="T15" fmla="*/ 0 h 259229"/>
                            <a:gd name="T16" fmla="*/ 553294 w 4706252"/>
                            <a:gd name="T17" fmla="*/ 0 h 259229"/>
                            <a:gd name="T18" fmla="*/ 0 w 4706252"/>
                            <a:gd name="T19" fmla="*/ 0 h 259229"/>
                            <a:gd name="T20" fmla="*/ 142202 w 4706252"/>
                            <a:gd name="T21" fmla="*/ 258866 h 259229"/>
                            <a:gd name="T22" fmla="*/ 415551 w 4706252"/>
                            <a:gd name="T23" fmla="*/ 258866 h 259229"/>
                            <a:gd name="T24" fmla="*/ 1072994 w 4706252"/>
                            <a:gd name="T25" fmla="*/ 258866 h 259229"/>
                            <a:gd name="T26" fmla="*/ 1770532 w 4706252"/>
                            <a:gd name="T27" fmla="*/ 258866 h 2592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>
                          <a:outerShdw dist="25400" dir="4200031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90A9" id="AutoShape 41" o:spid="_x0000_s1026" style="position:absolute;left:0;text-align:left;margin-left:123.85pt;margin-top:-3.55pt;width:370.55pt;height:20.4pt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" path="m1770532,259229r2935720,l4706252,175455r-2531703,l2074433,r-1854,l1770532,,1072994,,553294,,,,142202,258866r273349,l1072994,258866r697538,l1770532,259229xe" filled="f" stroked="f"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</w:p>
    <w:sectPr w:rsidR="00E2607B" w:rsidRPr="008D5FC2" w:rsidSect="0088562D">
      <w:pgSz w:w="11906" w:h="16838"/>
      <w:pgMar w:top="1440" w:right="0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B6720" w14:textId="77777777" w:rsidR="000D0283" w:rsidRDefault="000D0283" w:rsidP="00385FD1">
      <w:r>
        <w:separator/>
      </w:r>
    </w:p>
  </w:endnote>
  <w:endnote w:type="continuationSeparator" w:id="0">
    <w:p w14:paraId="3282AF13" w14:textId="77777777" w:rsidR="000D0283" w:rsidRDefault="000D0283" w:rsidP="0038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4FAD2" w14:textId="77777777" w:rsidR="000D0283" w:rsidRDefault="000D0283" w:rsidP="00385FD1">
      <w:r>
        <w:separator/>
      </w:r>
    </w:p>
  </w:footnote>
  <w:footnote w:type="continuationSeparator" w:id="0">
    <w:p w14:paraId="485E0BA2" w14:textId="77777777" w:rsidR="000D0283" w:rsidRDefault="000D0283" w:rsidP="00385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794369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3.2pt;height:12.6pt;visibility:visible;mso-wrap-style:square" o:bullet="t">
        <v:imagedata r:id="rId1" o:title=""/>
      </v:shape>
    </w:pict>
  </w:numPicBullet>
  <w:numPicBullet w:numPicBulletId="1">
    <w:pict>
      <v:shape w14:anchorId="2816BA75" id="_x0000_i1062" type="#_x0000_t75" style="width:13.2pt;height:12.6pt;visibility:visible;mso-wrap-style:square" o:bullet="t">
        <v:imagedata r:id="rId2" o:title=""/>
      </v:shape>
    </w:pict>
  </w:numPicBullet>
  <w:abstractNum w:abstractNumId="0" w15:restartNumberingAfterBreak="0">
    <w:nsid w:val="2E7B6354"/>
    <w:multiLevelType w:val="hybridMultilevel"/>
    <w:tmpl w:val="A34C4D00"/>
    <w:lvl w:ilvl="0" w:tplc="BE9E4FA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153E9F"/>
    <w:multiLevelType w:val="hybridMultilevel"/>
    <w:tmpl w:val="855446C4"/>
    <w:lvl w:ilvl="0" w:tplc="BE9E4FA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8E1288"/>
    <w:multiLevelType w:val="hybridMultilevel"/>
    <w:tmpl w:val="31C6C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767813"/>
    <w:multiLevelType w:val="hybridMultilevel"/>
    <w:tmpl w:val="895ADEB4"/>
    <w:lvl w:ilvl="0" w:tplc="BE9E4FA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C73AFA"/>
    <w:multiLevelType w:val="hybridMultilevel"/>
    <w:tmpl w:val="06C65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10223A"/>
    <w:multiLevelType w:val="hybridMultilevel"/>
    <w:tmpl w:val="357E7046"/>
    <w:lvl w:ilvl="0" w:tplc="04090001">
      <w:start w:val="1"/>
      <w:numFmt w:val="bullet"/>
      <w:lvlText w:val=""/>
      <w:lvlJc w:val="left"/>
      <w:pPr>
        <w:ind w:left="2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9" w:hanging="420"/>
      </w:pPr>
      <w:rPr>
        <w:rFonts w:ascii="Wingdings" w:hAnsi="Wingdings" w:hint="default"/>
      </w:rPr>
    </w:lvl>
  </w:abstractNum>
  <w:abstractNum w:abstractNumId="8" w15:restartNumberingAfterBreak="0">
    <w:nsid w:val="5B0A45CE"/>
    <w:multiLevelType w:val="hybridMultilevel"/>
    <w:tmpl w:val="87E86D56"/>
    <w:lvl w:ilvl="0" w:tplc="DF205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120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9FA6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7E6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BE3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CC8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3C4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9E0F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A86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5A493F"/>
    <w:rsid w:val="00030316"/>
    <w:rsid w:val="00035AE8"/>
    <w:rsid w:val="00043BC1"/>
    <w:rsid w:val="00056A37"/>
    <w:rsid w:val="00065291"/>
    <w:rsid w:val="0006588C"/>
    <w:rsid w:val="000963E4"/>
    <w:rsid w:val="000D0283"/>
    <w:rsid w:val="000D6332"/>
    <w:rsid w:val="000E723A"/>
    <w:rsid w:val="00100513"/>
    <w:rsid w:val="0012628F"/>
    <w:rsid w:val="00127990"/>
    <w:rsid w:val="00151C1B"/>
    <w:rsid w:val="00151C84"/>
    <w:rsid w:val="00151D11"/>
    <w:rsid w:val="00193472"/>
    <w:rsid w:val="001B0B8C"/>
    <w:rsid w:val="001D5C28"/>
    <w:rsid w:val="001D6883"/>
    <w:rsid w:val="001F7B82"/>
    <w:rsid w:val="00205711"/>
    <w:rsid w:val="002243BF"/>
    <w:rsid w:val="0023790E"/>
    <w:rsid w:val="002468BF"/>
    <w:rsid w:val="002571D1"/>
    <w:rsid w:val="00266E0D"/>
    <w:rsid w:val="00277209"/>
    <w:rsid w:val="002A4FB4"/>
    <w:rsid w:val="002B35E5"/>
    <w:rsid w:val="002E1720"/>
    <w:rsid w:val="002F744D"/>
    <w:rsid w:val="00354182"/>
    <w:rsid w:val="00381A83"/>
    <w:rsid w:val="00385FD1"/>
    <w:rsid w:val="003869C8"/>
    <w:rsid w:val="003F5C26"/>
    <w:rsid w:val="00407E72"/>
    <w:rsid w:val="00420CBC"/>
    <w:rsid w:val="00433D64"/>
    <w:rsid w:val="00476DCC"/>
    <w:rsid w:val="0049288D"/>
    <w:rsid w:val="0049518B"/>
    <w:rsid w:val="004A5684"/>
    <w:rsid w:val="00516E47"/>
    <w:rsid w:val="00521599"/>
    <w:rsid w:val="00577660"/>
    <w:rsid w:val="005933A5"/>
    <w:rsid w:val="005B1970"/>
    <w:rsid w:val="005B7570"/>
    <w:rsid w:val="005E0B1D"/>
    <w:rsid w:val="0061309D"/>
    <w:rsid w:val="00684FA1"/>
    <w:rsid w:val="00686EAB"/>
    <w:rsid w:val="006921A1"/>
    <w:rsid w:val="006B2E84"/>
    <w:rsid w:val="006B723F"/>
    <w:rsid w:val="006C29A5"/>
    <w:rsid w:val="006D04C6"/>
    <w:rsid w:val="0073253D"/>
    <w:rsid w:val="007358CE"/>
    <w:rsid w:val="007669CA"/>
    <w:rsid w:val="00792626"/>
    <w:rsid w:val="00794C0A"/>
    <w:rsid w:val="007A66EC"/>
    <w:rsid w:val="007C4D83"/>
    <w:rsid w:val="007E1DFA"/>
    <w:rsid w:val="008346FE"/>
    <w:rsid w:val="00843008"/>
    <w:rsid w:val="00864BFA"/>
    <w:rsid w:val="00865D44"/>
    <w:rsid w:val="0088562D"/>
    <w:rsid w:val="008B11F0"/>
    <w:rsid w:val="008B3D66"/>
    <w:rsid w:val="008C02B4"/>
    <w:rsid w:val="008D5FC2"/>
    <w:rsid w:val="008E2FC3"/>
    <w:rsid w:val="008E4AC0"/>
    <w:rsid w:val="008E7A92"/>
    <w:rsid w:val="00925EB2"/>
    <w:rsid w:val="00945393"/>
    <w:rsid w:val="009504DC"/>
    <w:rsid w:val="00961843"/>
    <w:rsid w:val="009940E9"/>
    <w:rsid w:val="009971B0"/>
    <w:rsid w:val="009A4274"/>
    <w:rsid w:val="009A6319"/>
    <w:rsid w:val="009B5AEA"/>
    <w:rsid w:val="009D5231"/>
    <w:rsid w:val="009F196C"/>
    <w:rsid w:val="009F62CC"/>
    <w:rsid w:val="00A03FEF"/>
    <w:rsid w:val="00A35B23"/>
    <w:rsid w:val="00A423FA"/>
    <w:rsid w:val="00A62E97"/>
    <w:rsid w:val="00A764FA"/>
    <w:rsid w:val="00A8097A"/>
    <w:rsid w:val="00A97065"/>
    <w:rsid w:val="00AA1B04"/>
    <w:rsid w:val="00AB58D2"/>
    <w:rsid w:val="00AC5350"/>
    <w:rsid w:val="00AE6C8E"/>
    <w:rsid w:val="00AF7394"/>
    <w:rsid w:val="00B13067"/>
    <w:rsid w:val="00B760E4"/>
    <w:rsid w:val="00BA5DB4"/>
    <w:rsid w:val="00BB7256"/>
    <w:rsid w:val="00BF525B"/>
    <w:rsid w:val="00C20EF6"/>
    <w:rsid w:val="00C47DFE"/>
    <w:rsid w:val="00C66C50"/>
    <w:rsid w:val="00C82626"/>
    <w:rsid w:val="00C8324E"/>
    <w:rsid w:val="00CA7672"/>
    <w:rsid w:val="00CC028F"/>
    <w:rsid w:val="00CE75D1"/>
    <w:rsid w:val="00CF2D9A"/>
    <w:rsid w:val="00CF6A96"/>
    <w:rsid w:val="00D70B9B"/>
    <w:rsid w:val="00D75A87"/>
    <w:rsid w:val="00D833E4"/>
    <w:rsid w:val="00DA6FB5"/>
    <w:rsid w:val="00DA7832"/>
    <w:rsid w:val="00DF1E6D"/>
    <w:rsid w:val="00E05FB6"/>
    <w:rsid w:val="00E2607B"/>
    <w:rsid w:val="00E32332"/>
    <w:rsid w:val="00E4019A"/>
    <w:rsid w:val="00E57CFE"/>
    <w:rsid w:val="00EB0C77"/>
    <w:rsid w:val="00EC5270"/>
    <w:rsid w:val="00F10AC6"/>
    <w:rsid w:val="00F812BE"/>
    <w:rsid w:val="00F83896"/>
    <w:rsid w:val="2F712A5F"/>
    <w:rsid w:val="375A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4A9D1E"/>
  <w15:docId w15:val="{F38A9018-FDA2-4C6E-BABC-7552855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C1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1C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151C1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8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5FD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5FD1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389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83896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CE75D1"/>
    <w:pPr>
      <w:ind w:firstLineChars="200" w:firstLine="420"/>
    </w:pPr>
  </w:style>
  <w:style w:type="table" w:styleId="ab">
    <w:name w:val="Table Grid"/>
    <w:basedOn w:val="a1"/>
    <w:uiPriority w:val="39"/>
    <w:rsid w:val="00516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57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850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37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FB9B9-B42A-4A8D-83DF-F4BA0FAF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585</TotalTime>
  <Pages>1</Pages>
  <Words>115</Words>
  <Characters>657</Characters>
  <Application>Microsoft Office Word</Application>
  <DocSecurity>0</DocSecurity>
  <Lines>5</Lines>
  <Paragraphs>1</Paragraphs>
  <ScaleCrop>false</ScaleCrop>
  <Company>CHINA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建坤 王</cp:lastModifiedBy>
  <cp:revision>52</cp:revision>
  <cp:lastPrinted>2018-06-05T04:28:00Z</cp:lastPrinted>
  <dcterms:created xsi:type="dcterms:W3CDTF">2017-11-08T12:46:00Z</dcterms:created>
  <dcterms:modified xsi:type="dcterms:W3CDTF">2019-03-14T12:27:00Z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