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vertAnchor="text" w:horzAnchor="page" w:tblpX="3750" w:tblpY="13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552"/>
        <w:gridCol w:w="3402"/>
      </w:tblGrid>
      <w:tr w:rsidR="00E57CFE" w:rsidRPr="00E57CFE" w14:paraId="6E0232A4" w14:textId="77777777" w:rsidTr="00D70B9B">
        <w:trPr>
          <w:trHeight w:val="312"/>
        </w:trPr>
        <w:tc>
          <w:tcPr>
            <w:tcW w:w="1696" w:type="dxa"/>
          </w:tcPr>
          <w:p w14:paraId="2D1C1458" w14:textId="58B130A7" w:rsidR="00E57CFE" w:rsidRDefault="00E57CFE" w:rsidP="00D70B9B">
            <w:pPr>
              <w:spacing w:line="440" w:lineRule="exact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0" w:name="_Hlk2435352"/>
            <w:r w:rsidRPr="0088562D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  <w:p w14:paraId="724B040E" w14:textId="52DFF9D4" w:rsidR="00D70B9B" w:rsidRPr="0088562D" w:rsidRDefault="00D70B9B" w:rsidP="00D70B9B">
            <w:pPr>
              <w:spacing w:line="440" w:lineRule="exact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2552" w:type="dxa"/>
          </w:tcPr>
          <w:p w14:paraId="2EF273AF" w14:textId="77777777" w:rsidR="00D70B9B" w:rsidRPr="00D70B9B" w:rsidRDefault="00E57CFE" w:rsidP="00D70B9B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  <w:p w14:paraId="42E79382" w14:textId="521117EA" w:rsidR="00E57CFE" w:rsidRPr="00D70B9B" w:rsidRDefault="00D70B9B" w:rsidP="00D70B9B">
            <w:pPr>
              <w:spacing w:line="440" w:lineRule="exact"/>
              <w:jc w:val="center"/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402" w:type="dxa"/>
          </w:tcPr>
          <w:p w14:paraId="52D31B80" w14:textId="5A7D1920" w:rsidR="00E57CFE" w:rsidRDefault="00E57CFE" w:rsidP="00D70B9B">
            <w:pPr>
              <w:spacing w:line="440" w:lineRule="exact"/>
              <w:jc w:val="center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88562D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="00BE47E4"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151D11"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/</w:t>
            </w:r>
            <w:r w:rsidR="009B771B"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="00A3717B">
              <w:rPr>
                <w:rFonts w:ascii="微软雅黑" w:eastAsia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  <w:p w14:paraId="4912B6F8" w14:textId="212D60D8" w:rsidR="00D70B9B" w:rsidRPr="0088562D" w:rsidRDefault="00D70B9B" w:rsidP="00D70B9B">
            <w:pPr>
              <w:spacing w:line="440" w:lineRule="exac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70B9B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151D11">
              <w:rPr>
                <w:rFonts w:ascii="微软雅黑" w:eastAsia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（4/200）</w:t>
            </w:r>
          </w:p>
        </w:tc>
      </w:tr>
    </w:tbl>
    <w:bookmarkEnd w:id="0"/>
    <w:p w14:paraId="2367B15F" w14:textId="379ABC27" w:rsidR="00433D64" w:rsidRDefault="006B723F" w:rsidP="00C66C50">
      <w:pPr>
        <w:ind w:leftChars="-675" w:left="-1418" w:firstLineChars="1754" w:firstLine="4210"/>
        <w:rPr>
          <w:noProof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70A21FFB" wp14:editId="70F865A0">
            <wp:simplePos x="0" y="0"/>
            <wp:positionH relativeFrom="column">
              <wp:posOffset>1936115</wp:posOffset>
            </wp:positionH>
            <wp:positionV relativeFrom="paragraph">
              <wp:posOffset>-370477</wp:posOffset>
            </wp:positionV>
            <wp:extent cx="3477600" cy="63720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logo.png"/>
                    <pic:cNvPicPr/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EF6">
        <w:rPr>
          <w:noProof/>
        </w:rPr>
        <w:t xml:space="preserve"> </w:t>
      </w:r>
      <w:r w:rsidR="00F812BE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E0B9C6D" wp14:editId="577719C1">
                <wp:simplePos x="0" y="0"/>
                <wp:positionH relativeFrom="column">
                  <wp:posOffset>-935355</wp:posOffset>
                </wp:positionH>
                <wp:positionV relativeFrom="paragraph">
                  <wp:posOffset>4301930</wp:posOffset>
                </wp:positionV>
                <wp:extent cx="185861" cy="1425233"/>
                <wp:effectExtent l="0" t="0" r="5080" b="3810"/>
                <wp:wrapNone/>
                <wp:docPr id="354" name="组合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61" cy="1425233"/>
                          <a:chOff x="0" y="0"/>
                          <a:chExt cx="185861" cy="1425233"/>
                        </a:xfrm>
                      </wpg:grpSpPr>
                      <wps:wsp>
                        <wps:cNvPr id="18" name="KSO_Shape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1307123"/>
                            <a:ext cx="179705" cy="11811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0 w 4974795"/>
                              <a:gd name="T11" fmla="*/ 159634 h 3320682"/>
                              <a:gd name="T12" fmla="*/ 1788328 w 4974795"/>
                              <a:gd name="T13" fmla="*/ 1710812 h 3320682"/>
                              <a:gd name="T14" fmla="*/ 0 w 4974795"/>
                              <a:gd name="T15" fmla="*/ 3261996 h 3320682"/>
                              <a:gd name="T16" fmla="*/ 4974795 w 4974795"/>
                              <a:gd name="T17" fmla="*/ 156753 h 3320682"/>
                              <a:gd name="T18" fmla="*/ 4974795 w 4974795"/>
                              <a:gd name="T19" fmla="*/ 3264872 h 3320682"/>
                              <a:gd name="T20" fmla="*/ 3183146 w 4974795"/>
                              <a:gd name="T21" fmla="*/ 1710812 h 3320682"/>
                              <a:gd name="T22" fmla="*/ 35040 w 4974795"/>
                              <a:gd name="T23" fmla="*/ 0 h 3320682"/>
                              <a:gd name="T24" fmla="*/ 4936434 w 4974795"/>
                              <a:gd name="T25" fmla="*/ 0 h 3320682"/>
                              <a:gd name="T26" fmla="*/ 2485737 w 4974795"/>
                              <a:gd name="T27" fmla="*/ 2125709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AutoShape 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638907"/>
                            <a:ext cx="179705" cy="151130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943707"/>
                            <a:ext cx="179705" cy="179705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AutoShape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61" y="310661"/>
                            <a:ext cx="180000" cy="172000"/>
                          </a:xfrm>
                          <a:custGeom>
                            <a:avLst/>
                            <a:gdLst>
                              <a:gd name="T0" fmla="*/ 15206 w 1993900"/>
                              <a:gd name="T1" fmla="*/ 120049 h 1873250"/>
                              <a:gd name="T2" fmla="*/ 105681 w 1993900"/>
                              <a:gd name="T3" fmla="*/ 47029 h 1873250"/>
                              <a:gd name="T4" fmla="*/ 94038 w 1993900"/>
                              <a:gd name="T5" fmla="*/ 92631 h 1873250"/>
                              <a:gd name="T6" fmla="*/ 89424 w 1993900"/>
                              <a:gd name="T7" fmla="*/ 65078 h 1873250"/>
                              <a:gd name="T8" fmla="*/ 84129 w 1993900"/>
                              <a:gd name="T9" fmla="*/ 57462 h 1873250"/>
                              <a:gd name="T10" fmla="*/ 87938 w 1993900"/>
                              <a:gd name="T11" fmla="*/ 56626 h 1873250"/>
                              <a:gd name="T12" fmla="*/ 91034 w 1993900"/>
                              <a:gd name="T13" fmla="*/ 55171 h 1873250"/>
                              <a:gd name="T14" fmla="*/ 93481 w 1993900"/>
                              <a:gd name="T15" fmla="*/ 53190 h 1873250"/>
                              <a:gd name="T16" fmla="*/ 95246 w 1993900"/>
                              <a:gd name="T17" fmla="*/ 50621 h 1873250"/>
                              <a:gd name="T18" fmla="*/ 96577 w 1993900"/>
                              <a:gd name="T19" fmla="*/ 47029 h 1873250"/>
                              <a:gd name="T20" fmla="*/ 46360 w 1993900"/>
                              <a:gd name="T21" fmla="*/ 101113 h 1873250"/>
                              <a:gd name="T22" fmla="*/ 54875 w 1993900"/>
                              <a:gd name="T23" fmla="*/ 64583 h 1873250"/>
                              <a:gd name="T24" fmla="*/ 46360 w 1993900"/>
                              <a:gd name="T25" fmla="*/ 65480 h 1873250"/>
                              <a:gd name="T26" fmla="*/ 49673 w 1993900"/>
                              <a:gd name="T27" fmla="*/ 56967 h 1873250"/>
                              <a:gd name="T28" fmla="*/ 52986 w 1993900"/>
                              <a:gd name="T29" fmla="*/ 55698 h 1873250"/>
                              <a:gd name="T30" fmla="*/ 55649 w 1993900"/>
                              <a:gd name="T31" fmla="*/ 53902 h 1873250"/>
                              <a:gd name="T32" fmla="*/ 57631 w 1993900"/>
                              <a:gd name="T33" fmla="*/ 51549 h 1873250"/>
                              <a:gd name="T34" fmla="*/ 59025 w 1993900"/>
                              <a:gd name="T35" fmla="*/ 48639 h 1873250"/>
                              <a:gd name="T36" fmla="*/ 17497 w 1993900"/>
                              <a:gd name="T37" fmla="*/ 21751 h 1873250"/>
                              <a:gd name="T38" fmla="*/ 14004 w 1993900"/>
                              <a:gd name="T39" fmla="*/ 24133 h 1873250"/>
                              <a:gd name="T40" fmla="*/ 12334 w 1993900"/>
                              <a:gd name="T41" fmla="*/ 28063 h 1873250"/>
                              <a:gd name="T42" fmla="*/ 12891 w 1993900"/>
                              <a:gd name="T43" fmla="*/ 129176 h 1873250"/>
                              <a:gd name="T44" fmla="*/ 15549 w 1993900"/>
                              <a:gd name="T45" fmla="*/ 132425 h 1873250"/>
                              <a:gd name="T46" fmla="*/ 19691 w 1993900"/>
                              <a:gd name="T47" fmla="*/ 133693 h 1873250"/>
                              <a:gd name="T48" fmla="*/ 139077 w 1993900"/>
                              <a:gd name="T49" fmla="*/ 132765 h 1873250"/>
                              <a:gd name="T50" fmla="*/ 142075 w 1993900"/>
                              <a:gd name="T51" fmla="*/ 129826 h 1873250"/>
                              <a:gd name="T52" fmla="*/ 142972 w 1993900"/>
                              <a:gd name="T53" fmla="*/ 28805 h 1873250"/>
                              <a:gd name="T54" fmla="*/ 141673 w 1993900"/>
                              <a:gd name="T55" fmla="*/ 24690 h 1873250"/>
                              <a:gd name="T56" fmla="*/ 138427 w 1993900"/>
                              <a:gd name="T57" fmla="*/ 21999 h 1873250"/>
                              <a:gd name="T58" fmla="*/ 125629 w 1993900"/>
                              <a:gd name="T59" fmla="*/ 26423 h 1873250"/>
                              <a:gd name="T60" fmla="*/ 27234 w 1993900"/>
                              <a:gd name="T61" fmla="*/ 21411 h 1873250"/>
                              <a:gd name="T62" fmla="*/ 108813 w 1993900"/>
                              <a:gd name="T63" fmla="*/ 16801 h 1873250"/>
                              <a:gd name="T64" fmla="*/ 135583 w 1993900"/>
                              <a:gd name="T65" fmla="*/ 9066 h 1873250"/>
                              <a:gd name="T66" fmla="*/ 141426 w 1993900"/>
                              <a:gd name="T67" fmla="*/ 9963 h 1873250"/>
                              <a:gd name="T68" fmla="*/ 146588 w 1993900"/>
                              <a:gd name="T69" fmla="*/ 12438 h 1873250"/>
                              <a:gd name="T70" fmla="*/ 150762 w 1993900"/>
                              <a:gd name="T71" fmla="*/ 16275 h 1873250"/>
                              <a:gd name="T72" fmla="*/ 153729 w 1993900"/>
                              <a:gd name="T73" fmla="*/ 21132 h 1873250"/>
                              <a:gd name="T74" fmla="*/ 155182 w 1993900"/>
                              <a:gd name="T75" fmla="*/ 26825 h 1873250"/>
                              <a:gd name="T76" fmla="*/ 155059 w 1993900"/>
                              <a:gd name="T77" fmla="*/ 129300 h 1873250"/>
                              <a:gd name="T78" fmla="*/ 153327 w 1993900"/>
                              <a:gd name="T79" fmla="*/ 134838 h 1873250"/>
                              <a:gd name="T80" fmla="*/ 150143 w 1993900"/>
                              <a:gd name="T81" fmla="*/ 139541 h 1873250"/>
                              <a:gd name="T82" fmla="*/ 145785 w 1993900"/>
                              <a:gd name="T83" fmla="*/ 143161 h 1873250"/>
                              <a:gd name="T84" fmla="*/ 140499 w 1993900"/>
                              <a:gd name="T85" fmla="*/ 145389 h 1873250"/>
                              <a:gd name="T86" fmla="*/ 19691 w 1993900"/>
                              <a:gd name="T87" fmla="*/ 146039 h 1873250"/>
                              <a:gd name="T88" fmla="*/ 13849 w 1993900"/>
                              <a:gd name="T89" fmla="*/ 145141 h 1873250"/>
                              <a:gd name="T90" fmla="*/ 8656 w 1993900"/>
                              <a:gd name="T91" fmla="*/ 142635 h 1873250"/>
                              <a:gd name="T92" fmla="*/ 4482 w 1993900"/>
                              <a:gd name="T93" fmla="*/ 138830 h 1873250"/>
                              <a:gd name="T94" fmla="*/ 1546 w 1993900"/>
                              <a:gd name="T95" fmla="*/ 133972 h 1873250"/>
                              <a:gd name="T96" fmla="*/ 93 w 1993900"/>
                              <a:gd name="T97" fmla="*/ 128310 h 1873250"/>
                              <a:gd name="T98" fmla="*/ 216 w 1993900"/>
                              <a:gd name="T99" fmla="*/ 25804 h 1873250"/>
                              <a:gd name="T100" fmla="*/ 1917 w 1993900"/>
                              <a:gd name="T101" fmla="*/ 20266 h 1873250"/>
                              <a:gd name="T102" fmla="*/ 5101 w 1993900"/>
                              <a:gd name="T103" fmla="*/ 15532 h 1873250"/>
                              <a:gd name="T104" fmla="*/ 9490 w 1993900"/>
                              <a:gd name="T105" fmla="*/ 11912 h 1873250"/>
                              <a:gd name="T106" fmla="*/ 14776 w 1993900"/>
                              <a:gd name="T107" fmla="*/ 9684 h 1873250"/>
                              <a:gd name="T108" fmla="*/ 29645 w 1993900"/>
                              <a:gd name="T109" fmla="*/ 9066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小人4 318"/>
                        <wps:cNvSpPr>
                          <a:spLocks noChangeAspect="1"/>
                        </wps:cNvSpPr>
                        <wps:spPr bwMode="auto">
                          <a:xfrm>
                            <a:off x="5861" y="0"/>
                            <a:ext cx="180000" cy="173396"/>
                          </a:xfrm>
                          <a:custGeom>
                            <a:avLst/>
                            <a:gdLst>
                              <a:gd name="T0" fmla="*/ 0 w 973632"/>
                              <a:gd name="T1" fmla="*/ 159 h 1420756"/>
                              <a:gd name="T2" fmla="*/ 373 w 973632"/>
                              <a:gd name="T3" fmla="*/ 159 h 1420756"/>
                              <a:gd name="T4" fmla="*/ 1172 w 973632"/>
                              <a:gd name="T5" fmla="*/ 222 h 1420756"/>
                              <a:gd name="T6" fmla="*/ 1972 w 973632"/>
                              <a:gd name="T7" fmla="*/ 159 h 1420756"/>
                              <a:gd name="T8" fmla="*/ 2345 w 973632"/>
                              <a:gd name="T9" fmla="*/ 159 h 1420756"/>
                              <a:gd name="T10" fmla="*/ 1736 w 973632"/>
                              <a:gd name="T11" fmla="*/ 254 h 1420756"/>
                              <a:gd name="T12" fmla="*/ 1736 w 973632"/>
                              <a:gd name="T13" fmla="*/ 411 h 1420756"/>
                              <a:gd name="T14" fmla="*/ 2041 w 973632"/>
                              <a:gd name="T15" fmla="*/ 638 h 1420756"/>
                              <a:gd name="T16" fmla="*/ 1779 w 973632"/>
                              <a:gd name="T17" fmla="*/ 638 h 1420756"/>
                              <a:gd name="T18" fmla="*/ 1172 w 973632"/>
                              <a:gd name="T19" fmla="*/ 443 h 1420756"/>
                              <a:gd name="T20" fmla="*/ 566 w 973632"/>
                              <a:gd name="T21" fmla="*/ 638 h 1420756"/>
                              <a:gd name="T22" fmla="*/ 304 w 973632"/>
                              <a:gd name="T23" fmla="*/ 638 h 1420756"/>
                              <a:gd name="T24" fmla="*/ 609 w 973632"/>
                              <a:gd name="T25" fmla="*/ 411 h 1420756"/>
                              <a:gd name="T26" fmla="*/ 609 w 973632"/>
                              <a:gd name="T27" fmla="*/ 254 h 1420756"/>
                              <a:gd name="T28" fmla="*/ 0 w 973632"/>
                              <a:gd name="T29" fmla="*/ 159 h 1420756"/>
                              <a:gd name="T30" fmla="*/ 1172 w 973632"/>
                              <a:gd name="T31" fmla="*/ 0 h 1420756"/>
                              <a:gd name="T32" fmla="*/ 1687 w 973632"/>
                              <a:gd name="T33" fmla="*/ 96 h 1420756"/>
                              <a:gd name="T34" fmla="*/ 1172 w 973632"/>
                              <a:gd name="T35" fmla="*/ 192 h 1420756"/>
                              <a:gd name="T36" fmla="*/ 658 w 973632"/>
                              <a:gd name="T37" fmla="*/ 96 h 1420756"/>
                              <a:gd name="T38" fmla="*/ 1172 w 973632"/>
                              <a:gd name="T39" fmla="*/ 0 h 142075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73632" h="1420756">
                                <a:moveTo>
                                  <a:pt x="0" y="353991"/>
                                </a:moveTo>
                                <a:lnTo>
                                  <a:pt x="154850" y="353991"/>
                                </a:lnTo>
                                <a:cubicBezTo>
                                  <a:pt x="238822" y="440727"/>
                                  <a:pt x="356556" y="494356"/>
                                  <a:pt x="486816" y="494356"/>
                                </a:cubicBezTo>
                                <a:cubicBezTo>
                                  <a:pt x="617076" y="494356"/>
                                  <a:pt x="734810" y="440727"/>
                                  <a:pt x="818783" y="353991"/>
                                </a:cubicBezTo>
                                <a:lnTo>
                                  <a:pt x="973632" y="353991"/>
                                </a:lnTo>
                                <a:cubicBezTo>
                                  <a:pt x="911930" y="446855"/>
                                  <a:pt x="824343" y="520985"/>
                                  <a:pt x="720816" y="565357"/>
                                </a:cubicBezTo>
                                <a:lnTo>
                                  <a:pt x="720816" y="915123"/>
                                </a:lnTo>
                                <a:lnTo>
                                  <a:pt x="847224" y="1420756"/>
                                </a:lnTo>
                                <a:lnTo>
                                  <a:pt x="738609" y="1420756"/>
                                </a:lnTo>
                                <a:lnTo>
                                  <a:pt x="486817" y="986631"/>
                                </a:lnTo>
                                <a:lnTo>
                                  <a:pt x="235024" y="1420756"/>
                                </a:lnTo>
                                <a:lnTo>
                                  <a:pt x="126408" y="1420756"/>
                                </a:lnTo>
                                <a:lnTo>
                                  <a:pt x="252816" y="915123"/>
                                </a:lnTo>
                                <a:lnTo>
                                  <a:pt x="252816" y="565357"/>
                                </a:lnTo>
                                <a:cubicBezTo>
                                  <a:pt x="149290" y="520985"/>
                                  <a:pt x="61703" y="446855"/>
                                  <a:pt x="0" y="353991"/>
                                </a:cubicBezTo>
                                <a:close/>
                                <a:moveTo>
                                  <a:pt x="486816" y="0"/>
                                </a:moveTo>
                                <a:cubicBezTo>
                                  <a:pt x="604876" y="0"/>
                                  <a:pt x="700583" y="95707"/>
                                  <a:pt x="700583" y="213767"/>
                                </a:cubicBezTo>
                                <a:cubicBezTo>
                                  <a:pt x="700583" y="331827"/>
                                  <a:pt x="604876" y="427534"/>
                                  <a:pt x="486816" y="427534"/>
                                </a:cubicBezTo>
                                <a:cubicBezTo>
                                  <a:pt x="368756" y="427534"/>
                                  <a:pt x="273049" y="331827"/>
                                  <a:pt x="273049" y="213767"/>
                                </a:cubicBezTo>
                                <a:cubicBezTo>
                                  <a:pt x="273049" y="95707"/>
                                  <a:pt x="368756" y="0"/>
                                  <a:pt x="4868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69F228" id="组合 354" o:spid="_x0000_s1026" style="position:absolute;left:0;text-align:left;margin-left:-73.65pt;margin-top:338.75pt;width:14.65pt;height:112.2pt;z-index:251724800" coordsize="185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">
                <v:shape id="KSO_Shape" o:spid="_x0000_s1027" style="position:absolute;top:13071;width:1797;height:1181;visibility:visible;mso-wrap-style:square;v-text-anchor:middle" coordsize="4974795,332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  <v:stroke joinstyle="miter"/>
                  <v:path o:connecttype="custom" o:connectlocs="68557,64230;89793,82366;111028,64230;174116,118110;5470,118110;0,5678;64600,60850;0,116023;179705,5575;179705,116125;114985,60850;1266,0;178319,0;89793,75607" o:connectangles="0,0,0,0,0,0,0,0,0,0,0,0,0,0"/>
                  <o:lock v:ext="edit" aspectratio="t"/>
                </v:shape>
                <v:shape id="AutoShape 44" o:spid="_x0000_s1028" style="position:absolute;left:58;top:6389;width:1797;height:1511;visibility:visible;mso-wrap-style:square;v-text-anchor:middle" coordsize="648072,40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  <v:stroke joinstyle="miter"/>
                  <v:path o:connecttype="custom" o:connectlocs="89853,0;179705,81514;144242,81514;144756,83202;144756,137544;134772,151130;104828,151130;104828,96793;74877,96793;74877,151130;44933,151130;34949,137544;34949,83202;35463,81514;0,81514" o:connectangles="0,0,0,0,0,0,0,0,0,0,0,0,0,0,0"/>
                  <o:lock v:ext="edit" aspectratio="t"/>
                </v:shape>
                <v:shape id="AutoShape 43" o:spid="_x0000_s1029" style="position:absolute;left:58;top:9437;width:1797;height:1797;visibility:visible;mso-wrap-style:square;v-text-anchor:middle" coordsize="577593,57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  <v:stroke joinstyle="miter"/>
                  <v:path o:connecttype="custom" o:connectlocs="72900,118296;81686,125784;71305,146642;56165,147355;67620,137083;72900,118296;132231,37765;135852,44509;110908,69155;98557,63281;113846,57052;132231,37765;89853,0;179705,89853;89853,179705;50026,170257;50085,170701;48715,169659;48054,169357;47939,168931;39133,150132;44904,135466;42774,128808;108157,31780;114824,30819;120959,30969;130362,35590;112657,55751;96902,62178;91778,61547;66702,108233;69992,116269;69889,116388;66044,136325;54050,146621;45607,137218;41425,151298;45479,163419;49649,167978;89853,177840;177840,89853;89853,1865;1866,89853;29639,153889;28079,154989;0,89853;89853,0" o:connectangles="0,0,0,0,0,0,0,0,0,0,0,0,0,0,0,0,0,0,0,0,0,0,0,0,0,0,0,0,0,0,0,0,0,0,0,0,0,0,0,0,0,0,0,0,0,0,0"/>
                  <o:lock v:ext="edit" aspectratio="t"/>
                </v:shape>
                <v:shape id="AutoShape 42" o:spid="_x0000_s1030" style="position:absolute;left:58;top:3106;width:1800;height:1720;visibility:visible;mso-wrap-style:square;v-text-anchor:middle" coordsize="199390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  <v:path o:connecttype="custom" o:connectlocs="1373,11023;9540,4318;8489,8505;8073,5975;7595,5276;7939,5199;8218,5066;8439,4884;8598,4648;8719,4318;4185,9284;4954,5930;4185,6012;4484,5231;4783,5114;5024,4949;5203,4733;5329,4466;1580,1997;1264,2216;1113,2577;1164,11861;1404,12159;1778,12276;12555,12190;12826,11920;12907,2645;12790,2267;12497,2020;11341,2426;2459,1966;9823,1543;12240,832;12767,915;13233,1142;13610,1494;13878,1940;14009,2463;13998,11872;13842,12381;13554,12813;13161,13145;12684,13349;1778,13409;1250,13327;781,13097;405,12747;140,12301;8,11781;19,2369;173,1861;460,1426;857,1094;1334,889;2676,832" o:connectangles="0,0,0,0,0,0,0,0,0,0,0,0,0,0,0,0,0,0,0,0,0,0,0,0,0,0,0,0,0,0,0,0,0,0,0,0,0,0,0,0,0,0,0,0,0,0,0,0,0,0,0,0,0,0,0"/>
                  <o:lock v:ext="edit" aspectratio="t"/>
                </v:shape>
                <v:shape id="小人4 318" o:spid="_x0000_s1031" style="position:absolute;left:58;width:1800;height:1733;visibility:visible;mso-wrap-style:square;v-text-anchor:middle" coordsize="973632,1420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" path="m,353991r154850,c238822,440727,356556,494356,486816,494356v130260,,247994,-53629,331967,-140365l973632,353991c911930,446855,824343,520985,720816,565357r,349766l847224,1420756r-108615,l486817,986631,235024,1420756r-108616,l252816,915123r,-349766c149290,520985,61703,446855,,353991xm486816,c604876,,700583,95707,700583,213767v,118060,-95707,213767,-213767,213767c368756,427534,273049,331827,273049,213767,273049,95707,368756,,486816,xe" fillcolor="white [3212]" stroked="f">
                  <v:path arrowok="t" o:connecttype="custom" o:connectlocs="0,19;69,19;217,27;365,19;434,19;321,31;321,50;377,78;329,78;217,54;105,78;56,78;113,50;113,31;0,19;217,0;312,12;217,23;122,12;217,0" o:connectangles="0,0,0,0,0,0,0,0,0,0,0,0,0,0,0,0,0,0,0,0"/>
                  <o:lock v:ext="edit" aspectratio="t"/>
                </v:shape>
              </v:group>
            </w:pict>
          </mc:Fallback>
        </mc:AlternateContent>
      </w:r>
      <w:r w:rsidR="00F812BE">
        <w:rPr>
          <w:noProof/>
        </w:rPr>
        <mc:AlternateContent>
          <mc:Choice Requires="wps">
            <w:drawing>
              <wp:anchor distT="0" distB="0" distL="114300" distR="114300" simplePos="0" relativeHeight="251586559" behindDoc="0" locked="0" layoutInCell="1" allowOverlap="1" wp14:anchorId="74813415" wp14:editId="3BA2B5B9">
                <wp:simplePos x="0" y="0"/>
                <wp:positionH relativeFrom="column">
                  <wp:posOffset>-1144559</wp:posOffset>
                </wp:positionH>
                <wp:positionV relativeFrom="paragraph">
                  <wp:posOffset>-1004456</wp:posOffset>
                </wp:positionV>
                <wp:extent cx="2228459" cy="10778837"/>
                <wp:effectExtent l="0" t="0" r="635" b="3810"/>
                <wp:wrapNone/>
                <wp:docPr id="5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459" cy="10778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E6AF5E" id="Rectangle 65" o:spid="_x0000_s1026" style="position:absolute;left:0;text-align:left;margin-left:-90.1pt;margin-top:-79.1pt;width:175.45pt;height:848.75pt;z-index:251586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" fillcolor="#002060" stroked="f" strokeweight="2.25pt"/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FB2B5C" wp14:editId="488906A5">
                <wp:simplePos x="0" y="0"/>
                <wp:positionH relativeFrom="column">
                  <wp:posOffset>-1036955</wp:posOffset>
                </wp:positionH>
                <wp:positionV relativeFrom="paragraph">
                  <wp:posOffset>5835823</wp:posOffset>
                </wp:positionV>
                <wp:extent cx="1564871" cy="648970"/>
                <wp:effectExtent l="0" t="0" r="0" b="0"/>
                <wp:wrapNone/>
                <wp:docPr id="346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7F953" w14:textId="22CABC41" w:rsidR="009F196C" w:rsidRPr="00D833E4" w:rsidRDefault="00F812BE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编程能力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B2B5C" id="矩形 13" o:spid="_x0000_s1026" style="position:absolute;left:0;text-align:left;margin-left:-81.65pt;margin-top:459.5pt;width:123.2pt;height:5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" filled="f" stroked="f" strokeweight="4.5pt">
                <v:path arrowok="t"/>
                <v:textbox>
                  <w:txbxContent>
                    <w:p w14:paraId="4AB7F953" w14:textId="22CABC41" w:rsidR="009F196C" w:rsidRPr="00D833E4" w:rsidRDefault="00F812BE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编程能力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F9FA25" wp14:editId="6FABF4D7">
                <wp:simplePos x="0" y="0"/>
                <wp:positionH relativeFrom="column">
                  <wp:posOffset>-1036955</wp:posOffset>
                </wp:positionH>
                <wp:positionV relativeFrom="paragraph">
                  <wp:posOffset>3624695</wp:posOffset>
                </wp:positionV>
                <wp:extent cx="1564871" cy="648970"/>
                <wp:effectExtent l="0" t="0" r="0" b="0"/>
                <wp:wrapNone/>
                <wp:docPr id="344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D23C92" w14:textId="616D01A1" w:rsidR="009F196C" w:rsidRPr="00D833E4" w:rsidRDefault="00D75A87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个人资料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9FA25" id="_x0000_s1027" style="position:absolute;left:0;text-align:left;margin-left:-81.65pt;margin-top:285.4pt;width:123.2pt;height:51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" filled="f" stroked="f" strokeweight="4.5pt">
                <v:path arrowok="t"/>
                <v:textbox>
                  <w:txbxContent>
                    <w:p w14:paraId="1FD23C92" w14:textId="616D01A1" w:rsidR="009F196C" w:rsidRPr="00D833E4" w:rsidRDefault="00D75A87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个人资料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943698" wp14:editId="32DCDC29">
                <wp:simplePos x="0" y="0"/>
                <wp:positionH relativeFrom="column">
                  <wp:posOffset>-1037187</wp:posOffset>
                </wp:positionH>
                <wp:positionV relativeFrom="paragraph">
                  <wp:posOffset>2209800</wp:posOffset>
                </wp:positionV>
                <wp:extent cx="1564871" cy="648970"/>
                <wp:effectExtent l="0" t="0" r="0" b="0"/>
                <wp:wrapNone/>
                <wp:docPr id="321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871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CB881F" w14:textId="15CDCFA9" w:rsidR="00151C84" w:rsidRPr="00D833E4" w:rsidRDefault="00C0213E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研究方向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43698" id="_x0000_s1028" style="position:absolute;left:0;text-align:left;margin-left:-81.65pt;margin-top:174pt;width:123.2pt;height:51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" filled="f" stroked="f" strokeweight="4.5pt">
                <v:path arrowok="t"/>
                <v:textbox>
                  <w:txbxContent>
                    <w:p w14:paraId="64CB881F" w14:textId="15CDCFA9" w:rsidR="00151C84" w:rsidRPr="00D833E4" w:rsidRDefault="00C0213E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研究方向</w:t>
                      </w:r>
                    </w:p>
                  </w:txbxContent>
                </v:textbox>
              </v:rect>
            </w:pict>
          </mc:Fallback>
        </mc:AlternateContent>
      </w:r>
      <w:r w:rsidR="009F196C">
        <w:rPr>
          <w:noProof/>
        </w:rPr>
        <w:drawing>
          <wp:anchor distT="0" distB="0" distL="114300" distR="114300" simplePos="0" relativeHeight="251650048" behindDoc="0" locked="0" layoutInCell="1" allowOverlap="1" wp14:anchorId="2816BA75" wp14:editId="5DF6D4B4">
            <wp:simplePos x="0" y="0"/>
            <wp:positionH relativeFrom="column">
              <wp:posOffset>-701040</wp:posOffset>
            </wp:positionH>
            <wp:positionV relativeFrom="paragraph">
              <wp:posOffset>-345670</wp:posOffset>
            </wp:positionV>
            <wp:extent cx="1286933" cy="18010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一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80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96C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D5B56D6" wp14:editId="614AE5FD">
                <wp:simplePos x="0" y="0"/>
                <wp:positionH relativeFrom="column">
                  <wp:posOffset>-1134745</wp:posOffset>
                </wp:positionH>
                <wp:positionV relativeFrom="paragraph">
                  <wp:posOffset>1397000</wp:posOffset>
                </wp:positionV>
                <wp:extent cx="2225040" cy="741045"/>
                <wp:effectExtent l="0" t="0" r="0" b="1905"/>
                <wp:wrapNone/>
                <wp:docPr id="52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504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EAFD6" w14:textId="3A6FDABA" w:rsidR="00BB7256" w:rsidRPr="0073253D" w:rsidRDefault="002F744D" w:rsidP="0073253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cstheme="minorBidi"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73253D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</w:rPr>
                              <w:t>王建坤</w:t>
                            </w:r>
                          </w:p>
                          <w:p w14:paraId="518C883F" w14:textId="77777777" w:rsidR="00E2607B" w:rsidRPr="00C8324E" w:rsidRDefault="00E2607B" w:rsidP="00CF2D9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B56D6" id="矩形 50" o:spid="_x0000_s1029" style="position:absolute;left:0;text-align:left;margin-left:-89.35pt;margin-top:110pt;width:175.2pt;height:58.3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" filled="f" stroked="f">
                <v:textbox>
                  <w:txbxContent>
                    <w:p w14:paraId="3E5EAFD6" w14:textId="3A6FDABA" w:rsidR="00BB7256" w:rsidRPr="0073253D" w:rsidRDefault="002F744D" w:rsidP="0073253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cstheme="minorBidi"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</w:pPr>
                      <w:r w:rsidRPr="0073253D">
                        <w:rPr>
                          <w:rFonts w:ascii="微软雅黑" w:eastAsia="微软雅黑" w:hAnsi="微软雅黑" w:cstheme="minorBidi" w:hint="eastAsia"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</w:rPr>
                        <w:t>王建坤</w:t>
                      </w:r>
                    </w:p>
                    <w:p w14:paraId="518C883F" w14:textId="77777777" w:rsidR="00E2607B" w:rsidRPr="00C8324E" w:rsidRDefault="00E2607B" w:rsidP="00CF2D9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AE3B3E" wp14:editId="31D8D32A">
                <wp:simplePos x="0" y="0"/>
                <wp:positionH relativeFrom="column">
                  <wp:posOffset>-1141095</wp:posOffset>
                </wp:positionH>
                <wp:positionV relativeFrom="paragraph">
                  <wp:posOffset>5999285</wp:posOffset>
                </wp:positionV>
                <wp:extent cx="2228215" cy="346710"/>
                <wp:effectExtent l="0" t="0" r="635" b="0"/>
                <wp:wrapNone/>
                <wp:docPr id="32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344AA466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E3B3E" id="矩形 2" o:spid="_x0000_s1030" style="position:absolute;left:0;text-align:left;margin-left:-89.85pt;margin-top:472.4pt;width:175.45pt;height:2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" fillcolor="#00b0f0" stroked="f">
                <v:textbox>
                  <w:txbxContent>
                    <w:p w14:paraId="344AA466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069B9" wp14:editId="6629CE7E">
                <wp:simplePos x="0" y="0"/>
                <wp:positionH relativeFrom="column">
                  <wp:posOffset>-1141095</wp:posOffset>
                </wp:positionH>
                <wp:positionV relativeFrom="paragraph">
                  <wp:posOffset>3792415</wp:posOffset>
                </wp:positionV>
                <wp:extent cx="2228215" cy="346710"/>
                <wp:effectExtent l="0" t="0" r="635" b="0"/>
                <wp:wrapNone/>
                <wp:docPr id="1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27221FF2" w14:textId="77777777" w:rsidR="00C82626" w:rsidRPr="00D833E4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069B9" id="_x0000_s1031" style="position:absolute;left:0;text-align:left;margin-left:-89.85pt;margin-top:298.6pt;width:175.4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" fillcolor="#00b0f0" stroked="f">
                <v:textbox>
                  <w:txbxContent>
                    <w:p w14:paraId="27221FF2" w14:textId="77777777" w:rsidR="00C82626" w:rsidRPr="00D833E4" w:rsidRDefault="00C82626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96C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AF08C4" wp14:editId="6CE3A89D">
                <wp:simplePos x="0" y="0"/>
                <wp:positionH relativeFrom="column">
                  <wp:posOffset>-1141095</wp:posOffset>
                </wp:positionH>
                <wp:positionV relativeFrom="paragraph">
                  <wp:posOffset>2368062</wp:posOffset>
                </wp:positionV>
                <wp:extent cx="2228215" cy="346710"/>
                <wp:effectExtent l="0" t="0" r="635" b="0"/>
                <wp:wrapNone/>
                <wp:docPr id="320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1A30FFA1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F08C4" id="_x0000_s1032" style="position:absolute;left:0;text-align:left;margin-left:-89.85pt;margin-top:186.45pt;width:175.45pt;height:2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" fillcolor="#00b0f0" stroked="f">
                <v:textbox>
                  <w:txbxContent>
                    <w:p w14:paraId="1A30FFA1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7CFE">
        <w:rPr>
          <w:noProof/>
        </w:rPr>
        <w:t xml:space="preserve"> </w:t>
      </w:r>
    </w:p>
    <w:tbl>
      <w:tblPr>
        <w:tblStyle w:val="a8"/>
        <w:tblpPr w:leftFromText="180" w:rightFromText="180" w:vertAnchor="text" w:horzAnchor="page" w:tblpX="3750" w:tblpY="29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1564"/>
      </w:tblGrid>
      <w:tr w:rsidR="002E1720" w:rsidRPr="00E57CFE" w14:paraId="5BD2DB7D" w14:textId="77777777" w:rsidTr="002E1720">
        <w:trPr>
          <w:trHeight w:val="312"/>
        </w:trPr>
        <w:tc>
          <w:tcPr>
            <w:tcW w:w="1980" w:type="dxa"/>
          </w:tcPr>
          <w:p w14:paraId="695AD445" w14:textId="77777777" w:rsidR="002E1720" w:rsidRPr="007358CE" w:rsidRDefault="002E1720" w:rsidP="002E1720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4111" w:type="dxa"/>
          </w:tcPr>
          <w:p w14:paraId="5C8E43AA" w14:textId="3140FCE3" w:rsidR="002E1720" w:rsidRPr="00A03FEF" w:rsidRDefault="002E1720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机器视觉雾化器装配</w:t>
            </w:r>
            <w:r w:rsidR="006B408C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</w:t>
            </w: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</w:t>
            </w:r>
          </w:p>
        </w:tc>
        <w:tc>
          <w:tcPr>
            <w:tcW w:w="1564" w:type="dxa"/>
          </w:tcPr>
          <w:p w14:paraId="58C6C07A" w14:textId="77777777" w:rsidR="002E1720" w:rsidRPr="007358CE" w:rsidRDefault="002E1720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2E1720" w:rsidRPr="00E57CFE" w14:paraId="5C42A080" w14:textId="77777777" w:rsidTr="002E1720">
        <w:trPr>
          <w:trHeight w:val="312"/>
        </w:trPr>
        <w:tc>
          <w:tcPr>
            <w:tcW w:w="7655" w:type="dxa"/>
            <w:gridSpan w:val="3"/>
          </w:tcPr>
          <w:p w14:paraId="433B3C14" w14:textId="4179FF99" w:rsidR="002E1720" w:rsidRPr="00277209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77209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 w:rsidR="00023B1C">
              <w:rPr>
                <w:rFonts w:ascii="微软雅黑" w:eastAsia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体是否存在零件的缺失和零件装配位置异常</w:t>
            </w:r>
          </w:p>
          <w:p w14:paraId="527C93CC" w14:textId="3C95327C" w:rsidR="002E1720" w:rsidRPr="00277209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</w:t>
            </w:r>
            <w:r w:rsidR="00BB664E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类别设计了相应的图像处理检测算法</w:t>
            </w:r>
          </w:p>
          <w:p w14:paraId="103ECC5C" w14:textId="524D0CB2" w:rsidR="002E1720" w:rsidRPr="00277209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使用TensorFlow，基于Mobile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</w:t>
            </w:r>
            <w:r w:rsidR="002E440F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</w:t>
            </w:r>
          </w:p>
          <w:p w14:paraId="54329154" w14:textId="4551923F" w:rsidR="002E1720" w:rsidRPr="005B1970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</w:t>
            </w:r>
            <w:r w:rsidR="00A3717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 w:rsidR="00BB664E" w:rsidRPr="00BB664E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雾化器装配</w:t>
            </w:r>
            <w:r w:rsidR="00BB664E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检测软件</w:t>
            </w:r>
          </w:p>
          <w:p w14:paraId="32FE2E4A" w14:textId="7DFE38A3" w:rsidR="002E1720" w:rsidRPr="005B1970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使用Django框架</w:t>
            </w:r>
            <w:r w:rsidR="00E87F79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My</w:t>
            </w:r>
            <w:r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</w:t>
            </w:r>
            <w:r w:rsidR="00A3717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 w:rsidR="00C66ECA" w:rsidRPr="00C66EC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检测数据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云端</w:t>
            </w:r>
            <w:r w:rsidR="004B0998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查询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系统</w:t>
            </w:r>
          </w:p>
        </w:tc>
      </w:tr>
      <w:tr w:rsidR="002E1720" w:rsidRPr="00E57CFE" w14:paraId="294D1E1C" w14:textId="77777777" w:rsidTr="002E1720">
        <w:trPr>
          <w:trHeight w:val="312"/>
        </w:trPr>
        <w:tc>
          <w:tcPr>
            <w:tcW w:w="1980" w:type="dxa"/>
          </w:tcPr>
          <w:p w14:paraId="0314439E" w14:textId="77777777" w:rsidR="002E1720" w:rsidRPr="007358CE" w:rsidRDefault="002E1720" w:rsidP="002E1720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4111" w:type="dxa"/>
          </w:tcPr>
          <w:p w14:paraId="3B72B434" w14:textId="77777777" w:rsidR="002E1720" w:rsidRPr="00A03FEF" w:rsidRDefault="002E1720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564" w:type="dxa"/>
          </w:tcPr>
          <w:p w14:paraId="3A780463" w14:textId="77777777" w:rsidR="002E1720" w:rsidRPr="007358CE" w:rsidRDefault="002E1720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2E1720" w:rsidRPr="00E57CFE" w14:paraId="65B985D3" w14:textId="77777777" w:rsidTr="002E1720">
        <w:trPr>
          <w:trHeight w:val="312"/>
        </w:trPr>
        <w:tc>
          <w:tcPr>
            <w:tcW w:w="7655" w:type="dxa"/>
            <w:gridSpan w:val="3"/>
          </w:tcPr>
          <w:p w14:paraId="0E88F157" w14:textId="77777777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该项目内容是检测道路上车辆和行人的流量</w:t>
            </w:r>
          </w:p>
          <w:p w14:paraId="369F4FED" w14:textId="3989AAF3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6921A1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</w:t>
            </w:r>
            <w:r w:rsidR="00E31BDF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出车辆和行人</w:t>
            </w:r>
          </w:p>
          <w:p w14:paraId="18CA0F37" w14:textId="510D66D3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6921A1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设计流量检测算法，车辆可分车道计数</w:t>
            </w:r>
          </w:p>
          <w:p w14:paraId="1AB67BD6" w14:textId="5FC5B533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车辆计数准确率97%，行人检测准确</w:t>
            </w:r>
            <w:r w:rsidR="00DC15BB" w:rsidRPr="00DC15B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率</w:t>
            </w: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92%</w:t>
            </w:r>
          </w:p>
        </w:tc>
      </w:tr>
      <w:tr w:rsidR="002E1720" w:rsidRPr="00E57CFE" w14:paraId="43246C21" w14:textId="77777777" w:rsidTr="002E1720">
        <w:trPr>
          <w:trHeight w:val="312"/>
        </w:trPr>
        <w:tc>
          <w:tcPr>
            <w:tcW w:w="1980" w:type="dxa"/>
          </w:tcPr>
          <w:p w14:paraId="194FDBA0" w14:textId="70BF6DBF" w:rsidR="002E1720" w:rsidRPr="007358CE" w:rsidRDefault="002E1720" w:rsidP="002E1720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="009D57E7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3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018.</w:t>
            </w:r>
            <w:r w:rsidR="009D57E7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</w:p>
        </w:tc>
        <w:tc>
          <w:tcPr>
            <w:tcW w:w="4111" w:type="dxa"/>
          </w:tcPr>
          <w:p w14:paraId="27A95926" w14:textId="77777777" w:rsidR="002E1720" w:rsidRPr="00A03FEF" w:rsidRDefault="002E1720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A03FEF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基于树莓派的运动目标检测</w:t>
            </w:r>
          </w:p>
        </w:tc>
        <w:tc>
          <w:tcPr>
            <w:tcW w:w="1564" w:type="dxa"/>
          </w:tcPr>
          <w:p w14:paraId="26CDE059" w14:textId="77777777" w:rsidR="002E1720" w:rsidRPr="00407E72" w:rsidRDefault="002E1720" w:rsidP="002E1720">
            <w:pPr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2E1720" w:rsidRPr="00E57CFE" w14:paraId="6E7B0E21" w14:textId="77777777" w:rsidTr="002E1720">
        <w:trPr>
          <w:trHeight w:val="312"/>
        </w:trPr>
        <w:tc>
          <w:tcPr>
            <w:tcW w:w="7655" w:type="dxa"/>
            <w:gridSpan w:val="3"/>
          </w:tcPr>
          <w:p w14:paraId="675517DC" w14:textId="77777777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该项目内容是在树莓派上实现运动目标的检测和追踪</w:t>
            </w:r>
          </w:p>
          <w:p w14:paraId="46814603" w14:textId="760E3244" w:rsidR="002E1720" w:rsidRPr="006921A1" w:rsidRDefault="00BB664E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</w:t>
            </w:r>
            <w:r w:rsidR="002E1720"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高斯混合背景建模算法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</w:t>
            </w:r>
            <w:r w:rsidR="00CE6A03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运动目标</w:t>
            </w:r>
            <w:r w:rsidRPr="00BB664E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</w:t>
            </w: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</w:t>
            </w:r>
          </w:p>
          <w:p w14:paraId="6867BAED" w14:textId="470046FB" w:rsidR="002E1720" w:rsidRPr="006921A1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使用Python设计</w:t>
            </w:r>
            <w:r w:rsidR="00E31BDF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简单的运动目标</w:t>
            </w:r>
            <w:bookmarkStart w:id="1" w:name="_GoBack"/>
            <w:bookmarkEnd w:id="1"/>
            <w:r w:rsidRPr="006921A1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追踪算法</w:t>
            </w:r>
            <w:r w:rsidR="00F0564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，成功应用在树莓派上</w:t>
            </w:r>
          </w:p>
        </w:tc>
      </w:tr>
      <w:tr w:rsidR="002E1720" w:rsidRPr="00E57CFE" w14:paraId="1CB54C3D" w14:textId="77777777" w:rsidTr="002E1720">
        <w:trPr>
          <w:trHeight w:val="312"/>
        </w:trPr>
        <w:tc>
          <w:tcPr>
            <w:tcW w:w="1980" w:type="dxa"/>
          </w:tcPr>
          <w:p w14:paraId="01DA07BF" w14:textId="6169C840" w:rsidR="002E1720" w:rsidRPr="007358CE" w:rsidRDefault="002E1720" w:rsidP="002E1720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="009D57E7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="009D57E7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7358CE"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01</w:t>
            </w:r>
            <w:r w:rsidR="003A537A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7358CE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="003A537A"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3</w:t>
            </w:r>
          </w:p>
        </w:tc>
        <w:tc>
          <w:tcPr>
            <w:tcW w:w="4111" w:type="dxa"/>
          </w:tcPr>
          <w:p w14:paraId="2467D253" w14:textId="13C61A3B" w:rsidR="002E1720" w:rsidRPr="007358CE" w:rsidRDefault="009D57E7" w:rsidP="002E1720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564" w:type="dxa"/>
          </w:tcPr>
          <w:p w14:paraId="3DFC8CE0" w14:textId="77777777" w:rsidR="002E1720" w:rsidRPr="0049518B" w:rsidRDefault="002E1720" w:rsidP="002E1720">
            <w:pPr>
              <w:jc w:val="left"/>
              <w:rPr>
                <w:rFonts w:ascii="微软雅黑" w:eastAsia="微软雅黑" w:hAnsi="微软雅黑"/>
                <w:sz w:val="24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</w:p>
        </w:tc>
      </w:tr>
      <w:tr w:rsidR="002E1720" w:rsidRPr="00E57CFE" w14:paraId="62A0C9A7" w14:textId="77777777" w:rsidTr="002E1720">
        <w:trPr>
          <w:trHeight w:val="312"/>
        </w:trPr>
        <w:tc>
          <w:tcPr>
            <w:tcW w:w="7655" w:type="dxa"/>
            <w:gridSpan w:val="3"/>
          </w:tcPr>
          <w:p w14:paraId="723A71FC" w14:textId="19AB4DCC" w:rsidR="002E1720" w:rsidRPr="0049518B" w:rsidRDefault="002E1720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9518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根据用户和广告信息，预测该广告是否</w:t>
            </w:r>
            <w:r w:rsidR="00BB664E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会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被点击</w:t>
            </w:r>
          </w:p>
          <w:p w14:paraId="28A89543" w14:textId="01A041BD" w:rsidR="002E1720" w:rsidRPr="009D57E7" w:rsidRDefault="002E1720" w:rsidP="009D57E7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Pandas进行特征工程</w:t>
            </w:r>
            <w:r w:rsidR="003A537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，包括数据清洗、特征筛选、数据处理</w:t>
            </w:r>
          </w:p>
          <w:p w14:paraId="6672F152" w14:textId="18D4D87F" w:rsidR="002E1720" w:rsidRPr="0049518B" w:rsidRDefault="00F0784A" w:rsidP="002E17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4D64F6F7" wp14:editId="5791785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347345</wp:posOffset>
                      </wp:positionV>
                      <wp:extent cx="4752000" cy="483870"/>
                      <wp:effectExtent l="0" t="0" r="10795" b="0"/>
                      <wp:wrapNone/>
                      <wp:docPr id="349" name="组合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52000" cy="483870"/>
                                <a:chOff x="0" y="0"/>
                                <a:chExt cx="4752000" cy="483870"/>
                              </a:xfrm>
                            </wpg:grpSpPr>
                            <wps:wsp>
                              <wps:cNvPr id="30" name="Freeform 17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35169" y="140677"/>
                                  <a:ext cx="216000" cy="216000"/>
                                </a:xfrm>
                                <a:custGeom>
                                  <a:avLst/>
                                  <a:gdLst>
                                    <a:gd name="T0" fmla="*/ 16 w 228"/>
                                    <a:gd name="T1" fmla="*/ 213 h 229"/>
                                    <a:gd name="T2" fmla="*/ 0 w 228"/>
                                    <a:gd name="T3" fmla="*/ 17 h 229"/>
                                    <a:gd name="T4" fmla="*/ 185 w 228"/>
                                    <a:gd name="T5" fmla="*/ 0 h 229"/>
                                    <a:gd name="T6" fmla="*/ 201 w 228"/>
                                    <a:gd name="T7" fmla="*/ 78 h 229"/>
                                    <a:gd name="T8" fmla="*/ 185 w 228"/>
                                    <a:gd name="T9" fmla="*/ 78 h 229"/>
                                    <a:gd name="T10" fmla="*/ 174 w 228"/>
                                    <a:gd name="T11" fmla="*/ 17 h 229"/>
                                    <a:gd name="T12" fmla="*/ 16 w 228"/>
                                    <a:gd name="T13" fmla="*/ 26 h 229"/>
                                    <a:gd name="T14" fmla="*/ 22 w 228"/>
                                    <a:gd name="T15" fmla="*/ 197 h 229"/>
                                    <a:gd name="T16" fmla="*/ 82 w 228"/>
                                    <a:gd name="T17" fmla="*/ 205 h 229"/>
                                    <a:gd name="T18" fmla="*/ 39 w 228"/>
                                    <a:gd name="T19" fmla="*/ 48 h 229"/>
                                    <a:gd name="T20" fmla="*/ 145 w 228"/>
                                    <a:gd name="T21" fmla="*/ 40 h 229"/>
                                    <a:gd name="T22" fmla="*/ 153 w 228"/>
                                    <a:gd name="T23" fmla="*/ 48 h 229"/>
                                    <a:gd name="T24" fmla="*/ 48 w 228"/>
                                    <a:gd name="T25" fmla="*/ 56 h 229"/>
                                    <a:gd name="T26" fmla="*/ 39 w 228"/>
                                    <a:gd name="T27" fmla="*/ 48 h 229"/>
                                    <a:gd name="T28" fmla="*/ 48 w 228"/>
                                    <a:gd name="T29" fmla="*/ 79 h 229"/>
                                    <a:gd name="T30" fmla="*/ 131 w 228"/>
                                    <a:gd name="T31" fmla="*/ 87 h 229"/>
                                    <a:gd name="T32" fmla="*/ 123 w 228"/>
                                    <a:gd name="T33" fmla="*/ 95 h 229"/>
                                    <a:gd name="T34" fmla="*/ 39 w 228"/>
                                    <a:gd name="T35" fmla="*/ 87 h 229"/>
                                    <a:gd name="T36" fmla="*/ 39 w 228"/>
                                    <a:gd name="T37" fmla="*/ 127 h 229"/>
                                    <a:gd name="T38" fmla="*/ 93 w 228"/>
                                    <a:gd name="T39" fmla="*/ 118 h 229"/>
                                    <a:gd name="T40" fmla="*/ 101 w 228"/>
                                    <a:gd name="T41" fmla="*/ 127 h 229"/>
                                    <a:gd name="T42" fmla="*/ 48 w 228"/>
                                    <a:gd name="T43" fmla="*/ 135 h 229"/>
                                    <a:gd name="T44" fmla="*/ 39 w 228"/>
                                    <a:gd name="T45" fmla="*/ 127 h 229"/>
                                    <a:gd name="T46" fmla="*/ 48 w 228"/>
                                    <a:gd name="T47" fmla="*/ 158 h 229"/>
                                    <a:gd name="T48" fmla="*/ 101 w 228"/>
                                    <a:gd name="T49" fmla="*/ 166 h 229"/>
                                    <a:gd name="T50" fmla="*/ 93 w 228"/>
                                    <a:gd name="T51" fmla="*/ 174 h 229"/>
                                    <a:gd name="T52" fmla="*/ 39 w 228"/>
                                    <a:gd name="T53" fmla="*/ 166 h 229"/>
                                    <a:gd name="T54" fmla="*/ 227 w 228"/>
                                    <a:gd name="T55" fmla="*/ 205 h 229"/>
                                    <a:gd name="T56" fmla="*/ 206 w 228"/>
                                    <a:gd name="T57" fmla="*/ 141 h 229"/>
                                    <a:gd name="T58" fmla="*/ 114 w 228"/>
                                    <a:gd name="T59" fmla="*/ 140 h 229"/>
                                    <a:gd name="T60" fmla="*/ 93 w 228"/>
                                    <a:gd name="T61" fmla="*/ 204 h 229"/>
                                    <a:gd name="T62" fmla="*/ 98 w 228"/>
                                    <a:gd name="T63" fmla="*/ 210 h 229"/>
                                    <a:gd name="T64" fmla="*/ 126 w 228"/>
                                    <a:gd name="T65" fmla="*/ 226 h 229"/>
                                    <a:gd name="T66" fmla="*/ 130 w 228"/>
                                    <a:gd name="T67" fmla="*/ 229 h 229"/>
                                    <a:gd name="T68" fmla="*/ 155 w 228"/>
                                    <a:gd name="T69" fmla="*/ 186 h 229"/>
                                    <a:gd name="T70" fmla="*/ 164 w 228"/>
                                    <a:gd name="T71" fmla="*/ 186 h 229"/>
                                    <a:gd name="T72" fmla="*/ 190 w 228"/>
                                    <a:gd name="T73" fmla="*/ 229 h 229"/>
                                    <a:gd name="T74" fmla="*/ 194 w 228"/>
                                    <a:gd name="T75" fmla="*/ 226 h 229"/>
                                    <a:gd name="T76" fmla="*/ 222 w 228"/>
                                    <a:gd name="T77" fmla="*/ 211 h 229"/>
                                    <a:gd name="T78" fmla="*/ 227 w 228"/>
                                    <a:gd name="T79" fmla="*/ 205 h 229"/>
                                    <a:gd name="T80" fmla="*/ 127 w 228"/>
                                    <a:gd name="T81" fmla="*/ 192 h 229"/>
                                    <a:gd name="T82" fmla="*/ 117 w 228"/>
                                    <a:gd name="T83" fmla="*/ 192 h 229"/>
                                    <a:gd name="T84" fmla="*/ 140 w 228"/>
                                    <a:gd name="T85" fmla="*/ 181 h 229"/>
                                    <a:gd name="T86" fmla="*/ 160 w 228"/>
                                    <a:gd name="T87" fmla="*/ 170 h 229"/>
                                    <a:gd name="T88" fmla="*/ 160 w 228"/>
                                    <a:gd name="T89" fmla="*/ 111 h 229"/>
                                    <a:gd name="T90" fmla="*/ 160 w 228"/>
                                    <a:gd name="T91" fmla="*/ 170 h 229"/>
                                    <a:gd name="T92" fmla="*/ 193 w 228"/>
                                    <a:gd name="T93" fmla="*/ 195 h 229"/>
                                    <a:gd name="T94" fmla="*/ 178 w 228"/>
                                    <a:gd name="T95" fmla="*/ 182 h 229"/>
                                    <a:gd name="T96" fmla="*/ 205 w 228"/>
                                    <a:gd name="T97" fmla="*/ 196 h 229"/>
                                    <a:gd name="T98" fmla="*/ 196 w 228"/>
                                    <a:gd name="T99" fmla="*/ 194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228" h="229">
                                      <a:moveTo>
                                        <a:pt x="74" y="213"/>
                                      </a:moveTo>
                                      <a:cubicBezTo>
                                        <a:pt x="16" y="213"/>
                                        <a:pt x="16" y="213"/>
                                        <a:pt x="16" y="213"/>
                                      </a:cubicBezTo>
                                      <a:cubicBezTo>
                                        <a:pt x="7" y="213"/>
                                        <a:pt x="0" y="206"/>
                                        <a:pt x="0" y="197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0" y="8"/>
                                        <a:pt x="7" y="0"/>
                                        <a:pt x="16" y="0"/>
                                      </a:cubicBezTo>
                                      <a:cubicBezTo>
                                        <a:pt x="185" y="0"/>
                                        <a:pt x="185" y="0"/>
                                        <a:pt x="185" y="0"/>
                                      </a:cubicBezTo>
                                      <a:cubicBezTo>
                                        <a:pt x="194" y="0"/>
                                        <a:pt x="201" y="8"/>
                                        <a:pt x="201" y="17"/>
                                      </a:cubicBezTo>
                                      <a:cubicBezTo>
                                        <a:pt x="201" y="78"/>
                                        <a:pt x="201" y="78"/>
                                        <a:pt x="201" y="78"/>
                                      </a:cubicBezTo>
                                      <a:cubicBezTo>
                                        <a:pt x="201" y="86"/>
                                        <a:pt x="193" y="85"/>
                                        <a:pt x="193" y="85"/>
                                      </a:cubicBezTo>
                                      <a:cubicBezTo>
                                        <a:pt x="193" y="85"/>
                                        <a:pt x="185" y="86"/>
                                        <a:pt x="185" y="78"/>
                                      </a:cubicBezTo>
                                      <a:cubicBezTo>
                                        <a:pt x="185" y="25"/>
                                        <a:pt x="185" y="25"/>
                                        <a:pt x="185" y="25"/>
                                      </a:cubicBezTo>
                                      <a:cubicBezTo>
                                        <a:pt x="185" y="16"/>
                                        <a:pt x="174" y="17"/>
                                        <a:pt x="174" y="17"/>
                                      </a:cubicBezTo>
                                      <a:cubicBezTo>
                                        <a:pt x="25" y="17"/>
                                        <a:pt x="25" y="17"/>
                                        <a:pt x="25" y="17"/>
                                      </a:cubicBezTo>
                                      <a:cubicBezTo>
                                        <a:pt x="25" y="17"/>
                                        <a:pt x="16" y="16"/>
                                        <a:pt x="16" y="26"/>
                                      </a:cubicBezTo>
                                      <a:cubicBezTo>
                                        <a:pt x="16" y="189"/>
                                        <a:pt x="16" y="189"/>
                                        <a:pt x="16" y="189"/>
                                      </a:cubicBezTo>
                                      <a:cubicBezTo>
                                        <a:pt x="16" y="194"/>
                                        <a:pt x="18" y="197"/>
                                        <a:pt x="22" y="197"/>
                                      </a:cubicBezTo>
                                      <a:cubicBezTo>
                                        <a:pt x="36" y="197"/>
                                        <a:pt x="68" y="197"/>
                                        <a:pt x="74" y="197"/>
                                      </a:cubicBezTo>
                                      <a:cubicBezTo>
                                        <a:pt x="82" y="197"/>
                                        <a:pt x="82" y="205"/>
                                        <a:pt x="82" y="205"/>
                                      </a:cubicBezTo>
                                      <a:cubicBezTo>
                                        <a:pt x="82" y="205"/>
                                        <a:pt x="84" y="213"/>
                                        <a:pt x="74" y="213"/>
                                      </a:cubicBezTo>
                                      <a:close/>
                                      <a:moveTo>
                                        <a:pt x="39" y="48"/>
                                      </a:moveTo>
                                      <a:cubicBezTo>
                                        <a:pt x="39" y="43"/>
                                        <a:pt x="43" y="40"/>
                                        <a:pt x="48" y="40"/>
                                      </a:cubicBezTo>
                                      <a:cubicBezTo>
                                        <a:pt x="145" y="40"/>
                                        <a:pt x="145" y="40"/>
                                        <a:pt x="145" y="40"/>
                                      </a:cubicBezTo>
                                      <a:cubicBezTo>
                                        <a:pt x="150" y="40"/>
                                        <a:pt x="153" y="43"/>
                                        <a:pt x="153" y="48"/>
                                      </a:cubicBezTo>
                                      <a:cubicBezTo>
                                        <a:pt x="153" y="48"/>
                                        <a:pt x="153" y="48"/>
                                        <a:pt x="153" y="48"/>
                                      </a:cubicBezTo>
                                      <a:cubicBezTo>
                                        <a:pt x="153" y="52"/>
                                        <a:pt x="150" y="56"/>
                                        <a:pt x="145" y="56"/>
                                      </a:cubicBezTo>
                                      <a:cubicBezTo>
                                        <a:pt x="48" y="56"/>
                                        <a:pt x="48" y="56"/>
                                        <a:pt x="48" y="56"/>
                                      </a:cubicBezTo>
                                      <a:cubicBezTo>
                                        <a:pt x="43" y="56"/>
                                        <a:pt x="39" y="52"/>
                                        <a:pt x="39" y="48"/>
                                      </a:cubicBezTo>
                                      <a:cubicBezTo>
                                        <a:pt x="39" y="48"/>
                                        <a:pt x="39" y="48"/>
                                        <a:pt x="39" y="48"/>
                                      </a:cubicBezTo>
                                      <a:close/>
                                      <a:moveTo>
                                        <a:pt x="39" y="87"/>
                                      </a:moveTo>
                                      <a:cubicBezTo>
                                        <a:pt x="39" y="83"/>
                                        <a:pt x="43" y="79"/>
                                        <a:pt x="48" y="79"/>
                                      </a:cubicBezTo>
                                      <a:cubicBezTo>
                                        <a:pt x="123" y="79"/>
                                        <a:pt x="123" y="79"/>
                                        <a:pt x="123" y="79"/>
                                      </a:cubicBezTo>
                                      <a:cubicBezTo>
                                        <a:pt x="128" y="79"/>
                                        <a:pt x="131" y="83"/>
                                        <a:pt x="131" y="87"/>
                                      </a:cubicBezTo>
                                      <a:cubicBezTo>
                                        <a:pt x="131" y="87"/>
                                        <a:pt x="131" y="87"/>
                                        <a:pt x="131" y="87"/>
                                      </a:cubicBezTo>
                                      <a:cubicBezTo>
                                        <a:pt x="131" y="92"/>
                                        <a:pt x="128" y="95"/>
                                        <a:pt x="123" y="95"/>
                                      </a:cubicBezTo>
                                      <a:cubicBezTo>
                                        <a:pt x="48" y="95"/>
                                        <a:pt x="48" y="95"/>
                                        <a:pt x="48" y="95"/>
                                      </a:cubicBezTo>
                                      <a:cubicBezTo>
                                        <a:pt x="43" y="95"/>
                                        <a:pt x="39" y="92"/>
                                        <a:pt x="39" y="87"/>
                                      </a:cubicBezTo>
                                      <a:cubicBezTo>
                                        <a:pt x="39" y="87"/>
                                        <a:pt x="39" y="87"/>
                                        <a:pt x="39" y="87"/>
                                      </a:cubicBezTo>
                                      <a:close/>
                                      <a:moveTo>
                                        <a:pt x="39" y="127"/>
                                      </a:moveTo>
                                      <a:cubicBezTo>
                                        <a:pt x="39" y="122"/>
                                        <a:pt x="43" y="118"/>
                                        <a:pt x="48" y="118"/>
                                      </a:cubicBezTo>
                                      <a:cubicBezTo>
                                        <a:pt x="93" y="118"/>
                                        <a:pt x="93" y="118"/>
                                        <a:pt x="93" y="118"/>
                                      </a:cubicBezTo>
                                      <a:cubicBezTo>
                                        <a:pt x="97" y="118"/>
                                        <a:pt x="101" y="122"/>
                                        <a:pt x="101" y="127"/>
                                      </a:cubicBezTo>
                                      <a:cubicBezTo>
                                        <a:pt x="101" y="127"/>
                                        <a:pt x="101" y="127"/>
                                        <a:pt x="101" y="127"/>
                                      </a:cubicBezTo>
                                      <a:cubicBezTo>
                                        <a:pt x="101" y="131"/>
                                        <a:pt x="97" y="135"/>
                                        <a:pt x="93" y="135"/>
                                      </a:cubicBezTo>
                                      <a:cubicBezTo>
                                        <a:pt x="48" y="135"/>
                                        <a:pt x="48" y="135"/>
                                        <a:pt x="48" y="135"/>
                                      </a:cubicBezTo>
                                      <a:cubicBezTo>
                                        <a:pt x="43" y="135"/>
                                        <a:pt x="39" y="131"/>
                                        <a:pt x="39" y="127"/>
                                      </a:cubicBezTo>
                                      <a:cubicBezTo>
                                        <a:pt x="39" y="127"/>
                                        <a:pt x="39" y="127"/>
                                        <a:pt x="39" y="127"/>
                                      </a:cubicBezTo>
                                      <a:close/>
                                      <a:moveTo>
                                        <a:pt x="39" y="166"/>
                                      </a:moveTo>
                                      <a:cubicBezTo>
                                        <a:pt x="39" y="161"/>
                                        <a:pt x="43" y="158"/>
                                        <a:pt x="48" y="158"/>
                                      </a:cubicBezTo>
                                      <a:cubicBezTo>
                                        <a:pt x="93" y="158"/>
                                        <a:pt x="93" y="158"/>
                                        <a:pt x="93" y="158"/>
                                      </a:cubicBezTo>
                                      <a:cubicBezTo>
                                        <a:pt x="97" y="158"/>
                                        <a:pt x="101" y="161"/>
                                        <a:pt x="101" y="166"/>
                                      </a:cubicBezTo>
                                      <a:cubicBezTo>
                                        <a:pt x="101" y="166"/>
                                        <a:pt x="101" y="166"/>
                                        <a:pt x="101" y="166"/>
                                      </a:cubicBezTo>
                                      <a:cubicBezTo>
                                        <a:pt x="101" y="170"/>
                                        <a:pt x="97" y="174"/>
                                        <a:pt x="93" y="174"/>
                                      </a:cubicBezTo>
                                      <a:cubicBezTo>
                                        <a:pt x="48" y="174"/>
                                        <a:pt x="48" y="174"/>
                                        <a:pt x="48" y="174"/>
                                      </a:cubicBezTo>
                                      <a:cubicBezTo>
                                        <a:pt x="43" y="174"/>
                                        <a:pt x="39" y="170"/>
                                        <a:pt x="39" y="166"/>
                                      </a:cubicBezTo>
                                      <a:cubicBezTo>
                                        <a:pt x="39" y="166"/>
                                        <a:pt x="39" y="166"/>
                                        <a:pt x="39" y="166"/>
                                      </a:cubicBezTo>
                                      <a:close/>
                                      <a:moveTo>
                                        <a:pt x="227" y="205"/>
                                      </a:moveTo>
                                      <a:cubicBezTo>
                                        <a:pt x="202" y="159"/>
                                        <a:pt x="202" y="159"/>
                                        <a:pt x="202" y="159"/>
                                      </a:cubicBezTo>
                                      <a:cubicBezTo>
                                        <a:pt x="205" y="153"/>
                                        <a:pt x="206" y="147"/>
                                        <a:pt x="206" y="141"/>
                                      </a:cubicBezTo>
                                      <a:cubicBezTo>
                                        <a:pt x="207" y="115"/>
                                        <a:pt x="186" y="94"/>
                                        <a:pt x="160" y="94"/>
                                      </a:cubicBezTo>
                                      <a:cubicBezTo>
                                        <a:pt x="135" y="94"/>
                                        <a:pt x="114" y="115"/>
                                        <a:pt x="114" y="140"/>
                                      </a:cubicBezTo>
                                      <a:cubicBezTo>
                                        <a:pt x="114" y="147"/>
                                        <a:pt x="115" y="153"/>
                                        <a:pt x="118" y="159"/>
                                      </a:cubicBezTo>
                                      <a:cubicBezTo>
                                        <a:pt x="93" y="204"/>
                                        <a:pt x="93" y="204"/>
                                        <a:pt x="93" y="204"/>
                                      </a:cubicBezTo>
                                      <a:cubicBezTo>
                                        <a:pt x="92" y="206"/>
                                        <a:pt x="92" y="208"/>
                                        <a:pt x="93" y="209"/>
                                      </a:cubicBezTo>
                                      <a:cubicBezTo>
                                        <a:pt x="94" y="210"/>
                                        <a:pt x="96" y="211"/>
                                        <a:pt x="98" y="210"/>
                                      </a:cubicBezTo>
                                      <a:cubicBezTo>
                                        <a:pt x="119" y="206"/>
                                        <a:pt x="119" y="206"/>
                                        <a:pt x="119" y="206"/>
                                      </a:cubicBezTo>
                                      <a:cubicBezTo>
                                        <a:pt x="126" y="226"/>
                                        <a:pt x="126" y="226"/>
                                        <a:pt x="126" y="226"/>
                                      </a:cubicBezTo>
                                      <a:cubicBezTo>
                                        <a:pt x="126" y="227"/>
                                        <a:pt x="128" y="228"/>
                                        <a:pt x="130" y="229"/>
                                      </a:cubicBezTo>
                                      <a:cubicBezTo>
                                        <a:pt x="130" y="229"/>
                                        <a:pt x="130" y="229"/>
                                        <a:pt x="130" y="229"/>
                                      </a:cubicBezTo>
                                      <a:cubicBezTo>
                                        <a:pt x="131" y="229"/>
                                        <a:pt x="133" y="228"/>
                                        <a:pt x="134" y="226"/>
                                      </a:cubicBezTo>
                                      <a:cubicBezTo>
                                        <a:pt x="155" y="186"/>
                                        <a:pt x="155" y="186"/>
                                        <a:pt x="155" y="186"/>
                                      </a:cubicBezTo>
                                      <a:cubicBezTo>
                                        <a:pt x="157" y="186"/>
                                        <a:pt x="158" y="187"/>
                                        <a:pt x="160" y="187"/>
                                      </a:cubicBezTo>
                                      <a:cubicBezTo>
                                        <a:pt x="161" y="187"/>
                                        <a:pt x="163" y="186"/>
                                        <a:pt x="164" y="186"/>
                                      </a:cubicBezTo>
                                      <a:cubicBezTo>
                                        <a:pt x="186" y="227"/>
                                        <a:pt x="186" y="227"/>
                                        <a:pt x="186" y="227"/>
                                      </a:cubicBezTo>
                                      <a:cubicBezTo>
                                        <a:pt x="187" y="228"/>
                                        <a:pt x="188" y="229"/>
                                        <a:pt x="190" y="229"/>
                                      </a:cubicBezTo>
                                      <a:cubicBezTo>
                                        <a:pt x="190" y="229"/>
                                        <a:pt x="190" y="229"/>
                                        <a:pt x="190" y="229"/>
                                      </a:cubicBezTo>
                                      <a:cubicBezTo>
                                        <a:pt x="192" y="229"/>
                                        <a:pt x="193" y="228"/>
                                        <a:pt x="194" y="226"/>
                                      </a:cubicBezTo>
                                      <a:cubicBezTo>
                                        <a:pt x="201" y="206"/>
                                        <a:pt x="201" y="206"/>
                                        <a:pt x="201" y="206"/>
                                      </a:cubicBezTo>
                                      <a:cubicBezTo>
                                        <a:pt x="222" y="211"/>
                                        <a:pt x="222" y="211"/>
                                        <a:pt x="222" y="211"/>
                                      </a:cubicBezTo>
                                      <a:cubicBezTo>
                                        <a:pt x="224" y="211"/>
                                        <a:pt x="226" y="211"/>
                                        <a:pt x="226" y="209"/>
                                      </a:cubicBezTo>
                                      <a:cubicBezTo>
                                        <a:pt x="228" y="208"/>
                                        <a:pt x="228" y="206"/>
                                        <a:pt x="227" y="205"/>
                                      </a:cubicBezTo>
                                      <a:close/>
                                      <a:moveTo>
                                        <a:pt x="130" y="199"/>
                                      </a:moveTo>
                                      <a:cubicBezTo>
                                        <a:pt x="127" y="192"/>
                                        <a:pt x="127" y="192"/>
                                        <a:pt x="127" y="192"/>
                                      </a:cubicBezTo>
                                      <a:cubicBezTo>
                                        <a:pt x="127" y="191"/>
                                        <a:pt x="126" y="190"/>
                                        <a:pt x="125" y="191"/>
                                      </a:cubicBezTo>
                                      <a:cubicBezTo>
                                        <a:pt x="117" y="192"/>
                                        <a:pt x="117" y="192"/>
                                        <a:pt x="117" y="192"/>
                                      </a:cubicBezTo>
                                      <a:cubicBezTo>
                                        <a:pt x="128" y="172"/>
                                        <a:pt x="128" y="172"/>
                                        <a:pt x="128" y="172"/>
                                      </a:cubicBezTo>
                                      <a:cubicBezTo>
                                        <a:pt x="132" y="176"/>
                                        <a:pt x="135" y="178"/>
                                        <a:pt x="140" y="181"/>
                                      </a:cubicBezTo>
                                      <a:cubicBezTo>
                                        <a:pt x="130" y="199"/>
                                        <a:pt x="130" y="199"/>
                                        <a:pt x="130" y="199"/>
                                      </a:cubicBezTo>
                                      <a:close/>
                                      <a:moveTo>
                                        <a:pt x="160" y="170"/>
                                      </a:moveTo>
                                      <a:cubicBezTo>
                                        <a:pt x="144" y="170"/>
                                        <a:pt x="130" y="156"/>
                                        <a:pt x="131" y="140"/>
                                      </a:cubicBezTo>
                                      <a:cubicBezTo>
                                        <a:pt x="131" y="124"/>
                                        <a:pt x="144" y="111"/>
                                        <a:pt x="160" y="111"/>
                                      </a:cubicBezTo>
                                      <a:cubicBezTo>
                                        <a:pt x="177" y="111"/>
                                        <a:pt x="190" y="124"/>
                                        <a:pt x="190" y="140"/>
                                      </a:cubicBezTo>
                                      <a:cubicBezTo>
                                        <a:pt x="190" y="157"/>
                                        <a:pt x="176" y="170"/>
                                        <a:pt x="160" y="170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5" y="193"/>
                                        <a:pt x="194" y="194"/>
                                        <a:pt x="193" y="195"/>
                                      </a:cubicBezTo>
                                      <a:cubicBezTo>
                                        <a:pt x="190" y="204"/>
                                        <a:pt x="190" y="204"/>
                                        <a:pt x="190" y="204"/>
                                      </a:cubicBezTo>
                                      <a:cubicBezTo>
                                        <a:pt x="178" y="182"/>
                                        <a:pt x="178" y="182"/>
                                        <a:pt x="178" y="182"/>
                                      </a:cubicBezTo>
                                      <a:cubicBezTo>
                                        <a:pt x="184" y="179"/>
                                        <a:pt x="188" y="177"/>
                                        <a:pt x="192" y="172"/>
                                      </a:cubicBezTo>
                                      <a:cubicBezTo>
                                        <a:pt x="205" y="196"/>
                                        <a:pt x="205" y="196"/>
                                        <a:pt x="205" y="196"/>
                                      </a:cubicBez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8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246184" y="0"/>
                                  <a:ext cx="1532467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EA19EEE" w14:textId="77777777" w:rsidR="002E1720" w:rsidRPr="006B2E84" w:rsidRDefault="002E1720" w:rsidP="002E1720">
                                    <w:pPr>
                                      <w:pStyle w:val="a3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70C0"/>
                                        <w:sz w:val="30"/>
                                        <w:szCs w:val="30"/>
                                      </w:rPr>
                                    </w:pPr>
                                    <w:r w:rsidRPr="006B2E84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70C0"/>
                                        <w:kern w:val="24"/>
                                        <w:sz w:val="30"/>
                                        <w:szCs w:val="30"/>
                                      </w:rPr>
                                      <w:t>荣誉奖项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39" name="椭圆 339"/>
                              <wps:cNvSpPr/>
                              <wps:spPr>
                                <a:xfrm>
                                  <a:off x="0" y="392723"/>
                                  <a:ext cx="4752000" cy="177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D64F6F7" id="组合 349" o:spid="_x0000_s1033" style="position:absolute;left:0;text-align:left;margin-left:.05pt;margin-top:27.35pt;width:374.15pt;height:38.1pt;z-index:251761664;mso-width-relative:margin" coordsize="47520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">
                      <v:shape id="Freeform 175" o:spid="_x0000_s1034" style="position:absolute;left:351;top:1406;width:2160;height:2160;visibility:visible;mso-wrap-style:square;v-text-anchor:top" coordsize="228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2tosMA&#10;AADbAAAADwAAAGRycy9kb3ducmV2LnhtbERPy2rCQBTdC/7DcIXuzMS2tDHNRKy0oDvrI+DukrlN&#10;QjJ3Qmaq6d93FgWXh/POVqPpxJUG11hWsIhiEMSl1Q1XCk7Hz3kCwnlkjZ1lUvBLDlb5dJJhqu2N&#10;v+h68JUIIexSVFB736dSurImgy6yPXHgvu1g0Ac4VFIPeAvhppOPcfwiDTYcGmrsaVNT2R5+jILn&#10;TbHclbbYJ/vX9/Nle2zlLvlQ6mE2rt9AeBr9Xfzv3moFT2F9+BJ+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2tosMAAADbAAAADwAAAAAAAAAAAAAAAACYAgAAZHJzL2Rv&#10;d25yZXYueG1sUEsFBgAAAAAEAAQA9QAAAIgD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      <v:path arrowok="t" o:connecttype="custom" o:connectlocs="15158,200908;0,16035;175263,0;190421,73572;175263,73572;164842,16035;15158,24524;20842,185817;77684,193362;36947,45275;137368,37729;144947,45275;45474,52821;36947,45275;45474,74515;124105,82061;116526,89607;36947,82061;36947,119790;88105,111301;95684,119790;45474,127336;36947,119790;45474,149031;95684,156576;88105,164122;36947,156576;215053,193362;195158,132996;108000,132052;88105,192419;92842,198079;119368,213170;123158,216000;146842,175441;155368,175441;180000,216000;183789,213170;210316,199022;215053,193362;120316,181100;110842,181100;132632,170725;151579,160349;151579,104699;151579,160349;182842,183930;168632,171668;194211,184873;185684,182987" o:connectangles="0,0,0,0,0,0,0,0,0,0,0,0,0,0,0,0,0,0,0,0,0,0,0,0,0,0,0,0,0,0,0,0,0,0,0,0,0,0,0,0,0,0,0,0,0,0,0,0,0,0"/>
                        <o:lock v:ext="edit" aspectratio="t" verticies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4" o:spid="_x0000_s1035" type="#_x0000_t202" style="position:absolute;left:2461;width:15325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c4MAA&#10;AADcAAAADwAAAGRycy9kb3ducmV2LnhtbERP3WrCMBS+H/gO4QjezVSFMapRRBBFdrPOBzg0x6a0&#10;OQlN+qNPv1wMdvnx/e8Ok23FQF2oHStYLTMQxKXTNVcK7j/n908QISJrbB2TgicFOOxnbzvMtRv5&#10;m4YiViKFcMhRgYnR51KG0pDFsHSeOHEP11mMCXaV1B2OKdy2cp1lH9JizanBoKeTobIpeqvg3F+u&#10;dnjJ3t+KcmTjm/7+1Si1mE/HLYhIU/wX/7mvWsFmk9amM+kI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Sc4MAAAADcAAAADwAAAAAAAAAAAAAAAACYAgAAZHJzL2Rvd25y&#10;ZXYueG1sUEsFBgAAAAAEAAQA9QAAAIUDAAAAAA==&#10;" filled="f" stroked="f">
                        <v:path arrowok="t"/>
                        <v:textbox>
                          <w:txbxContent>
                            <w:p w14:paraId="0EA19EEE" w14:textId="77777777" w:rsidR="002E1720" w:rsidRPr="006B2E84" w:rsidRDefault="002E1720" w:rsidP="002E172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荣誉奖项</w:t>
                              </w:r>
                            </w:p>
                          </w:txbxContent>
                        </v:textbox>
                      </v:shape>
                      <v:oval id="椭圆 339" o:spid="_x0000_s1036" style="position:absolute;top:3927;width:47520;height: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uGcQA&#10;AADcAAAADwAAAGRycy9kb3ducmV2LnhtbESP3WrCQBSE7wt9h+UUvAl1o0KxqatEwZ9bYx/gkD1m&#10;Y7Nn0+yq8e1dQfBymJlvmNmit424UOdrxwpGwxQEcel0zZWC38P6cwrCB2SNjWNScCMPi/n72wwz&#10;7a68p0sRKhEh7DNUYEJoMyl9aciiH7qWOHpH11kMUXaV1B1eI9w2cpymX9JizXHBYEsrQ+VfcbYK&#10;km2b43J7PJXJKd+siuR/bPao1OCjz39ABOrDK/xs77SCyeQb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q7hnEAAAA3AAAAA8AAAAAAAAAAAAAAAAAmAIAAGRycy9k&#10;b3ducmV2LnhtbFBLBQYAAAAABAAEAPUAAACJAwAAAAA=&#10;" fillcolor="#2e74b5 [2404]" strokecolor="#5b9bd5 [3204]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使用sk</w:t>
            </w:r>
            <w:r w:rsidR="003A537A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 w:rsidR="009D57E7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="00654CD6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模型</w:t>
            </w:r>
            <w:r w:rsidR="00654CD6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进行</w:t>
            </w:r>
            <w:r w:rsidR="009D57E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训练和参数调优</w:t>
            </w:r>
          </w:p>
        </w:tc>
      </w:tr>
    </w:tbl>
    <w:tbl>
      <w:tblPr>
        <w:tblStyle w:val="a8"/>
        <w:tblpPr w:leftFromText="180" w:rightFromText="180" w:vertAnchor="text" w:horzAnchor="page" w:tblpX="3749" w:tblpY="123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F0784A" w14:paraId="4A6AA41D" w14:textId="77777777" w:rsidTr="00F0784A">
        <w:tc>
          <w:tcPr>
            <w:tcW w:w="7650" w:type="dxa"/>
          </w:tcPr>
          <w:p w14:paraId="00F6A751" w14:textId="6E9338AE" w:rsidR="00F0784A" w:rsidRPr="00433D64" w:rsidRDefault="00F0784A" w:rsidP="00F0784A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获哈尔滨工业大学（深圳）一等奖学金</w:t>
            </w:r>
            <w:r w:rsidR="00AC7C07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两</w:t>
            </w: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次</w:t>
            </w:r>
          </w:p>
          <w:p w14:paraId="117D7551" w14:textId="77777777" w:rsidR="00F0784A" w:rsidRPr="00433D64" w:rsidRDefault="00F0784A" w:rsidP="00F0784A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  <w:p w14:paraId="74E5E019" w14:textId="50346AC8" w:rsidR="00F0784A" w:rsidRPr="00F55C20" w:rsidRDefault="00F0784A" w:rsidP="00F0784A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</w:t>
            </w:r>
            <w:r w:rsidR="009B771B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一等奖1次、二等奖4次</w:t>
            </w:r>
            <w:r w:rsidR="00F55C20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</w:t>
            </w:r>
            <w:r w:rsidR="00F55C20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三等奖</w:t>
            </w:r>
            <w:r w:rsidR="00F55C20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1次</w:t>
            </w:r>
          </w:p>
          <w:p w14:paraId="150A6252" w14:textId="6E407B37" w:rsidR="00F55C20" w:rsidRDefault="00F55C20" w:rsidP="00F55C20">
            <w:pPr>
              <w:pStyle w:val="a7"/>
              <w:numPr>
                <w:ilvl w:val="0"/>
                <w:numId w:val="8"/>
              </w:numPr>
              <w:spacing w:line="400" w:lineRule="exact"/>
              <w:ind w:firstLineChars="0"/>
              <w:jc w:val="left"/>
              <w:rPr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F55C20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</w:t>
            </w:r>
            <w:r w:rsidR="00A90520"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“</w:t>
            </w:r>
            <w:r w:rsidRPr="00F55C20">
              <w:rPr>
                <w:rFonts w:ascii="微软雅黑" w:eastAsia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 w:rsidR="00AC7C07" w:rsidRPr="00433D64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F55C20">
              <w:rPr>
                <w:rFonts w:ascii="微软雅黑" w:eastAsia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p w14:paraId="434E2DA1" w14:textId="65A58FA2" w:rsidR="00E2607B" w:rsidRPr="008D5FC2" w:rsidRDefault="00A423FA" w:rsidP="00C66C50">
      <w:pPr>
        <w:ind w:leftChars="-675" w:left="-1418" w:firstLineChars="1754" w:firstLine="3683"/>
        <w:rPr>
          <w14:shadow w14:blurRad="50800" w14:dist="50800" w14:dir="5400000" w14:sx="0" w14:sy="0" w14:kx="0" w14:ky="0" w14:algn="ctr">
            <w14:srgbClr w14:val="C00000"/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E5478E" wp14:editId="73FFA0E2">
                <wp:simplePos x="0" y="0"/>
                <wp:positionH relativeFrom="column">
                  <wp:posOffset>-1034415</wp:posOffset>
                </wp:positionH>
                <wp:positionV relativeFrom="paragraph">
                  <wp:posOffset>2514600</wp:posOffset>
                </wp:positionV>
                <wp:extent cx="2125980" cy="751205"/>
                <wp:effectExtent l="0" t="0" r="0" b="0"/>
                <wp:wrapNone/>
                <wp:docPr id="62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6DFFD" w14:textId="5D6F04B6" w:rsidR="00C66C50" w:rsidRDefault="00A423FA" w:rsidP="002E440F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计算机视觉</w:t>
                            </w:r>
                          </w:p>
                          <w:p w14:paraId="0714B41B" w14:textId="337E95E4" w:rsidR="002E440F" w:rsidRPr="00C66C50" w:rsidRDefault="002E440F" w:rsidP="002E440F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E440F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478E" id="矩形 51" o:spid="_x0000_s1037" style="position:absolute;left:0;text-align:left;margin-left:-81.45pt;margin-top:198pt;width:167.4pt;height:5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" filled="f" stroked="f">
                <v:textbox>
                  <w:txbxContent>
                    <w:p w14:paraId="7C76DFFD" w14:textId="5D6F04B6" w:rsidR="00C66C50" w:rsidRDefault="00A423FA" w:rsidP="002E440F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计算机视觉</w:t>
                      </w:r>
                    </w:p>
                    <w:p w14:paraId="0714B41B" w14:textId="337E95E4" w:rsidR="002E440F" w:rsidRPr="00C66C50" w:rsidRDefault="002E440F" w:rsidP="002E440F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 w:rsidRPr="002E440F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机器学习</w:t>
                      </w:r>
                    </w:p>
                  </w:txbxContent>
                </v:textbox>
              </v:rect>
            </w:pict>
          </mc:Fallback>
        </mc:AlternateContent>
      </w:r>
      <w:r w:rsidR="002E1720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F479959" wp14:editId="284F30C1">
                <wp:simplePos x="0" y="0"/>
                <wp:positionH relativeFrom="column">
                  <wp:posOffset>1316990</wp:posOffset>
                </wp:positionH>
                <wp:positionV relativeFrom="paragraph">
                  <wp:posOffset>1346835</wp:posOffset>
                </wp:positionV>
                <wp:extent cx="4752000" cy="483870"/>
                <wp:effectExtent l="0" t="0" r="10795" b="0"/>
                <wp:wrapNone/>
                <wp:docPr id="329" name="组合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000" cy="483870"/>
                          <a:chOff x="-1" y="0"/>
                          <a:chExt cx="4752207" cy="483870"/>
                        </a:xfrm>
                      </wpg:grpSpPr>
                      <wps:wsp>
                        <wps:cNvPr id="67" name="文本框 24"/>
                        <wps:cNvSpPr txBox="1">
                          <a:spLocks/>
                        </wps:cNvSpPr>
                        <wps:spPr>
                          <a:xfrm>
                            <a:off x="247650" y="0"/>
                            <a:ext cx="1532467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41749F" w14:textId="1305B92A" w:rsidR="006D04C6" w:rsidRPr="006B2E84" w:rsidRDefault="009B5AEA" w:rsidP="006D04C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项目</w:t>
                              </w:r>
                              <w:r w:rsidR="00205711"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6" name="椭圆 326"/>
                        <wps:cNvSpPr/>
                        <wps:spPr>
                          <a:xfrm>
                            <a:off x="-1" y="393700"/>
                            <a:ext cx="4752207" cy="17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Freeform 13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146050"/>
                            <a:ext cx="245110" cy="215900"/>
                          </a:xfrm>
                          <a:custGeom>
                            <a:avLst/>
                            <a:gdLst>
                              <a:gd name="T0" fmla="*/ 147 w 152"/>
                              <a:gd name="T1" fmla="*/ 134 h 134"/>
                              <a:gd name="T2" fmla="*/ 0 w 152"/>
                              <a:gd name="T3" fmla="*/ 15 h 134"/>
                              <a:gd name="T4" fmla="*/ 24 w 152"/>
                              <a:gd name="T5" fmla="*/ 5 h 134"/>
                              <a:gd name="T6" fmla="*/ 47 w 152"/>
                              <a:gd name="T7" fmla="*/ 5 h 134"/>
                              <a:gd name="T8" fmla="*/ 104 w 152"/>
                              <a:gd name="T9" fmla="*/ 5 h 134"/>
                              <a:gd name="T10" fmla="*/ 128 w 152"/>
                              <a:gd name="T11" fmla="*/ 5 h 134"/>
                              <a:gd name="T12" fmla="*/ 152 w 152"/>
                              <a:gd name="T13" fmla="*/ 15 h 134"/>
                              <a:gd name="T14" fmla="*/ 128 w 152"/>
                              <a:gd name="T15" fmla="*/ 19 h 134"/>
                              <a:gd name="T16" fmla="*/ 109 w 152"/>
                              <a:gd name="T17" fmla="*/ 29 h 134"/>
                              <a:gd name="T18" fmla="*/ 47 w 152"/>
                              <a:gd name="T19" fmla="*/ 19 h 134"/>
                              <a:gd name="T20" fmla="*/ 28 w 152"/>
                              <a:gd name="T21" fmla="*/ 29 h 134"/>
                              <a:gd name="T22" fmla="*/ 9 w 152"/>
                              <a:gd name="T23" fmla="*/ 19 h 134"/>
                              <a:gd name="T24" fmla="*/ 119 w 152"/>
                              <a:gd name="T25" fmla="*/ 19 h 134"/>
                              <a:gd name="T26" fmla="*/ 114 w 152"/>
                              <a:gd name="T27" fmla="*/ 19 h 134"/>
                              <a:gd name="T28" fmla="*/ 38 w 152"/>
                              <a:gd name="T29" fmla="*/ 10 h 134"/>
                              <a:gd name="T30" fmla="*/ 38 w 152"/>
                              <a:gd name="T31" fmla="*/ 19 h 134"/>
                              <a:gd name="T32" fmla="*/ 123 w 152"/>
                              <a:gd name="T33" fmla="*/ 76 h 134"/>
                              <a:gd name="T34" fmla="*/ 100 w 152"/>
                              <a:gd name="T35" fmla="*/ 53 h 134"/>
                              <a:gd name="T36" fmla="*/ 128 w 152"/>
                              <a:gd name="T37" fmla="*/ 53 h 134"/>
                              <a:gd name="T38" fmla="*/ 109 w 152"/>
                              <a:gd name="T39" fmla="*/ 57 h 134"/>
                              <a:gd name="T40" fmla="*/ 128 w 152"/>
                              <a:gd name="T41" fmla="*/ 91 h 134"/>
                              <a:gd name="T42" fmla="*/ 104 w 152"/>
                              <a:gd name="T43" fmla="*/ 115 h 134"/>
                              <a:gd name="T44" fmla="*/ 104 w 152"/>
                              <a:gd name="T45" fmla="*/ 86 h 134"/>
                              <a:gd name="T46" fmla="*/ 119 w 152"/>
                              <a:gd name="T47" fmla="*/ 105 h 134"/>
                              <a:gd name="T48" fmla="*/ 109 w 152"/>
                              <a:gd name="T49" fmla="*/ 105 h 134"/>
                              <a:gd name="T50" fmla="*/ 90 w 152"/>
                              <a:gd name="T51" fmla="*/ 72 h 134"/>
                              <a:gd name="T52" fmla="*/ 62 w 152"/>
                              <a:gd name="T53" fmla="*/ 72 h 134"/>
                              <a:gd name="T54" fmla="*/ 85 w 152"/>
                              <a:gd name="T55" fmla="*/ 48 h 134"/>
                              <a:gd name="T56" fmla="*/ 81 w 152"/>
                              <a:gd name="T57" fmla="*/ 57 h 134"/>
                              <a:gd name="T58" fmla="*/ 81 w 152"/>
                              <a:gd name="T59" fmla="*/ 67 h 134"/>
                              <a:gd name="T60" fmla="*/ 85 w 152"/>
                              <a:gd name="T61" fmla="*/ 115 h 134"/>
                              <a:gd name="T62" fmla="*/ 62 w 152"/>
                              <a:gd name="T63" fmla="*/ 91 h 134"/>
                              <a:gd name="T64" fmla="*/ 90 w 152"/>
                              <a:gd name="T65" fmla="*/ 91 h 134"/>
                              <a:gd name="T66" fmla="*/ 71 w 152"/>
                              <a:gd name="T67" fmla="*/ 95 h 134"/>
                              <a:gd name="T68" fmla="*/ 52 w 152"/>
                              <a:gd name="T69" fmla="*/ 53 h 134"/>
                              <a:gd name="T70" fmla="*/ 28 w 152"/>
                              <a:gd name="T71" fmla="*/ 76 h 134"/>
                              <a:gd name="T72" fmla="*/ 28 w 152"/>
                              <a:gd name="T73" fmla="*/ 48 h 134"/>
                              <a:gd name="T74" fmla="*/ 43 w 152"/>
                              <a:gd name="T75" fmla="*/ 67 h 134"/>
                              <a:gd name="T76" fmla="*/ 33 w 152"/>
                              <a:gd name="T77" fmla="*/ 67 h 134"/>
                              <a:gd name="T78" fmla="*/ 52 w 152"/>
                              <a:gd name="T79" fmla="*/ 91 h 134"/>
                              <a:gd name="T80" fmla="*/ 28 w 152"/>
                              <a:gd name="T81" fmla="*/ 115 h 134"/>
                              <a:gd name="T82" fmla="*/ 28 w 152"/>
                              <a:gd name="T83" fmla="*/ 86 h 134"/>
                              <a:gd name="T84" fmla="*/ 43 w 152"/>
                              <a:gd name="T85" fmla="*/ 95 h 134"/>
                              <a:gd name="T86" fmla="*/ 43 w 152"/>
                              <a:gd name="T87" fmla="*/ 105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52" h="134">
                                <a:moveTo>
                                  <a:pt x="152" y="15"/>
                                </a:moveTo>
                                <a:cubicBezTo>
                                  <a:pt x="152" y="129"/>
                                  <a:pt x="152" y="129"/>
                                  <a:pt x="152" y="129"/>
                                </a:cubicBezTo>
                                <a:cubicBezTo>
                                  <a:pt x="152" y="131"/>
                                  <a:pt x="150" y="134"/>
                                  <a:pt x="147" y="134"/>
                                </a:cubicBezTo>
                                <a:cubicBezTo>
                                  <a:pt x="5" y="134"/>
                                  <a:pt x="5" y="134"/>
                                  <a:pt x="5" y="134"/>
                                </a:cubicBezTo>
                                <a:cubicBezTo>
                                  <a:pt x="2" y="134"/>
                                  <a:pt x="0" y="131"/>
                                  <a:pt x="0" y="129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12"/>
                                  <a:pt x="2" y="10"/>
                                  <a:pt x="5" y="10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4" y="5"/>
                                  <a:pt x="24" y="5"/>
                                  <a:pt x="24" y="5"/>
                                </a:cubicBezTo>
                                <a:cubicBezTo>
                                  <a:pt x="24" y="3"/>
                                  <a:pt x="26" y="0"/>
                                  <a:pt x="28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5" y="0"/>
                                  <a:pt x="47" y="3"/>
                                  <a:pt x="47" y="5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104" y="10"/>
                                  <a:pt x="104" y="10"/>
                                  <a:pt x="104" y="10"/>
                                </a:cubicBezTo>
                                <a:cubicBezTo>
                                  <a:pt x="104" y="5"/>
                                  <a:pt x="104" y="5"/>
                                  <a:pt x="104" y="5"/>
                                </a:cubicBezTo>
                                <a:cubicBezTo>
                                  <a:pt x="104" y="3"/>
                                  <a:pt x="107" y="0"/>
                                  <a:pt x="109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26" y="0"/>
                                  <a:pt x="128" y="3"/>
                                  <a:pt x="128" y="5"/>
                                </a:cubicBezTo>
                                <a:cubicBezTo>
                                  <a:pt x="128" y="10"/>
                                  <a:pt x="128" y="10"/>
                                  <a:pt x="128" y="10"/>
                                </a:cubicBezTo>
                                <a:cubicBezTo>
                                  <a:pt x="147" y="10"/>
                                  <a:pt x="147" y="10"/>
                                  <a:pt x="147" y="10"/>
                                </a:cubicBezTo>
                                <a:cubicBezTo>
                                  <a:pt x="150" y="10"/>
                                  <a:pt x="152" y="12"/>
                                  <a:pt x="152" y="15"/>
                                </a:cubicBezTo>
                                <a:close/>
                                <a:moveTo>
                                  <a:pt x="142" y="124"/>
                                </a:moveTo>
                                <a:cubicBezTo>
                                  <a:pt x="142" y="19"/>
                                  <a:pt x="142" y="19"/>
                                  <a:pt x="142" y="19"/>
                                </a:cubicBezTo>
                                <a:cubicBezTo>
                                  <a:pt x="128" y="19"/>
                                  <a:pt x="128" y="19"/>
                                  <a:pt x="128" y="19"/>
                                </a:cubicBezTo>
                                <a:cubicBezTo>
                                  <a:pt x="128" y="24"/>
                                  <a:pt x="128" y="24"/>
                                  <a:pt x="128" y="24"/>
                                </a:cubicBezTo>
                                <a:cubicBezTo>
                                  <a:pt x="128" y="27"/>
                                  <a:pt x="126" y="29"/>
                                  <a:pt x="123" y="29"/>
                                </a:cubicBezTo>
                                <a:cubicBezTo>
                                  <a:pt x="109" y="29"/>
                                  <a:pt x="109" y="29"/>
                                  <a:pt x="109" y="29"/>
                                </a:cubicBezTo>
                                <a:cubicBezTo>
                                  <a:pt x="107" y="29"/>
                                  <a:pt x="104" y="27"/>
                                  <a:pt x="104" y="24"/>
                                </a:cubicBezTo>
                                <a:cubicBezTo>
                                  <a:pt x="104" y="19"/>
                                  <a:pt x="104" y="19"/>
                                  <a:pt x="104" y="19"/>
                                </a:cubicBezTo>
                                <a:cubicBezTo>
                                  <a:pt x="47" y="19"/>
                                  <a:pt x="47" y="19"/>
                                  <a:pt x="47" y="19"/>
                                </a:cubicBezTo>
                                <a:cubicBezTo>
                                  <a:pt x="47" y="24"/>
                                  <a:pt x="47" y="24"/>
                                  <a:pt x="47" y="24"/>
                                </a:cubicBezTo>
                                <a:cubicBezTo>
                                  <a:pt x="47" y="27"/>
                                  <a:pt x="45" y="29"/>
                                  <a:pt x="43" y="29"/>
                                </a:cubicBezTo>
                                <a:cubicBezTo>
                                  <a:pt x="28" y="29"/>
                                  <a:pt x="28" y="29"/>
                                  <a:pt x="28" y="29"/>
                                </a:cubicBezTo>
                                <a:cubicBezTo>
                                  <a:pt x="26" y="29"/>
                                  <a:pt x="24" y="27"/>
                                  <a:pt x="24" y="24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142" y="124"/>
                                  <a:pt x="142" y="124"/>
                                  <a:pt x="142" y="124"/>
                                </a:cubicBezTo>
                                <a:close/>
                                <a:moveTo>
                                  <a:pt x="119" y="19"/>
                                </a:moveTo>
                                <a:cubicBezTo>
                                  <a:pt x="119" y="10"/>
                                  <a:pt x="119" y="10"/>
                                  <a:pt x="119" y="10"/>
                                </a:cubicBez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4" y="19"/>
                                  <a:pt x="114" y="19"/>
                                  <a:pt x="114" y="19"/>
                                </a:cubicBezTo>
                                <a:cubicBezTo>
                                  <a:pt x="119" y="19"/>
                                  <a:pt x="119" y="19"/>
                                  <a:pt x="119" y="19"/>
                                </a:cubicBezTo>
                                <a:close/>
                                <a:moveTo>
                                  <a:pt x="38" y="19"/>
                                </a:move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3" y="10"/>
                                  <a:pt x="33" y="10"/>
                                  <a:pt x="33" y="10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38" y="19"/>
                                  <a:pt x="38" y="19"/>
                                  <a:pt x="38" y="19"/>
                                </a:cubicBezTo>
                                <a:close/>
                                <a:moveTo>
                                  <a:pt x="128" y="53"/>
                                </a:moveTo>
                                <a:cubicBezTo>
                                  <a:pt x="128" y="72"/>
                                  <a:pt x="128" y="72"/>
                                  <a:pt x="128" y="72"/>
                                </a:cubicBezTo>
                                <a:cubicBezTo>
                                  <a:pt x="128" y="74"/>
                                  <a:pt x="126" y="76"/>
                                  <a:pt x="123" y="76"/>
                                </a:cubicBezTo>
                                <a:cubicBezTo>
                                  <a:pt x="104" y="76"/>
                                  <a:pt x="104" y="76"/>
                                  <a:pt x="104" y="76"/>
                                </a:cubicBezTo>
                                <a:cubicBezTo>
                                  <a:pt x="102" y="76"/>
                                  <a:pt x="100" y="74"/>
                                  <a:pt x="100" y="72"/>
                                </a:cubicBezTo>
                                <a:cubicBezTo>
                                  <a:pt x="100" y="53"/>
                                  <a:pt x="100" y="53"/>
                                  <a:pt x="100" y="53"/>
                                </a:cubicBezTo>
                                <a:cubicBezTo>
                                  <a:pt x="100" y="50"/>
                                  <a:pt x="102" y="48"/>
                                  <a:pt x="104" y="48"/>
                                </a:cubicBezTo>
                                <a:cubicBezTo>
                                  <a:pt x="123" y="48"/>
                                  <a:pt x="123" y="48"/>
                                  <a:pt x="123" y="48"/>
                                </a:cubicBezTo>
                                <a:cubicBezTo>
                                  <a:pt x="126" y="48"/>
                                  <a:pt x="128" y="50"/>
                                  <a:pt x="128" y="53"/>
                                </a:cubicBezTo>
                                <a:close/>
                                <a:moveTo>
                                  <a:pt x="119" y="67"/>
                                </a:move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09" y="57"/>
                                  <a:pt x="109" y="57"/>
                                  <a:pt x="109" y="57"/>
                                </a:cubicBezTo>
                                <a:cubicBezTo>
                                  <a:pt x="109" y="67"/>
                                  <a:pt x="109" y="67"/>
                                  <a:pt x="109" y="67"/>
                                </a:cubicBezTo>
                                <a:cubicBezTo>
                                  <a:pt x="119" y="67"/>
                                  <a:pt x="119" y="67"/>
                                  <a:pt x="119" y="67"/>
                                </a:cubicBezTo>
                                <a:close/>
                                <a:moveTo>
                                  <a:pt x="128" y="91"/>
                                </a:moveTo>
                                <a:cubicBezTo>
                                  <a:pt x="128" y="110"/>
                                  <a:pt x="128" y="110"/>
                                  <a:pt x="128" y="110"/>
                                </a:cubicBezTo>
                                <a:cubicBezTo>
                                  <a:pt x="128" y="112"/>
                                  <a:pt x="126" y="115"/>
                                  <a:pt x="123" y="115"/>
                                </a:cubicBezTo>
                                <a:cubicBezTo>
                                  <a:pt x="104" y="115"/>
                                  <a:pt x="104" y="115"/>
                                  <a:pt x="104" y="115"/>
                                </a:cubicBezTo>
                                <a:cubicBezTo>
                                  <a:pt x="102" y="115"/>
                                  <a:pt x="100" y="112"/>
                                  <a:pt x="100" y="110"/>
                                </a:cubicBezTo>
                                <a:cubicBezTo>
                                  <a:pt x="100" y="91"/>
                                  <a:pt x="100" y="91"/>
                                  <a:pt x="100" y="91"/>
                                </a:cubicBezTo>
                                <a:cubicBezTo>
                                  <a:pt x="100" y="88"/>
                                  <a:pt x="102" y="86"/>
                                  <a:pt x="104" y="86"/>
                                </a:cubicBezTo>
                                <a:cubicBezTo>
                                  <a:pt x="123" y="86"/>
                                  <a:pt x="123" y="86"/>
                                  <a:pt x="123" y="86"/>
                                </a:cubicBezTo>
                                <a:cubicBezTo>
                                  <a:pt x="126" y="86"/>
                                  <a:pt x="128" y="88"/>
                                  <a:pt x="128" y="91"/>
                                </a:cubicBezTo>
                                <a:close/>
                                <a:moveTo>
                                  <a:pt x="119" y="105"/>
                                </a:moveTo>
                                <a:cubicBezTo>
                                  <a:pt x="119" y="95"/>
                                  <a:pt x="119" y="95"/>
                                  <a:pt x="119" y="95"/>
                                </a:cubicBezTo>
                                <a:cubicBezTo>
                                  <a:pt x="109" y="95"/>
                                  <a:pt x="109" y="95"/>
                                  <a:pt x="109" y="95"/>
                                </a:cubicBezTo>
                                <a:cubicBezTo>
                                  <a:pt x="109" y="105"/>
                                  <a:pt x="109" y="105"/>
                                  <a:pt x="109" y="105"/>
                                </a:cubicBez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lose/>
                                <a:moveTo>
                                  <a:pt x="90" y="53"/>
                                </a:moveTo>
                                <a:cubicBezTo>
                                  <a:pt x="90" y="72"/>
                                  <a:pt x="90" y="72"/>
                                  <a:pt x="90" y="72"/>
                                </a:cubicBezTo>
                                <a:cubicBezTo>
                                  <a:pt x="90" y="74"/>
                                  <a:pt x="88" y="76"/>
                                  <a:pt x="85" y="76"/>
                                </a:cubicBezTo>
                                <a:cubicBezTo>
                                  <a:pt x="66" y="76"/>
                                  <a:pt x="66" y="76"/>
                                  <a:pt x="66" y="76"/>
                                </a:cubicBezTo>
                                <a:cubicBezTo>
                                  <a:pt x="64" y="76"/>
                                  <a:pt x="62" y="74"/>
                                  <a:pt x="62" y="72"/>
                                </a:cubicBezTo>
                                <a:cubicBezTo>
                                  <a:pt x="62" y="53"/>
                                  <a:pt x="62" y="53"/>
                                  <a:pt x="62" y="53"/>
                                </a:cubicBezTo>
                                <a:cubicBezTo>
                                  <a:pt x="62" y="50"/>
                                  <a:pt x="64" y="48"/>
                                  <a:pt x="66" y="48"/>
                                </a:cubicBez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8" y="48"/>
                                  <a:pt x="90" y="50"/>
                                  <a:pt x="90" y="53"/>
                                </a:cubicBezTo>
                                <a:close/>
                                <a:moveTo>
                                  <a:pt x="81" y="67"/>
                                </a:moveTo>
                                <a:cubicBezTo>
                                  <a:pt x="81" y="57"/>
                                  <a:pt x="81" y="57"/>
                                  <a:pt x="81" y="57"/>
                                </a:cubicBezTo>
                                <a:cubicBezTo>
                                  <a:pt x="71" y="57"/>
                                  <a:pt x="71" y="57"/>
                                  <a:pt x="71" y="57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  <a:close/>
                                <a:moveTo>
                                  <a:pt x="90" y="91"/>
                                </a:moveTo>
                                <a:cubicBezTo>
                                  <a:pt x="90" y="110"/>
                                  <a:pt x="90" y="110"/>
                                  <a:pt x="90" y="110"/>
                                </a:cubicBezTo>
                                <a:cubicBezTo>
                                  <a:pt x="90" y="112"/>
                                  <a:pt x="88" y="115"/>
                                  <a:pt x="85" y="115"/>
                                </a:cubicBezTo>
                                <a:cubicBezTo>
                                  <a:pt x="66" y="115"/>
                                  <a:pt x="66" y="115"/>
                                  <a:pt x="66" y="115"/>
                                </a:cubicBezTo>
                                <a:cubicBezTo>
                                  <a:pt x="64" y="115"/>
                                  <a:pt x="62" y="112"/>
                                  <a:pt x="62" y="110"/>
                                </a:cubicBezTo>
                                <a:cubicBezTo>
                                  <a:pt x="62" y="91"/>
                                  <a:pt x="62" y="91"/>
                                  <a:pt x="62" y="91"/>
                                </a:cubicBezTo>
                                <a:cubicBezTo>
                                  <a:pt x="62" y="88"/>
                                  <a:pt x="64" y="86"/>
                                  <a:pt x="66" y="86"/>
                                </a:cubicBezTo>
                                <a:cubicBezTo>
                                  <a:pt x="85" y="86"/>
                                  <a:pt x="85" y="86"/>
                                  <a:pt x="85" y="86"/>
                                </a:cubicBezTo>
                                <a:cubicBezTo>
                                  <a:pt x="88" y="86"/>
                                  <a:pt x="90" y="88"/>
                                  <a:pt x="90" y="91"/>
                                </a:cubicBezTo>
                                <a:close/>
                                <a:moveTo>
                                  <a:pt x="81" y="105"/>
                                </a:moveTo>
                                <a:cubicBezTo>
                                  <a:pt x="81" y="95"/>
                                  <a:pt x="81" y="95"/>
                                  <a:pt x="81" y="95"/>
                                </a:cubicBezTo>
                                <a:cubicBezTo>
                                  <a:pt x="71" y="95"/>
                                  <a:pt x="71" y="95"/>
                                  <a:pt x="71" y="95"/>
                                </a:cubicBezTo>
                                <a:cubicBezTo>
                                  <a:pt x="71" y="105"/>
                                  <a:pt x="71" y="105"/>
                                  <a:pt x="71" y="105"/>
                                </a:cubicBezTo>
                                <a:cubicBezTo>
                                  <a:pt x="81" y="105"/>
                                  <a:pt x="81" y="105"/>
                                  <a:pt x="81" y="105"/>
                                </a:cubicBezTo>
                                <a:close/>
                                <a:moveTo>
                                  <a:pt x="52" y="53"/>
                                </a:move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4"/>
                                  <a:pt x="50" y="76"/>
                                  <a:pt x="47" y="76"/>
                                </a:cubicBezTo>
                                <a:cubicBezTo>
                                  <a:pt x="28" y="76"/>
                                  <a:pt x="28" y="76"/>
                                  <a:pt x="28" y="76"/>
                                </a:cubicBezTo>
                                <a:cubicBezTo>
                                  <a:pt x="26" y="76"/>
                                  <a:pt x="24" y="74"/>
                                  <a:pt x="24" y="72"/>
                                </a:cubicBezTo>
                                <a:cubicBezTo>
                                  <a:pt x="24" y="53"/>
                                  <a:pt x="24" y="53"/>
                                  <a:pt x="24" y="53"/>
                                </a:cubicBezTo>
                                <a:cubicBezTo>
                                  <a:pt x="24" y="50"/>
                                  <a:pt x="26" y="48"/>
                                  <a:pt x="28" y="48"/>
                                </a:cubicBez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ubicBezTo>
                                  <a:pt x="50" y="48"/>
                                  <a:pt x="52" y="50"/>
                                  <a:pt x="52" y="53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57"/>
                                  <a:pt x="43" y="57"/>
                                  <a:pt x="43" y="57"/>
                                </a:cubicBezTo>
                                <a:cubicBezTo>
                                  <a:pt x="33" y="57"/>
                                  <a:pt x="33" y="57"/>
                                  <a:pt x="33" y="57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lose/>
                                <a:moveTo>
                                  <a:pt x="47" y="86"/>
                                </a:moveTo>
                                <a:cubicBezTo>
                                  <a:pt x="50" y="86"/>
                                  <a:pt x="52" y="88"/>
                                  <a:pt x="52" y="91"/>
                                </a:cubicBezTo>
                                <a:cubicBezTo>
                                  <a:pt x="52" y="110"/>
                                  <a:pt x="52" y="110"/>
                                  <a:pt x="52" y="110"/>
                                </a:cubicBezTo>
                                <a:cubicBezTo>
                                  <a:pt x="52" y="112"/>
                                  <a:pt x="50" y="115"/>
                                  <a:pt x="47" y="115"/>
                                </a:cubicBezTo>
                                <a:cubicBezTo>
                                  <a:pt x="28" y="115"/>
                                  <a:pt x="28" y="115"/>
                                  <a:pt x="28" y="115"/>
                                </a:cubicBezTo>
                                <a:cubicBezTo>
                                  <a:pt x="26" y="115"/>
                                  <a:pt x="24" y="112"/>
                                  <a:pt x="24" y="110"/>
                                </a:cubicBezTo>
                                <a:cubicBezTo>
                                  <a:pt x="24" y="91"/>
                                  <a:pt x="24" y="91"/>
                                  <a:pt x="24" y="91"/>
                                </a:cubicBezTo>
                                <a:cubicBezTo>
                                  <a:pt x="24" y="88"/>
                                  <a:pt x="26" y="86"/>
                                  <a:pt x="28" y="86"/>
                                </a:cubicBezTo>
                                <a:cubicBezTo>
                                  <a:pt x="47" y="86"/>
                                  <a:pt x="47" y="86"/>
                                  <a:pt x="47" y="86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95"/>
                                  <a:pt x="43" y="95"/>
                                  <a:pt x="43" y="95"/>
                                </a:cubicBezTo>
                                <a:cubicBezTo>
                                  <a:pt x="33" y="95"/>
                                  <a:pt x="33" y="95"/>
                                  <a:pt x="33" y="95"/>
                                </a:cubicBezTo>
                                <a:cubicBezTo>
                                  <a:pt x="33" y="105"/>
                                  <a:pt x="33" y="105"/>
                                  <a:pt x="33" y="105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lose/>
                                <a:moveTo>
                                  <a:pt x="43" y="105"/>
                                </a:move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479959" id="组合 329" o:spid="_x0000_s1038" style="position:absolute;left:0;text-align:left;margin-left:103.7pt;margin-top:106.05pt;width:374.15pt;height:38.1pt;z-index:251743232;mso-width-relative:margin" coordorigin="" coordsize="4752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">
                <v:shape id="文本框 24" o:spid="_x0000_s1039" type="#_x0000_t202" style="position:absolute;left:2476;width:15325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3sIA&#10;AADbAAAADwAAAGRycy9kb3ducmV2LnhtbESP3WoCMRSE7wu+QzgF72q2XljZGqUURJHedPUBDpvT&#10;zbKbk7DJ/ujTm4Lg5TAz3zCb3WRbMVAXascK3hcZCOLS6ZorBZfz/m0NIkRkja1jUnClALvt7GWD&#10;uXYj/9JQxEokCIccFZgYfS5lKA1ZDAvniZP35zqLMcmukrrDMcFtK5dZtpIWa04LBj19GyqborcK&#10;9v3haIeb7P2pKEc2vukvP41S89fp6xNEpCk+w4/2UStYfcD/l/Q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lvewgAAANsAAAAPAAAAAAAAAAAAAAAAAJgCAABkcnMvZG93&#10;bnJldi54bWxQSwUGAAAAAAQABAD1AAAAhwMAAAAA&#10;" filled="f" stroked="f">
                  <v:path arrowok="t"/>
                  <v:textbox>
                    <w:txbxContent>
                      <w:p w14:paraId="6241749F" w14:textId="1305B92A" w:rsidR="006D04C6" w:rsidRPr="006B2E84" w:rsidRDefault="009B5AEA" w:rsidP="006D04C6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70C0"/>
                            <w:sz w:val="30"/>
                            <w:szCs w:val="30"/>
                          </w:rPr>
                        </w:pPr>
                        <w:r w:rsidRPr="006B2E84">
                          <w:rPr>
                            <w:rFonts w:ascii="微软雅黑" w:eastAsia="微软雅黑" w:hAnsi="微软雅黑" w:cstheme="minorBidi" w:hint="eastAsia"/>
                            <w:b/>
                            <w:color w:val="0070C0"/>
                            <w:kern w:val="24"/>
                            <w:sz w:val="30"/>
                            <w:szCs w:val="30"/>
                          </w:rPr>
                          <w:t>项目</w:t>
                        </w:r>
                        <w:r w:rsidR="00205711" w:rsidRPr="006B2E84">
                          <w:rPr>
                            <w:rFonts w:ascii="微软雅黑" w:eastAsia="微软雅黑" w:hAnsi="微软雅黑" w:cstheme="minorBidi" w:hint="eastAsia"/>
                            <w:b/>
                            <w:color w:val="0070C0"/>
                            <w:kern w:val="24"/>
                            <w:sz w:val="30"/>
                            <w:szCs w:val="30"/>
                          </w:rPr>
                          <w:t>经历</w:t>
                        </w:r>
                      </w:p>
                    </w:txbxContent>
                  </v:textbox>
                </v:shape>
                <v:oval id="椭圆 326" o:spid="_x0000_s1040" style="position:absolute;top:3937;width:47522;height: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stsMA&#10;AADcAAAADwAAAGRycy9kb3ducmV2LnhtbESP3WrCQBSE7wXfYTkFb0LdNIJI6iqp4M+t0Qc4ZI/Z&#10;2OzZmF01fftuoeDlMDPfMMv1YFvxoN43jhV8TFMQxJXTDdcKzqft+wKED8gaW8ek4Ic8rFfj0RJz&#10;7Z58pEcZahEh7HNUYELocil9Zciin7qOOHoX11sMUfa11D0+I9y2MkvTubTYcFww2NHGUPVd3q2C&#10;ZN8V+LW/XKvkWuw2ZXLLzBGVmrwNxSeIQEN4hf/bB61gls3h70w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zstsMAAADcAAAADwAAAAAAAAAAAAAAAACYAgAAZHJzL2Rv&#10;d25yZXYueG1sUEsFBgAAAAAEAAQA9QAAAIgDAAAAAA==&#10;" fillcolor="#2e74b5 [2404]" strokecolor="#5b9bd5 [3204]" strokeweight="1pt">
                  <v:stroke joinstyle="miter"/>
                </v:oval>
                <v:shape id="Freeform 135" o:spid="_x0000_s1041" style="position:absolute;left:190;top:1460;width:2451;height:2159;visibility:visible;mso-wrap-style:square;v-text-anchor:top" coordsize="152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dg8AA&#10;AADbAAAADwAAAGRycy9kb3ducmV2LnhtbERPTYvCMBC9C/6HMII3TXdRkWpa1kXBk6DuosexGdvu&#10;NpPSxFr/vTkIHh/ve5l2phItNa60rOBjHIEgzqwuOVfwc9yM5iCcR9ZYWSYFD3KQJv3eEmNt77yn&#10;9uBzEULYxaig8L6OpXRZQQbd2NbEgbvaxqAPsMmlbvAewk0lP6NoJg2WHBoKrOm7oOz/cDMKLsdV&#10;jfjX/mZuHu3X591qcj51Sg0H3dcChKfOv8Uv91YrmIax4Uv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wdg8AAAADbAAAADwAAAAAAAAAAAAAAAACYAgAAZHJzL2Rvd25y&#10;ZXYueG1sUEsFBgAAAAAEAAQA9QAAAIUD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<v:path arrowok="t" o:connecttype="custom" o:connectlocs="237047,215900;0,24168;38702,8056;75791,8056;167707,8056;206408,8056;245110,24168;206408,30613;175770,46725;75791,30613;45152,46725;14513,30613;191895,30613;183833,30613;61278,16112;61278,30613;198346,122451;161257,85393;206408,85393;175770,91838;206408,146619;167707,185287;167707,138563;191895,169175;175770,169175;145131,116006;99979,116006;137068,77337;130618,91838;130618,107950;137068,185287;99979,146619;145131,146619;114492,153063;83853,85393;45152,122451;45152,77337;69340,107950;53215,107950;83853,146619;45152,185287;45152,138563;69340,153063;69340,169175" o:connectangles="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6B723F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9628BB6" wp14:editId="7DCBE8DD">
                <wp:simplePos x="0" y="0"/>
                <wp:positionH relativeFrom="column">
                  <wp:posOffset>1314450</wp:posOffset>
                </wp:positionH>
                <wp:positionV relativeFrom="paragraph">
                  <wp:posOffset>181247</wp:posOffset>
                </wp:positionV>
                <wp:extent cx="4752000" cy="483870"/>
                <wp:effectExtent l="0" t="0" r="10795" b="0"/>
                <wp:wrapNone/>
                <wp:docPr id="336" name="组合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000" cy="483870"/>
                          <a:chOff x="-2" y="0"/>
                          <a:chExt cx="4752207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6350" y="146050"/>
                            <a:ext cx="266418" cy="21600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247650" y="0"/>
                            <a:ext cx="153240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ED0F42" w14:textId="70867ED4" w:rsidR="00A8097A" w:rsidRPr="006B2E84" w:rsidRDefault="009D5231" w:rsidP="006D04C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70C0"/>
                                  <w:sz w:val="30"/>
                                  <w:szCs w:val="30"/>
                                </w:rPr>
                              </w:pPr>
                              <w:r w:rsidRPr="006B2E84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70C0"/>
                                  <w:kern w:val="24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-2" y="393700"/>
                            <a:ext cx="4752207" cy="17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28BB6" id="组合 336" o:spid="_x0000_s1042" style="position:absolute;left:0;text-align:left;margin-left:103.5pt;margin-top:14.25pt;width:374.15pt;height:38.1pt;z-index:251748352;mso-width-relative:margin;mso-height-relative:margin" coordorigin="" coordsize="4752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">
                <v:shape id="Freeform 148" o:spid="_x0000_s1043" style="position:absolute;left:63;top:1460;width:2664;height:2160;visibility:visible;mso-wrap-style:square;v-text-anchor:top" coordsize="22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0RsYA&#10;AADbAAAADwAAAGRycy9kb3ducmV2LnhtbESP3WrCQBSE7wt9h+UUvCm6iaCV6CqtYCkVFH/A20P2&#10;mESzZ2N21dSndwWhl8PMfMOMJo0pxYVqV1hWEHciEMSp1QVnCrabWXsAwnlkjaVlUvBHDibj15cR&#10;JtpeeUWXtc9EgLBLUEHufZVI6dKcDLqOrYiDt7e1QR9knUld4zXATSm7UdSXBgsOCzlWNM0pPa7P&#10;RsHy++v9tJuvjrODW8a7hTn8nns3pVpvzecQhKfG/4ef7R+t4COGx5fwA+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10RsYAAADbAAAADwAAAAAAAAAAAAAAAACYAgAAZHJz&#10;L2Rvd25yZXYueG1sUEsFBgAAAAAEAAQA9QAAAIsD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244217,141276;248891,103914;261744,103914;266418,141276;244217,141276;248891,84065;252396,84065;252396,38530;144894,54876;31550,37362;31550,14011;139052,0;255902,17514;258239,17514;258239,84065;261744,84065;261744,98076;248891,98076;248891,84065;57257,170465;8180,150616;25707,112086;68942,138941;57257,170465;74784,182141;51414,193816;51414,182141;39729,182141;54920,172800;74784,182141;89975,147114;153074,161124;141389,216000;78290,176303;89975,147114;63099,115589;63099,51373;139052,66551;226689,51373;226689,129600;150737,150616;63099,115589;161253,170465;178781,193816;156579,213665;139052,193816;161253,170465;161253,170465;161253,170465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4" type="#_x0000_t202" style="position:absolute;left:2476;width:15324;height:4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1fcMA&#10;AADcAAAADwAAAGRycy9kb3ducmV2LnhtbESP3WoCMRSE7wt9h3AE72pWhSKrUYogldKbrj7AYXO6&#10;WXZzEjbZH/v0piB4OczMN8zuMNlWDNSF2rGC5SIDQVw6XXOl4Ho5vW1AhIissXVMCm4U4LB/fdlh&#10;rt3IPzQUsRIJwiFHBSZGn0sZSkMWw8J54uT9us5iTLKrpO5wTHDbylWWvUuLNacFg56Ohsqm6K2C&#10;U/95tsOf7P1XUY5sfNNfvxul5rPpYwsi0hSf4Uf7rBWs10v4P5OOgN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41fcMAAADcAAAADwAAAAAAAAAAAAAAAACYAgAAZHJzL2Rv&#10;d25yZXYueG1sUEsFBgAAAAAEAAQA9QAAAIgDAAAAAA==&#10;" filled="f" stroked="f">
                  <v:path arrowok="t"/>
                  <v:textbox>
                    <w:txbxContent>
                      <w:p w14:paraId="2DED0F42" w14:textId="70867ED4" w:rsidR="00A8097A" w:rsidRPr="006B2E84" w:rsidRDefault="009D5231" w:rsidP="006D04C6">
                        <w:pPr>
                          <w:pStyle w:val="a3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70C0"/>
                            <w:sz w:val="30"/>
                            <w:szCs w:val="30"/>
                          </w:rPr>
                        </w:pPr>
                        <w:r w:rsidRPr="006B2E84">
                          <w:rPr>
                            <w:rFonts w:ascii="微软雅黑" w:eastAsia="微软雅黑" w:hAnsi="微软雅黑" w:cstheme="minorBidi" w:hint="eastAsia"/>
                            <w:b/>
                            <w:color w:val="0070C0"/>
                            <w:kern w:val="24"/>
                            <w:sz w:val="30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5" style="position:absolute;top:3937;width:47522;height: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58aMMA&#10;AADcAAAADwAAAGRycy9kb3ducmV2LnhtbESP0WrCQBRE3wv+w3ILvoRm0whFUldJhaqvRj/gkr1m&#10;Y7N3Y3ar8e9dodDHYWbOMIvVaDtxpcG3jhW8pxkI4trplhsFx8P32xyED8gaO8ek4E4eVsvJywIL&#10;7W68p2sVGhEh7AtUYELoCyl9bciiT11PHL2TGyyGKIdG6gFvEW47mWfZh7TYclww2NPaUP1T/VoF&#10;ybYv8Wt7OtfJudysq+SSmz0qNX0dy08QgcbwH/5r77SC2SyH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58aMMAAADcAAAADwAAAAAAAAAAAAAAAACYAgAAZHJzL2Rv&#10;d25yZXYueG1sUEsFBgAAAAAEAAQA9QAAAIgDAAAAAA==&#10;" fillcolor="#2e74b5 [2404]" strokecolor="#5b9bd5 [3204]" strokeweight="1pt">
                  <v:stroke joinstyle="miter"/>
                </v:oval>
              </v:group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80626" wp14:editId="7E2C9429">
                <wp:simplePos x="0" y="0"/>
                <wp:positionH relativeFrom="column">
                  <wp:posOffset>-1036320</wp:posOffset>
                </wp:positionH>
                <wp:positionV relativeFrom="paragraph">
                  <wp:posOffset>8250555</wp:posOffset>
                </wp:positionV>
                <wp:extent cx="2123440" cy="1005840"/>
                <wp:effectExtent l="0" t="0" r="0" b="0"/>
                <wp:wrapNone/>
                <wp:docPr id="203" name="矩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344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DCF3A" w14:textId="77777777" w:rsidR="00E05FB6" w:rsidRDefault="00DA7832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ET-6</w:t>
                            </w:r>
                          </w:p>
                          <w:p w14:paraId="2163C8B4" w14:textId="07802E19" w:rsidR="00E05FB6" w:rsidRPr="00E05FB6" w:rsidRDefault="00E05FB6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计算机二级</w:t>
                            </w:r>
                            <w:r w:rsidR="009E3D85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（优秀</w:t>
                            </w:r>
                            <w:r w:rsidR="009E3D85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80626" id="矩形 203" o:spid="_x0000_s1046" style="position:absolute;left:0;text-align:left;margin-left:-81.6pt;margin-top:649.65pt;width:167.2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" filled="f" stroked="f">
                <v:path arrowok="t"/>
                <v:textbox style="mso-fit-shape-to-text:t">
                  <w:txbxContent>
                    <w:p w14:paraId="5DDDCF3A" w14:textId="77777777" w:rsidR="00E05FB6" w:rsidRDefault="00DA7832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ET-6</w:t>
                      </w:r>
                    </w:p>
                    <w:p w14:paraId="2163C8B4" w14:textId="07802E19" w:rsidR="00E05FB6" w:rsidRPr="00E05FB6" w:rsidRDefault="00E05FB6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计算机二级</w:t>
                      </w:r>
                      <w:r w:rsidR="009E3D85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（优秀</w:t>
                      </w:r>
                      <w:r w:rsidR="009E3D85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23D8BA9" wp14:editId="62E3E240">
                <wp:simplePos x="0" y="0"/>
                <wp:positionH relativeFrom="column">
                  <wp:posOffset>-1007745</wp:posOffset>
                </wp:positionH>
                <wp:positionV relativeFrom="paragraph">
                  <wp:posOffset>6155055</wp:posOffset>
                </wp:positionV>
                <wp:extent cx="2094865" cy="1005840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486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A5DDF" w14:textId="4786083E" w:rsidR="00C82626" w:rsidRDefault="00F812BE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16FDE4F3" w14:textId="1E48C48F" w:rsidR="00A62E97" w:rsidRDefault="007E1DFA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TensorFlow</w:t>
                            </w:r>
                          </w:p>
                          <w:p w14:paraId="618238CE" w14:textId="747DF108" w:rsidR="008058E6" w:rsidRDefault="008058E6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  <w:p w14:paraId="68A95306" w14:textId="3E5991AF" w:rsidR="00F812BE" w:rsidRDefault="00F812BE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OpenCV</w:t>
                            </w:r>
                          </w:p>
                          <w:p w14:paraId="0D36B447" w14:textId="7A66DFCF" w:rsidR="00D75A87" w:rsidRPr="00E05FB6" w:rsidRDefault="00D75A87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D8BA9" id="矩形 22" o:spid="_x0000_s1047" style="position:absolute;left:0;text-align:left;margin-left:-79.35pt;margin-top:484.65pt;width:164.95pt;height:7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" filled="f" stroked="f">
                <v:path arrowok="t"/>
                <v:textbox style="mso-fit-shape-to-text:t">
                  <w:txbxContent>
                    <w:p w14:paraId="39CA5DDF" w14:textId="4786083E" w:rsidR="00C82626" w:rsidRDefault="00F812BE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Python</w:t>
                      </w:r>
                    </w:p>
                    <w:p w14:paraId="16FDE4F3" w14:textId="1E48C48F" w:rsidR="00A62E97" w:rsidRDefault="007E1DFA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TensorFlow</w:t>
                      </w:r>
                    </w:p>
                    <w:p w14:paraId="618238CE" w14:textId="747DF108" w:rsidR="008058E6" w:rsidRDefault="008058E6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++</w:t>
                      </w:r>
                    </w:p>
                    <w:p w14:paraId="68A95306" w14:textId="3E5991AF" w:rsidR="00F812BE" w:rsidRDefault="00F812BE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OpenCV</w:t>
                      </w:r>
                    </w:p>
                    <w:p w14:paraId="0D36B447" w14:textId="7A66DFCF" w:rsidR="00D75A87" w:rsidRPr="00E05FB6" w:rsidRDefault="00D75A87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Q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CE3F983" wp14:editId="1E391EE9">
                <wp:simplePos x="0" y="0"/>
                <wp:positionH relativeFrom="column">
                  <wp:posOffset>-750570</wp:posOffset>
                </wp:positionH>
                <wp:positionV relativeFrom="paragraph">
                  <wp:posOffset>3945255</wp:posOffset>
                </wp:positionV>
                <wp:extent cx="1837690" cy="1762125"/>
                <wp:effectExtent l="0" t="0" r="0" b="9525"/>
                <wp:wrapNone/>
                <wp:docPr id="19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7690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A31A3" w14:textId="11FF29BE" w:rsidR="00CA7672" w:rsidRDefault="00CA767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性别：男</w:t>
                            </w:r>
                          </w:p>
                          <w:p w14:paraId="51B4C104" w14:textId="11449DE6" w:rsidR="00E2607B" w:rsidRPr="00E05FB6" w:rsidRDefault="00516E47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出</w:t>
                            </w:r>
                            <w:r w:rsidR="00EC5270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生：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199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4.12</w:t>
                            </w:r>
                            <w:r w:rsidR="00EC5270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 xml:space="preserve">             </w:t>
                            </w:r>
                          </w:p>
                          <w:p w14:paraId="1E5DAA25" w14:textId="053C8CDC" w:rsidR="00E2607B" w:rsidRPr="00E05FB6" w:rsidRDefault="00C80233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籍贯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福建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泉州</w:t>
                            </w:r>
                          </w:p>
                          <w:p w14:paraId="0A55124E" w14:textId="77777777" w:rsidR="00E2607B" w:rsidRPr="00E05FB6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电话：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13713967781</w:t>
                            </w:r>
                          </w:p>
                          <w:p w14:paraId="7CABEB09" w14:textId="654D70EF" w:rsidR="00385FD1" w:rsidRPr="00E05FB6" w:rsidRDefault="006B408C" w:rsidP="00CA767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924837562@qq</w:t>
                            </w:r>
                            <w:r w:rsidR="00CA7672" w:rsidRPr="00CA7672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F983" id="_x0000_s1048" style="position:absolute;left:0;text-align:left;margin-left:-59.1pt;margin-top:310.65pt;width:144.7pt;height:138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" filled="f" stroked="f">
                <v:textbox>
                  <w:txbxContent>
                    <w:p w14:paraId="106A31A3" w14:textId="11FF29BE" w:rsidR="00CA7672" w:rsidRDefault="00CA767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性别：男</w:t>
                      </w:r>
                    </w:p>
                    <w:p w14:paraId="51B4C104" w14:textId="11449DE6" w:rsidR="00E2607B" w:rsidRPr="00E05FB6" w:rsidRDefault="00516E47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出</w:t>
                      </w:r>
                      <w:r w:rsidR="00EC5270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生：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199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4.12</w:t>
                      </w:r>
                      <w:r w:rsidR="00EC5270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 xml:space="preserve">             </w:t>
                      </w:r>
                    </w:p>
                    <w:p w14:paraId="1E5DAA25" w14:textId="053C8CDC" w:rsidR="00E2607B" w:rsidRPr="00E05FB6" w:rsidRDefault="00C80233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籍贯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福建</w:t>
                      </w:r>
                      <w:r w:rsidR="008D5FC2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泉州</w:t>
                      </w:r>
                    </w:p>
                    <w:p w14:paraId="0A55124E" w14:textId="77777777" w:rsidR="00E2607B" w:rsidRPr="00E05FB6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电话：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13713967781</w:t>
                      </w:r>
                    </w:p>
                    <w:p w14:paraId="7CABEB09" w14:textId="654D70EF" w:rsidR="00385FD1" w:rsidRPr="00E05FB6" w:rsidRDefault="006B408C" w:rsidP="00CA767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924837562@qq</w:t>
                      </w:r>
                      <w:r w:rsidR="00CA7672" w:rsidRPr="00CA7672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 w:rsidR="00D75A8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62EF8" wp14:editId="604E39C5">
                <wp:simplePos x="0" y="0"/>
                <wp:positionH relativeFrom="column">
                  <wp:posOffset>-1036955</wp:posOffset>
                </wp:positionH>
                <wp:positionV relativeFrom="paragraph">
                  <wp:posOffset>7746365</wp:posOffset>
                </wp:positionV>
                <wp:extent cx="1564640" cy="648970"/>
                <wp:effectExtent l="0" t="0" r="0" b="0"/>
                <wp:wrapNone/>
                <wp:docPr id="347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4640" cy="64897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7FE49B" w14:textId="6115F7A7" w:rsidR="009F196C" w:rsidRPr="00D833E4" w:rsidRDefault="00F812BE" w:rsidP="009F196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2"/>
                                <w:szCs w:val="32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62EF8" id="_x0000_s1049" style="position:absolute;left:0;text-align:left;margin-left:-81.65pt;margin-top:609.95pt;width:123.2pt;height:51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" filled="f" stroked="f" strokeweight="4.5pt">
                <v:path arrowok="t"/>
                <v:textbox>
                  <w:txbxContent>
                    <w:p w14:paraId="527FE49B" w14:textId="6115F7A7" w:rsidR="009F196C" w:rsidRPr="00D833E4" w:rsidRDefault="00F812BE" w:rsidP="009F196C">
                      <w:pPr>
                        <w:pStyle w:val="a3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2"/>
                          <w:szCs w:val="32"/>
                        </w:rPr>
                        <w:t>证书</w:t>
                      </w:r>
                    </w:p>
                  </w:txbxContent>
                </v:textbox>
              </v:rect>
            </w:pict>
          </mc:Fallback>
        </mc:AlternateContent>
      </w:r>
      <w:r w:rsidR="00D75A87" w:rsidRPr="00C826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91D041" wp14:editId="5BFBAFF9">
                <wp:simplePos x="0" y="0"/>
                <wp:positionH relativeFrom="column">
                  <wp:posOffset>-1141095</wp:posOffset>
                </wp:positionH>
                <wp:positionV relativeFrom="paragraph">
                  <wp:posOffset>7909267</wp:posOffset>
                </wp:positionV>
                <wp:extent cx="2228215" cy="346710"/>
                <wp:effectExtent l="0" t="0" r="635" b="0"/>
                <wp:wrapNone/>
                <wp:docPr id="32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215" cy="3467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innerShdw dist="101600" dir="10800000">
                            <a:srgbClr val="92D050"/>
                          </a:innerShdw>
                        </a:effectLst>
                        <a:extLst/>
                      </wps:spPr>
                      <wps:txbx>
                        <w:txbxContent>
                          <w:p w14:paraId="4BD4CD82" w14:textId="77777777" w:rsidR="00151C84" w:rsidRPr="00D833E4" w:rsidRDefault="00151C84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1D041" id="_x0000_s1050" style="position:absolute;left:0;text-align:left;margin-left:-89.85pt;margin-top:622.8pt;width:175.45pt;height:2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" fillcolor="#00b0f0" stroked="f">
                <v:textbox>
                  <w:txbxContent>
                    <w:p w14:paraId="4BD4CD82" w14:textId="77777777" w:rsidR="00151C84" w:rsidRPr="00D833E4" w:rsidRDefault="00151C84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0C77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D87D6CF" wp14:editId="0F83739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0" t="0" r="0" b="7620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8A501" id="AutoShape 41" o:spid="_x0000_s1026" style="position:absolute;left:0;text-align:left;margin-left:123.85pt;margin-top:-3.55pt;width:370.55pt;height:20.4p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" path="m1770532,259229r2935720,l4706252,175455r-2531703,l2074433,r-1854,l1770532,,1072994,,553294,,,,142202,258866r273349,l1072994,258866r697538,l1770532,259229xe" filled="f" stroked="f"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</w:p>
    <w:sectPr w:rsidR="00E2607B" w:rsidRPr="008D5FC2" w:rsidSect="0088562D">
      <w:pgSz w:w="11906" w:h="16838"/>
      <w:pgMar w:top="1440" w:right="0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CD831" w14:textId="77777777" w:rsidR="00FD2BC4" w:rsidRDefault="00FD2BC4" w:rsidP="00385FD1">
      <w:r>
        <w:separator/>
      </w:r>
    </w:p>
  </w:endnote>
  <w:endnote w:type="continuationSeparator" w:id="0">
    <w:p w14:paraId="0E7E26C4" w14:textId="77777777" w:rsidR="00FD2BC4" w:rsidRDefault="00FD2BC4" w:rsidP="0038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3C564" w14:textId="77777777" w:rsidR="00FD2BC4" w:rsidRDefault="00FD2BC4" w:rsidP="00385FD1">
      <w:r>
        <w:separator/>
      </w:r>
    </w:p>
  </w:footnote>
  <w:footnote w:type="continuationSeparator" w:id="0">
    <w:p w14:paraId="383CEC6D" w14:textId="77777777" w:rsidR="00FD2BC4" w:rsidRDefault="00FD2BC4" w:rsidP="0038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3.2pt;height:12.6pt;visibility:visible;mso-wrap-style:square" o:bullet="t">
        <v:imagedata r:id="rId1" o:title=""/>
      </v:shape>
    </w:pict>
  </w:numPicBullet>
  <w:numPicBullet w:numPicBulletId="1">
    <w:pict>
      <v:shape id="_x0000_i1057" type="#_x0000_t75" style="width:13.2pt;height:12.6pt;visibility:visible;mso-wrap-style:square" o:bullet="t">
        <v:imagedata r:id="rId2" o:title=""/>
      </v:shape>
    </w:pict>
  </w:numPicBullet>
  <w:abstractNum w:abstractNumId="0">
    <w:nsid w:val="2E7B6354"/>
    <w:multiLevelType w:val="hybridMultilevel"/>
    <w:tmpl w:val="A34C4D00"/>
    <w:lvl w:ilvl="0" w:tplc="BE9E4FA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8E1288"/>
    <w:multiLevelType w:val="hybridMultilevel"/>
    <w:tmpl w:val="31C6C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767813"/>
    <w:multiLevelType w:val="hybridMultilevel"/>
    <w:tmpl w:val="895ADEB4"/>
    <w:lvl w:ilvl="0" w:tplc="BE9E4FA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C73AFA"/>
    <w:multiLevelType w:val="hybridMultilevel"/>
    <w:tmpl w:val="06C65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10223A"/>
    <w:multiLevelType w:val="hybridMultilevel"/>
    <w:tmpl w:val="357E7046"/>
    <w:lvl w:ilvl="0" w:tplc="04090001">
      <w:start w:val="1"/>
      <w:numFmt w:val="bullet"/>
      <w:lvlText w:val=""/>
      <w:lvlJc w:val="left"/>
      <w:pPr>
        <w:ind w:left="2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7">
    <w:nsid w:val="5B0A45CE"/>
    <w:multiLevelType w:val="hybridMultilevel"/>
    <w:tmpl w:val="87E86D56"/>
    <w:lvl w:ilvl="0" w:tplc="DF20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12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FA6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7E6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BE3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C8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3C4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E0F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A86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023B1C"/>
    <w:rsid w:val="00030316"/>
    <w:rsid w:val="00035AE8"/>
    <w:rsid w:val="00043BC1"/>
    <w:rsid w:val="00056A37"/>
    <w:rsid w:val="00065291"/>
    <w:rsid w:val="0006588C"/>
    <w:rsid w:val="000963E4"/>
    <w:rsid w:val="000D6332"/>
    <w:rsid w:val="000E723A"/>
    <w:rsid w:val="00100513"/>
    <w:rsid w:val="0012628F"/>
    <w:rsid w:val="00127990"/>
    <w:rsid w:val="00151C1B"/>
    <w:rsid w:val="00151C84"/>
    <w:rsid w:val="00151D11"/>
    <w:rsid w:val="00193472"/>
    <w:rsid w:val="001B0B8C"/>
    <w:rsid w:val="001B4B89"/>
    <w:rsid w:val="001D6883"/>
    <w:rsid w:val="001F7B82"/>
    <w:rsid w:val="00205711"/>
    <w:rsid w:val="002243BF"/>
    <w:rsid w:val="002468BF"/>
    <w:rsid w:val="002571D1"/>
    <w:rsid w:val="00266E0D"/>
    <w:rsid w:val="00277209"/>
    <w:rsid w:val="002A4FB4"/>
    <w:rsid w:val="002B35E5"/>
    <w:rsid w:val="002E1720"/>
    <w:rsid w:val="002E440F"/>
    <w:rsid w:val="002F744D"/>
    <w:rsid w:val="00330E77"/>
    <w:rsid w:val="00354182"/>
    <w:rsid w:val="00385FD1"/>
    <w:rsid w:val="003869C8"/>
    <w:rsid w:val="003A537A"/>
    <w:rsid w:val="00407E72"/>
    <w:rsid w:val="00420CBC"/>
    <w:rsid w:val="00421C3A"/>
    <w:rsid w:val="00433D64"/>
    <w:rsid w:val="004436B0"/>
    <w:rsid w:val="00476DCC"/>
    <w:rsid w:val="0049288D"/>
    <w:rsid w:val="0049518B"/>
    <w:rsid w:val="004A5684"/>
    <w:rsid w:val="004B0998"/>
    <w:rsid w:val="00516E47"/>
    <w:rsid w:val="00521599"/>
    <w:rsid w:val="00560C5D"/>
    <w:rsid w:val="00577660"/>
    <w:rsid w:val="005B1970"/>
    <w:rsid w:val="005B7570"/>
    <w:rsid w:val="005E0B1D"/>
    <w:rsid w:val="0061309D"/>
    <w:rsid w:val="00654CD6"/>
    <w:rsid w:val="00686EAB"/>
    <w:rsid w:val="006921A1"/>
    <w:rsid w:val="006B2E84"/>
    <w:rsid w:val="006B408C"/>
    <w:rsid w:val="006B68A2"/>
    <w:rsid w:val="006B723F"/>
    <w:rsid w:val="006C29A5"/>
    <w:rsid w:val="006D04C6"/>
    <w:rsid w:val="006E7677"/>
    <w:rsid w:val="0073253D"/>
    <w:rsid w:val="007358CE"/>
    <w:rsid w:val="007669CA"/>
    <w:rsid w:val="00794C0A"/>
    <w:rsid w:val="007A66EC"/>
    <w:rsid w:val="007E1DFA"/>
    <w:rsid w:val="008058E6"/>
    <w:rsid w:val="008346FE"/>
    <w:rsid w:val="00843008"/>
    <w:rsid w:val="00864BFA"/>
    <w:rsid w:val="00865D44"/>
    <w:rsid w:val="0088562D"/>
    <w:rsid w:val="008B11F0"/>
    <w:rsid w:val="008B3D66"/>
    <w:rsid w:val="008C02B4"/>
    <w:rsid w:val="008D5FC2"/>
    <w:rsid w:val="008E2FC3"/>
    <w:rsid w:val="008E4AC0"/>
    <w:rsid w:val="008E7A92"/>
    <w:rsid w:val="00925EB2"/>
    <w:rsid w:val="00945393"/>
    <w:rsid w:val="009504DC"/>
    <w:rsid w:val="00961843"/>
    <w:rsid w:val="009940E9"/>
    <w:rsid w:val="009971B0"/>
    <w:rsid w:val="009A4274"/>
    <w:rsid w:val="009A6319"/>
    <w:rsid w:val="009B5AEA"/>
    <w:rsid w:val="009B771B"/>
    <w:rsid w:val="009C2BD7"/>
    <w:rsid w:val="009D5231"/>
    <w:rsid w:val="009D57E7"/>
    <w:rsid w:val="009E3D85"/>
    <w:rsid w:val="009F196C"/>
    <w:rsid w:val="009F62CC"/>
    <w:rsid w:val="00A03FEF"/>
    <w:rsid w:val="00A35B23"/>
    <w:rsid w:val="00A3717B"/>
    <w:rsid w:val="00A423FA"/>
    <w:rsid w:val="00A62E97"/>
    <w:rsid w:val="00A764FA"/>
    <w:rsid w:val="00A8097A"/>
    <w:rsid w:val="00A90520"/>
    <w:rsid w:val="00A97065"/>
    <w:rsid w:val="00AA1B04"/>
    <w:rsid w:val="00AB58D2"/>
    <w:rsid w:val="00AC5350"/>
    <w:rsid w:val="00AC7C07"/>
    <w:rsid w:val="00AE6C8E"/>
    <w:rsid w:val="00AF7394"/>
    <w:rsid w:val="00B13067"/>
    <w:rsid w:val="00B63AD0"/>
    <w:rsid w:val="00B760E4"/>
    <w:rsid w:val="00BA5DB4"/>
    <w:rsid w:val="00BB0DCD"/>
    <w:rsid w:val="00BB664E"/>
    <w:rsid w:val="00BB7256"/>
    <w:rsid w:val="00BE47E4"/>
    <w:rsid w:val="00BF525B"/>
    <w:rsid w:val="00C0213E"/>
    <w:rsid w:val="00C20EF6"/>
    <w:rsid w:val="00C47DFE"/>
    <w:rsid w:val="00C66C50"/>
    <w:rsid w:val="00C66ECA"/>
    <w:rsid w:val="00C80233"/>
    <w:rsid w:val="00C82626"/>
    <w:rsid w:val="00C8324E"/>
    <w:rsid w:val="00CA7672"/>
    <w:rsid w:val="00CC028F"/>
    <w:rsid w:val="00CE1780"/>
    <w:rsid w:val="00CE6A03"/>
    <w:rsid w:val="00CE75D1"/>
    <w:rsid w:val="00CF2D9A"/>
    <w:rsid w:val="00CF6A96"/>
    <w:rsid w:val="00D0332B"/>
    <w:rsid w:val="00D70B9B"/>
    <w:rsid w:val="00D75A87"/>
    <w:rsid w:val="00D833E4"/>
    <w:rsid w:val="00DA6FB5"/>
    <w:rsid w:val="00DA7832"/>
    <w:rsid w:val="00DC15BB"/>
    <w:rsid w:val="00DF1E6D"/>
    <w:rsid w:val="00E05FB6"/>
    <w:rsid w:val="00E2607B"/>
    <w:rsid w:val="00E31BDF"/>
    <w:rsid w:val="00E32332"/>
    <w:rsid w:val="00E57CFE"/>
    <w:rsid w:val="00E87F79"/>
    <w:rsid w:val="00EB0C77"/>
    <w:rsid w:val="00EC5270"/>
    <w:rsid w:val="00F05647"/>
    <w:rsid w:val="00F0784A"/>
    <w:rsid w:val="00F10AC6"/>
    <w:rsid w:val="00F55C20"/>
    <w:rsid w:val="00F812BE"/>
    <w:rsid w:val="00F83896"/>
    <w:rsid w:val="00FD2BC4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4A9D1E"/>
  <w15:docId w15:val="{F38A9018-FDA2-4C6E-BABC-7552855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151C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8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5F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5FD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38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3896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E75D1"/>
    <w:pPr>
      <w:ind w:firstLineChars="200" w:firstLine="420"/>
    </w:pPr>
  </w:style>
  <w:style w:type="table" w:styleId="a8">
    <w:name w:val="Table Grid"/>
    <w:basedOn w:val="a1"/>
    <w:uiPriority w:val="39"/>
    <w:rsid w:val="00516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7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85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22163-4D0A-41B9-BB2F-956FCF15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661</TotalTime>
  <Pages>1</Pages>
  <Words>107</Words>
  <Characters>616</Characters>
  <Application>Microsoft Office Word</Application>
  <DocSecurity>0</DocSecurity>
  <Lines>5</Lines>
  <Paragraphs>1</Paragraphs>
  <ScaleCrop>false</ScaleCrop>
  <Company>CHINA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jkwang</cp:lastModifiedBy>
  <cp:revision>77</cp:revision>
  <cp:lastPrinted>2018-06-05T04:28:00Z</cp:lastPrinted>
  <dcterms:created xsi:type="dcterms:W3CDTF">2017-11-08T12:46:00Z</dcterms:created>
  <dcterms:modified xsi:type="dcterms:W3CDTF">2019-03-26T09:21:00Z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